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CA7C2" w14:textId="5342282E" w:rsidR="00EF663A" w:rsidRDefault="00EF663A" w:rsidP="00EF663A">
      <w:pPr>
        <w:jc w:val="right"/>
      </w:pPr>
      <w:r>
        <w:t>Name: ___</w:t>
      </w:r>
      <w:r w:rsidR="00AF336F">
        <w:t>Daniel Grimshaw</w:t>
      </w:r>
      <w:r>
        <w:t>_______________</w:t>
      </w:r>
    </w:p>
    <w:p w14:paraId="4C5C7D9D" w14:textId="77777777" w:rsidR="00EF663A" w:rsidRDefault="00EF663A"/>
    <w:p w14:paraId="134BDC76" w14:textId="77777777" w:rsidR="00EF663A" w:rsidRPr="00EF663A" w:rsidRDefault="007D73E2" w:rsidP="00EF663A">
      <w:pPr>
        <w:jc w:val="center"/>
        <w:rPr>
          <w:b/>
          <w:sz w:val="28"/>
        </w:rPr>
      </w:pPr>
      <w:r>
        <w:rPr>
          <w:b/>
          <w:sz w:val="28"/>
        </w:rPr>
        <w:t>Merge Sort</w:t>
      </w:r>
      <w:r w:rsidR="00EF663A" w:rsidRPr="00EF663A">
        <w:rPr>
          <w:b/>
          <w:sz w:val="28"/>
        </w:rPr>
        <w:t xml:space="preserve"> Assignment</w:t>
      </w:r>
    </w:p>
    <w:p w14:paraId="605547F9" w14:textId="77777777" w:rsidR="0037195E" w:rsidRDefault="0037195E"/>
    <w:p w14:paraId="42B702A2" w14:textId="3C02A9BE" w:rsidR="0037195E" w:rsidRDefault="00843575">
      <w:r>
        <w:t>1</w:t>
      </w:r>
      <w:r w:rsidR="0037195E">
        <w:t xml:space="preserve">. How many calls on the </w:t>
      </w:r>
      <w:proofErr w:type="spellStart"/>
      <w:r w:rsidR="0037195E">
        <w:t>mergeSort</w:t>
      </w:r>
      <w:r w:rsidR="003E4657">
        <w:t>Helper</w:t>
      </w:r>
      <w:proofErr w:type="spellEnd"/>
      <w:r w:rsidR="0037195E">
        <w:t xml:space="preserve"> method are generated by a call to sort a list of length 32?</w:t>
      </w:r>
      <w:r w:rsidR="003E4657">
        <w:t xml:space="preserve"> Include the first call of </w:t>
      </w:r>
      <w:proofErr w:type="spellStart"/>
      <w:r w:rsidR="003E4657">
        <w:t>mergeSortHelper</w:t>
      </w:r>
      <w:proofErr w:type="spellEnd"/>
      <w:r w:rsidR="003E4657">
        <w:t xml:space="preserve"> in the </w:t>
      </w:r>
      <w:proofErr w:type="spellStart"/>
      <w:r w:rsidR="003E4657">
        <w:t>mergeSort</w:t>
      </w:r>
      <w:proofErr w:type="spellEnd"/>
      <w:r w:rsidR="003E4657">
        <w:t xml:space="preserve"> method.</w:t>
      </w:r>
    </w:p>
    <w:p w14:paraId="01ECDF44" w14:textId="73AE0835" w:rsidR="0087363E" w:rsidRDefault="00985C4A">
      <w:r>
        <w:t>63</w:t>
      </w:r>
    </w:p>
    <w:p w14:paraId="773DE215" w14:textId="77777777" w:rsidR="00F35F53" w:rsidRDefault="00F35F53"/>
    <w:p w14:paraId="23E38980" w14:textId="77777777" w:rsidR="00245996" w:rsidRDefault="00245996" w:rsidP="001C4CB5"/>
    <w:p w14:paraId="3FB9FC81" w14:textId="77777777" w:rsidR="00113E44" w:rsidRDefault="00843575" w:rsidP="001C4CB5">
      <w:r>
        <w:t>2</w:t>
      </w:r>
      <w:r w:rsidR="001F4ACE">
        <w:t>. Suppose the following arrays have been declared:</w:t>
      </w:r>
    </w:p>
    <w:p w14:paraId="5D18B9E0" w14:textId="77777777" w:rsidR="001F4ACE" w:rsidRDefault="001F4ACE" w:rsidP="001C4CB5"/>
    <w:p w14:paraId="189FBE7D" w14:textId="77777777" w:rsidR="001F4ACE" w:rsidRDefault="001F4ACE" w:rsidP="00985C4A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numbers2 = {</w:t>
      </w:r>
      <w:r w:rsidR="00380512">
        <w:t>37, 29, 19, 48, 23, 55, 74, 12</w:t>
      </w:r>
      <w:r>
        <w:t>};</w:t>
      </w:r>
    </w:p>
    <w:p w14:paraId="1DEDA924" w14:textId="35E78B65" w:rsidR="00A404CB" w:rsidRDefault="00A404CB" w:rsidP="00985C4A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7,temp);</w:t>
      </w:r>
    </w:p>
    <w:p w14:paraId="63AB18E9" w14:textId="0F9D2A3C" w:rsidR="00A404CB" w:rsidRDefault="00A404CB" w:rsidP="00985C4A">
      <w:r>
        <w:t>---</w:t>
      </w:r>
      <w:r w:rsidRPr="00A404CB">
        <w:t xml:space="preserve"> </w:t>
      </w:r>
      <w:proofErr w:type="spellStart"/>
      <w:proofErr w:type="gramStart"/>
      <w:r>
        <w:t>m</w:t>
      </w:r>
      <w:r w:rsidR="003F3A48">
        <w:t>ergeSortHelper</w:t>
      </w:r>
      <w:proofErr w:type="spellEnd"/>
      <w:r w:rsidR="003F3A48">
        <w:t>(</w:t>
      </w:r>
      <w:proofErr w:type="gramEnd"/>
      <w:r w:rsidR="003F3A48">
        <w:t>elements, 0, 3, temp);</w:t>
      </w:r>
    </w:p>
    <w:p w14:paraId="26D93B69" w14:textId="4D4737D7" w:rsidR="003F3A48" w:rsidRDefault="003F3A48" w:rsidP="00985C4A">
      <w:r>
        <w:t>------</w:t>
      </w:r>
      <w:r w:rsidRPr="003F3A48"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0,1,temp);</w:t>
      </w:r>
    </w:p>
    <w:p w14:paraId="1B6A04CF" w14:textId="73C0FB69" w:rsidR="003F3A48" w:rsidRDefault="003F3A48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0, temp);</w:t>
      </w:r>
    </w:p>
    <w:p w14:paraId="4D79F131" w14:textId="667C3057" w:rsidR="003F3A48" w:rsidRDefault="003F3A48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1, 1, temp);</w:t>
      </w:r>
    </w:p>
    <w:p w14:paraId="2F4E360C" w14:textId="2C7381F8" w:rsidR="003F3A48" w:rsidRDefault="003F3A48" w:rsidP="00985C4A">
      <w:r>
        <w:t>---------</w:t>
      </w:r>
      <w:proofErr w:type="gramStart"/>
      <w:r>
        <w:t>merge(</w:t>
      </w:r>
      <w:proofErr w:type="gramEnd"/>
      <w:r>
        <w:t xml:space="preserve">elements, 0, 0, 1, </w:t>
      </w:r>
      <w:r w:rsidR="00985C4A">
        <w:t>temp);</w:t>
      </w:r>
    </w:p>
    <w:p w14:paraId="4F63384B" w14:textId="5D92DB7C" w:rsidR="00985C4A" w:rsidRDefault="00985C4A" w:rsidP="00985C4A">
      <w:r>
        <w:tab/>
        <w:t>{29, 37</w:t>
      </w:r>
      <w:r>
        <w:t>, 19, 48, 23, 55, 74, 12</w:t>
      </w:r>
      <w:r>
        <w:t>}</w:t>
      </w:r>
    </w:p>
    <w:p w14:paraId="717F4B3A" w14:textId="77777777" w:rsidR="00985C4A" w:rsidRDefault="00985C4A" w:rsidP="00985C4A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3, temp);</w:t>
      </w:r>
    </w:p>
    <w:p w14:paraId="3B75E3C3" w14:textId="77777777" w:rsidR="00985C4A" w:rsidRDefault="00985C4A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2, 2, temp);</w:t>
      </w:r>
    </w:p>
    <w:p w14:paraId="34AF74B3" w14:textId="77777777" w:rsidR="00985C4A" w:rsidRDefault="00985C4A" w:rsidP="00985C4A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3, 3, temp);</w:t>
      </w:r>
    </w:p>
    <w:p w14:paraId="4A1CCE18" w14:textId="77777777" w:rsidR="00985C4A" w:rsidRDefault="00985C4A" w:rsidP="00985C4A">
      <w:r>
        <w:t>---------</w:t>
      </w:r>
      <w:proofErr w:type="gramStart"/>
      <w:r>
        <w:t>merge(</w:t>
      </w:r>
      <w:proofErr w:type="gramEnd"/>
      <w:r>
        <w:t>elements, 2, 2, 3, temp);</w:t>
      </w:r>
    </w:p>
    <w:p w14:paraId="4E1B4B1B" w14:textId="1F65054A" w:rsidR="00985C4A" w:rsidRDefault="00985C4A" w:rsidP="00985C4A">
      <w:r>
        <w:t xml:space="preserve">             {29, 37, 19, 48, 23, 55, 74, 12}</w:t>
      </w:r>
    </w:p>
    <w:p w14:paraId="767DD376" w14:textId="5B371F83" w:rsidR="00985C4A" w:rsidRDefault="00985C4A" w:rsidP="00985C4A">
      <w:r>
        <w:t>------merge(elements, 0,1,3,temp)</w:t>
      </w:r>
      <w:bookmarkStart w:id="0" w:name="_GoBack"/>
      <w:bookmarkEnd w:id="0"/>
    </w:p>
    <w:p w14:paraId="7B8CF2B0" w14:textId="77777777" w:rsidR="00212109" w:rsidRDefault="00212109" w:rsidP="001F4ACE">
      <w:pPr>
        <w:ind w:left="720"/>
      </w:pPr>
    </w:p>
    <w:p w14:paraId="435B7B68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numbers3 = {</w:t>
      </w:r>
      <w:r w:rsidR="00380512">
        <w:t>8, 5, -9, 14, 0, -1, -7, 3</w:t>
      </w:r>
      <w:r>
        <w:t>};</w:t>
      </w:r>
    </w:p>
    <w:p w14:paraId="69475228" w14:textId="77777777" w:rsidR="00212109" w:rsidRDefault="00212109" w:rsidP="001F4ACE">
      <w:pPr>
        <w:ind w:left="720"/>
      </w:pPr>
    </w:p>
    <w:p w14:paraId="279A0EE3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numbers4 = {</w:t>
      </w:r>
      <w:r w:rsidR="003460C9">
        <w:t>15, 56, 24, 5, 39, -4, 27</w:t>
      </w:r>
      <w:r>
        <w:t>};</w:t>
      </w:r>
    </w:p>
    <w:p w14:paraId="5C39E697" w14:textId="77777777" w:rsidR="00113E44" w:rsidRDefault="00113E44" w:rsidP="001F4ACE"/>
    <w:p w14:paraId="34501DAD" w14:textId="4A010C05" w:rsidR="00EB5ECF" w:rsidRDefault="003460C9" w:rsidP="0037195E">
      <w:r>
        <w:t>For the 3</w:t>
      </w:r>
      <w:r w:rsidR="00EB75B4">
        <w:t xml:space="preserve"> arrays above, t</w:t>
      </w:r>
      <w:r w:rsidR="001F4ACE">
        <w:t>race the complete execut</w:t>
      </w:r>
      <w:r w:rsidR="003E4657">
        <w:t xml:space="preserve">ion of the merge sort algorithm. </w:t>
      </w:r>
      <w:r w:rsidR="001F4ACE">
        <w:t xml:space="preserve">Show the </w:t>
      </w:r>
      <w:proofErr w:type="spellStart"/>
      <w:r w:rsidR="003E4657">
        <w:t>mergeSortHelper</w:t>
      </w:r>
      <w:proofErr w:type="spellEnd"/>
      <w:r w:rsidR="003E4657">
        <w:t xml:space="preserve"> cal</w:t>
      </w:r>
      <w:r w:rsidR="00222214">
        <w:t>ls and the merge calls in order,</w:t>
      </w:r>
      <w:r w:rsidR="00B77F6C">
        <w:t xml:space="preserve"> indented </w:t>
      </w:r>
      <w:r w:rsidR="00222214">
        <w:t xml:space="preserve">and bold, </w:t>
      </w:r>
      <w:r w:rsidR="00B77F6C">
        <w:t xml:space="preserve">as shown in the example below </w:t>
      </w:r>
      <w:r w:rsidR="003E4657">
        <w:t>and show state of the elements array after each call to the merge method</w:t>
      </w:r>
      <w:r w:rsidR="00B77F6C">
        <w:t xml:space="preserve"> as also shown in the example below</w:t>
      </w:r>
      <w:r w:rsidR="003E4657">
        <w:t xml:space="preserve">. </w:t>
      </w:r>
      <w:r w:rsidR="008543EF">
        <w:t xml:space="preserve">Sort the array in ascending order. </w:t>
      </w:r>
      <w:r w:rsidR="00B77F6C">
        <w:t xml:space="preserve">Show your work below. </w:t>
      </w:r>
    </w:p>
    <w:p w14:paraId="008F4221" w14:textId="77777777" w:rsidR="003460C9" w:rsidRDefault="003460C9" w:rsidP="0037195E"/>
    <w:p w14:paraId="15BF0005" w14:textId="4392D127" w:rsidR="00381AD2" w:rsidRDefault="003460C9" w:rsidP="0037195E">
      <w:r>
        <w:t>Example:</w:t>
      </w:r>
      <w:r w:rsidR="00C83738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numbers1 = {63, 9, 45, 72, 27, 18, 54};</w:t>
      </w:r>
    </w:p>
    <w:p w14:paraId="3B5DBE47" w14:textId="06A7016C" w:rsidR="00381AD2" w:rsidRDefault="00381AD2" w:rsidP="0037195E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6, temp);</w:t>
      </w:r>
    </w:p>
    <w:p w14:paraId="191CF31B" w14:textId="687636B9" w:rsidR="00381AD2" w:rsidRDefault="00B12FB9" w:rsidP="0037195E">
      <w:r>
        <w:t>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3, temp);</w:t>
      </w:r>
    </w:p>
    <w:p w14:paraId="76950247" w14:textId="189EEDBC" w:rsidR="00381AD2" w:rsidRDefault="00B12FB9" w:rsidP="0037195E">
      <w:r>
        <w:t>------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1, temp);</w:t>
      </w:r>
    </w:p>
    <w:p w14:paraId="45DACA1B" w14:textId="074610F3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0, 0, temp);</w:t>
      </w:r>
    </w:p>
    <w:p w14:paraId="5790899E" w14:textId="26D40EC5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1, 1, temp);</w:t>
      </w:r>
    </w:p>
    <w:p w14:paraId="5EFC6809" w14:textId="3C9314F1" w:rsidR="00296617" w:rsidRDefault="00B12FB9" w:rsidP="0037195E">
      <w:r>
        <w:t>---------</w:t>
      </w:r>
      <w:proofErr w:type="gramStart"/>
      <w:r w:rsidR="00296617">
        <w:t>merge(</w:t>
      </w:r>
      <w:proofErr w:type="gramEnd"/>
      <w:r w:rsidR="00296617">
        <w:t>elements, 0, 0, 1, temp);</w:t>
      </w:r>
    </w:p>
    <w:p w14:paraId="3DE035C8" w14:textId="71973924" w:rsidR="00296617" w:rsidRDefault="00296617" w:rsidP="0037195E">
      <w:r>
        <w:t xml:space="preserve">         </w:t>
      </w:r>
      <w:r w:rsidR="00B12FB9">
        <w:t xml:space="preserve">     </w:t>
      </w:r>
      <w:r>
        <w:t>{</w:t>
      </w:r>
      <w:r w:rsidRPr="00B12FB9">
        <w:rPr>
          <w:b/>
        </w:rPr>
        <w:t>9, 63,</w:t>
      </w:r>
      <w:r>
        <w:t xml:space="preserve"> 45, 72, 27, 18, 54}</w:t>
      </w:r>
    </w:p>
    <w:p w14:paraId="4F944BC4" w14:textId="03C699AC" w:rsidR="00296617" w:rsidRDefault="00B12FB9" w:rsidP="0037195E">
      <w:r>
        <w:t>------</w:t>
      </w:r>
      <w:proofErr w:type="spellStart"/>
      <w:proofErr w:type="gramStart"/>
      <w:r w:rsidR="00296617">
        <w:t>mergeSortHelper</w:t>
      </w:r>
      <w:proofErr w:type="spellEnd"/>
      <w:r w:rsidR="00B77F6C">
        <w:t>(</w:t>
      </w:r>
      <w:proofErr w:type="gramEnd"/>
      <w:r w:rsidR="00B77F6C">
        <w:t>elements, 2, 3, temp);</w:t>
      </w:r>
    </w:p>
    <w:p w14:paraId="26075422" w14:textId="42617053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2, 2, temp);</w:t>
      </w:r>
    </w:p>
    <w:p w14:paraId="02336D94" w14:textId="50B74A79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3, 3, temp);</w:t>
      </w:r>
    </w:p>
    <w:p w14:paraId="286BF4ED" w14:textId="776D3EF1" w:rsidR="00C83738" w:rsidRDefault="00016D56" w:rsidP="0037195E">
      <w:r>
        <w:t>---------</w:t>
      </w:r>
      <w:proofErr w:type="gramStart"/>
      <w:r w:rsidR="00B12FB9">
        <w:t>merge(</w:t>
      </w:r>
      <w:proofErr w:type="gramEnd"/>
      <w:r w:rsidR="00B12FB9">
        <w:t>elements, 2, 2</w:t>
      </w:r>
      <w:r w:rsidR="00C83738">
        <w:t>, 3, temp);</w:t>
      </w:r>
    </w:p>
    <w:p w14:paraId="62202B05" w14:textId="35149059" w:rsidR="00C83738" w:rsidRDefault="00C83738" w:rsidP="0037195E">
      <w:r>
        <w:t xml:space="preserve">         </w:t>
      </w:r>
      <w:r w:rsidR="00016D56">
        <w:t xml:space="preserve">    </w:t>
      </w:r>
      <w:r>
        <w:t>{</w:t>
      </w:r>
      <w:r w:rsidRPr="00016D56">
        <w:t>9, 63,</w:t>
      </w:r>
      <w:r w:rsidRPr="00B12FB9">
        <w:rPr>
          <w:b/>
        </w:rPr>
        <w:t xml:space="preserve"> 45, 72</w:t>
      </w:r>
      <w:r>
        <w:t>, 27, 18, 54}</w:t>
      </w:r>
    </w:p>
    <w:p w14:paraId="115CDD49" w14:textId="7FFC816F" w:rsidR="00B12FB9" w:rsidRDefault="00016D56" w:rsidP="0037195E">
      <w:r>
        <w:t>------</w:t>
      </w:r>
      <w:proofErr w:type="gramStart"/>
      <w:r w:rsidR="00B12FB9">
        <w:t>merge(</w:t>
      </w:r>
      <w:proofErr w:type="gramEnd"/>
      <w:r>
        <w:t>elements, 0, 1, 3, temp);</w:t>
      </w:r>
    </w:p>
    <w:p w14:paraId="14FE6DB2" w14:textId="37F4C0BC" w:rsidR="00016D56" w:rsidRDefault="00016D56" w:rsidP="0037195E">
      <w:r>
        <w:t xml:space="preserve">          {</w:t>
      </w:r>
      <w:r w:rsidRPr="00016D56">
        <w:rPr>
          <w:b/>
        </w:rPr>
        <w:t xml:space="preserve">9, </w:t>
      </w:r>
      <w:r>
        <w:rPr>
          <w:b/>
        </w:rPr>
        <w:t>45, 63</w:t>
      </w:r>
      <w:r w:rsidRPr="00016D56">
        <w:rPr>
          <w:b/>
        </w:rPr>
        <w:t>, 72</w:t>
      </w:r>
      <w:r>
        <w:t>, 27, 18, 54}</w:t>
      </w:r>
    </w:p>
    <w:p w14:paraId="5DB5FBE1" w14:textId="2B104E41" w:rsidR="00016D56" w:rsidRDefault="00016D56" w:rsidP="00016D56">
      <w:r>
        <w:t>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6, temp);</w:t>
      </w:r>
    </w:p>
    <w:p w14:paraId="298CD15D" w14:textId="4A841879" w:rsidR="00016D56" w:rsidRDefault="00016D56" w:rsidP="00016D56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5, temp);</w:t>
      </w:r>
    </w:p>
    <w:p w14:paraId="1A48A279" w14:textId="055C8C24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4, temp);</w:t>
      </w:r>
    </w:p>
    <w:p w14:paraId="6F8DAC95" w14:textId="6FA481BA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5, 5, temp);</w:t>
      </w:r>
    </w:p>
    <w:p w14:paraId="2922CBEA" w14:textId="2EA82F13" w:rsidR="00016D56" w:rsidRDefault="00016D56" w:rsidP="00016D56">
      <w:r>
        <w:t>---------</w:t>
      </w:r>
      <w:proofErr w:type="gramStart"/>
      <w:r>
        <w:t>merge(</w:t>
      </w:r>
      <w:proofErr w:type="gramEnd"/>
      <w:r>
        <w:t>elements, 4, 4, 5, temp);</w:t>
      </w:r>
    </w:p>
    <w:p w14:paraId="36F5862F" w14:textId="4A3B783F" w:rsidR="00016D56" w:rsidRDefault="00222214" w:rsidP="00016D56">
      <w:r>
        <w:t xml:space="preserve">              {9, 45, 63</w:t>
      </w:r>
      <w:r w:rsidR="00016D56" w:rsidRPr="00016D56">
        <w:t xml:space="preserve">, </w:t>
      </w:r>
      <w:r w:rsidR="00016D56" w:rsidRPr="00222214">
        <w:t xml:space="preserve">72, </w:t>
      </w:r>
      <w:r w:rsidRPr="00222214">
        <w:rPr>
          <w:b/>
        </w:rPr>
        <w:t>18, 27</w:t>
      </w:r>
      <w:r w:rsidR="00016D56" w:rsidRPr="00222214">
        <w:rPr>
          <w:b/>
        </w:rPr>
        <w:t>,</w:t>
      </w:r>
      <w:r w:rsidR="00016D56">
        <w:t xml:space="preserve"> 54}</w:t>
      </w:r>
    </w:p>
    <w:p w14:paraId="04297911" w14:textId="6E81B085" w:rsidR="00016D56" w:rsidRDefault="00016D56" w:rsidP="00016D56">
      <w:r>
        <w:t>-</w:t>
      </w:r>
      <w:r w:rsidR="00222214">
        <w:t>-----</w:t>
      </w:r>
      <w:proofErr w:type="spellStart"/>
      <w:proofErr w:type="gramStart"/>
      <w:r w:rsidR="00222214">
        <w:t>mergeSortHelper</w:t>
      </w:r>
      <w:proofErr w:type="spellEnd"/>
      <w:r w:rsidR="00222214">
        <w:t>(</w:t>
      </w:r>
      <w:proofErr w:type="gramEnd"/>
      <w:r w:rsidR="00222214">
        <w:t>elements, 6, 6</w:t>
      </w:r>
      <w:r>
        <w:t>, temp);</w:t>
      </w:r>
    </w:p>
    <w:p w14:paraId="02C9D438" w14:textId="786A833C" w:rsidR="00016D56" w:rsidRDefault="00222214" w:rsidP="00016D56">
      <w:r>
        <w:t>------</w:t>
      </w:r>
      <w:proofErr w:type="gramStart"/>
      <w:r>
        <w:t>merge(</w:t>
      </w:r>
      <w:proofErr w:type="gramEnd"/>
      <w:r>
        <w:t>elements, 4, 5, 6</w:t>
      </w:r>
      <w:r w:rsidR="00016D56">
        <w:t>, temp);</w:t>
      </w:r>
    </w:p>
    <w:p w14:paraId="13DF2770" w14:textId="3C9C2C15" w:rsidR="00016D56" w:rsidRPr="00222214" w:rsidRDefault="00222214" w:rsidP="00016D56">
      <w:r>
        <w:t xml:space="preserve">          </w:t>
      </w:r>
      <w:r w:rsidR="00016D56" w:rsidRPr="00222214">
        <w:t xml:space="preserve">{9, 63, 45, 72, </w:t>
      </w:r>
      <w:r>
        <w:rPr>
          <w:b/>
        </w:rPr>
        <w:t>18, 27</w:t>
      </w:r>
      <w:r w:rsidR="00016D56" w:rsidRPr="00222214">
        <w:rPr>
          <w:b/>
        </w:rPr>
        <w:t>, 54</w:t>
      </w:r>
      <w:r w:rsidR="00016D56" w:rsidRPr="00222214">
        <w:t>}</w:t>
      </w:r>
    </w:p>
    <w:p w14:paraId="72F8A4EA" w14:textId="049896A7" w:rsidR="00016D56" w:rsidRDefault="00222214" w:rsidP="00016D56">
      <w:r>
        <w:t>---</w:t>
      </w:r>
      <w:proofErr w:type="gramStart"/>
      <w:r>
        <w:t>merge(</w:t>
      </w:r>
      <w:proofErr w:type="gramEnd"/>
      <w:r>
        <w:t>elements, 0, 3, 6</w:t>
      </w:r>
      <w:r w:rsidR="00016D56">
        <w:t>, temp);</w:t>
      </w:r>
    </w:p>
    <w:p w14:paraId="47DBA2D0" w14:textId="3D5EFB94" w:rsidR="00016D56" w:rsidRPr="00222214" w:rsidRDefault="00222214" w:rsidP="00016D56">
      <w:pPr>
        <w:rPr>
          <w:b/>
        </w:rPr>
      </w:pPr>
      <w:r>
        <w:t xml:space="preserve">       </w:t>
      </w:r>
      <w:r w:rsidR="00016D56" w:rsidRPr="00222214">
        <w:rPr>
          <w:b/>
        </w:rPr>
        <w:t xml:space="preserve">{9, </w:t>
      </w:r>
      <w:r>
        <w:rPr>
          <w:b/>
        </w:rPr>
        <w:t>18, 27, 45, 54, 63, 72</w:t>
      </w:r>
      <w:r w:rsidR="00016D56" w:rsidRPr="00222214">
        <w:rPr>
          <w:b/>
        </w:rPr>
        <w:t>}</w:t>
      </w:r>
    </w:p>
    <w:p w14:paraId="071F4373" w14:textId="77777777" w:rsidR="00C83738" w:rsidRDefault="00C83738" w:rsidP="0037195E"/>
    <w:p w14:paraId="0DE612CC" w14:textId="19329D3A" w:rsidR="00C83738" w:rsidRDefault="00C83738" w:rsidP="0037195E">
      <w:r>
        <w:lastRenderedPageBreak/>
        <w:t xml:space="preserve">  </w:t>
      </w:r>
    </w:p>
    <w:p w14:paraId="048D6FF7" w14:textId="077CB858" w:rsidR="00ED784E" w:rsidRDefault="00843575" w:rsidP="0037195E">
      <w:r>
        <w:t>3</w:t>
      </w:r>
      <w:r w:rsidR="00EB5ECF">
        <w:t xml:space="preserve">.  Write a program that reads a series of input lines </w:t>
      </w:r>
      <w:r w:rsidR="00B85B06">
        <w:t xml:space="preserve">from a file </w:t>
      </w:r>
      <w:r w:rsidR="00EB5ECF">
        <w:t>and sorts them into alphabetical order. The program should use the merge sort algorithm so that i</w:t>
      </w:r>
      <w:r w:rsidR="00ED784E">
        <w:t>t effic</w:t>
      </w:r>
      <w:r w:rsidR="003F37ED">
        <w:t xml:space="preserve">iently sorts even a large file. </w:t>
      </w:r>
      <w:r w:rsidR="00ED784E">
        <w:t xml:space="preserve">See </w:t>
      </w:r>
      <w:r w:rsidR="00212109">
        <w:t xml:space="preserve">file </w:t>
      </w:r>
      <w:r w:rsidR="00ED784E">
        <w:t>SortNamesF</w:t>
      </w:r>
      <w:r w:rsidR="00212109">
        <w:t>ramework.java</w:t>
      </w:r>
      <w:r w:rsidR="00ED784E">
        <w:t>.</w:t>
      </w:r>
      <w:r w:rsidR="00D83B9C">
        <w:t xml:space="preserve"> Name your f</w:t>
      </w:r>
      <w:r w:rsidR="00803536">
        <w:t>ile Lastname</w:t>
      </w:r>
      <w:r w:rsidR="00212109">
        <w:t>Merge</w:t>
      </w:r>
      <w:r w:rsidR="00D83B9C">
        <w:t>.java. Also available is the text file names.txt.</w:t>
      </w:r>
    </w:p>
    <w:p w14:paraId="410D0017" w14:textId="77777777" w:rsidR="00ED784E" w:rsidRDefault="00ED784E" w:rsidP="0037195E"/>
    <w:p w14:paraId="2AC95663" w14:textId="77777777" w:rsidR="00541CE1" w:rsidRDefault="00541CE1" w:rsidP="0037195E">
      <w:r>
        <w:t>Output based on input file names.txt is below.</w:t>
      </w:r>
    </w:p>
    <w:p w14:paraId="0903DA40" w14:textId="77777777" w:rsidR="001C4CB5" w:rsidRDefault="001C4CB5" w:rsidP="0037195E"/>
    <w:p w14:paraId="73D88B42" w14:textId="77777777" w:rsidR="009700F6" w:rsidRPr="002654F5" w:rsidRDefault="00541CE1" w:rsidP="0037195E">
      <w:pPr>
        <w:rPr>
          <w:rFonts w:ascii="Courier New" w:hAnsi="Courier New" w:cs="Courier New"/>
          <w:color w:val="000000"/>
          <w:sz w:val="22"/>
          <w:szCs w:val="22"/>
        </w:rPr>
      </w:pPr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What is the input file? </w:t>
      </w:r>
      <w:r w:rsidRPr="002654F5">
        <w:rPr>
          <w:rFonts w:ascii="Courier New" w:hAnsi="Courier New" w:cs="Courier New"/>
          <w:color w:val="FA6400"/>
          <w:sz w:val="22"/>
          <w:szCs w:val="22"/>
        </w:rPr>
        <w:t>names.txt</w:t>
      </w:r>
      <w:r w:rsidRPr="002654F5">
        <w:rPr>
          <w:rFonts w:ascii="Courier New" w:hAnsi="Courier New" w:cs="Courier New"/>
          <w:color w:val="FA6400"/>
          <w:sz w:val="22"/>
          <w:szCs w:val="22"/>
        </w:rPr>
        <w:br/>
      </w:r>
      <w:r w:rsidRPr="002654F5">
        <w:rPr>
          <w:rFonts w:ascii="Courier New" w:hAnsi="Courier New" w:cs="Courier New"/>
          <w:color w:val="0000FF"/>
          <w:sz w:val="22"/>
          <w:szCs w:val="22"/>
        </w:rPr>
        <w:br/>
      </w:r>
      <w:r w:rsidRPr="002654F5">
        <w:rPr>
          <w:rFonts w:ascii="Courier New" w:hAnsi="Courier New" w:cs="Courier New"/>
          <w:color w:val="000000"/>
          <w:sz w:val="22"/>
          <w:szCs w:val="22"/>
        </w:rPr>
        <w:t>Chandler, Adam Jr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Arabella "Babe"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Colby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Krystal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Marian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Stuart</w:t>
      </w:r>
    </w:p>
    <w:p w14:paraId="3FFBC292" w14:textId="1DCBFC82" w:rsidR="00CE77AF" w:rsidRPr="002654F5" w:rsidRDefault="00541CE1">
      <w:pPr>
        <w:rPr>
          <w:sz w:val="22"/>
          <w:szCs w:val="22"/>
        </w:rPr>
      </w:pP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Codahy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Liv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ia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  <w:t>Colby, Liza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2654F5">
        <w:rPr>
          <w:rFonts w:ascii="Courier New" w:hAnsi="Courier New" w:cs="Courier New"/>
          <w:color w:val="000000"/>
          <w:sz w:val="22"/>
          <w:szCs w:val="22"/>
        </w:rPr>
        <w:t>Palmer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Opal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Devane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Aidan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 Amanda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Janet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English, Brooke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Fargate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Myrtle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Frye, Derek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Grey, Maria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Hayward, David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Del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Di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Jefferson, Kelsey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Kane, Erica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Keefer, Julia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Ryan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Spike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Lavery,k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 Jonathan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Madden, Josh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James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Joseph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Ruth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McDermott, Annie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Barbara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Bianca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Jackson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Lily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Reggie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Sean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Hayley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Mateo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Kendall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Zach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Smythe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Greenlee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Stone, Mary Frances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Warner, Anita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</w:p>
    <w:sectPr w:rsidR="00CE77AF" w:rsidRPr="002654F5" w:rsidSect="00C83738">
      <w:pgSz w:w="12240" w:h="15840"/>
      <w:pgMar w:top="864" w:right="1080" w:bottom="864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3A"/>
    <w:rsid w:val="00016D56"/>
    <w:rsid w:val="00073499"/>
    <w:rsid w:val="000E3A4D"/>
    <w:rsid w:val="00113E44"/>
    <w:rsid w:val="00155505"/>
    <w:rsid w:val="001C4CB5"/>
    <w:rsid w:val="001F4ACE"/>
    <w:rsid w:val="00212109"/>
    <w:rsid w:val="00222214"/>
    <w:rsid w:val="00245996"/>
    <w:rsid w:val="002654F5"/>
    <w:rsid w:val="00296617"/>
    <w:rsid w:val="002B1C0E"/>
    <w:rsid w:val="0030703C"/>
    <w:rsid w:val="003460C9"/>
    <w:rsid w:val="0037195E"/>
    <w:rsid w:val="00380512"/>
    <w:rsid w:val="00381AD2"/>
    <w:rsid w:val="003A6808"/>
    <w:rsid w:val="003E4657"/>
    <w:rsid w:val="003F37ED"/>
    <w:rsid w:val="003F3A48"/>
    <w:rsid w:val="00420A01"/>
    <w:rsid w:val="004333FC"/>
    <w:rsid w:val="00460754"/>
    <w:rsid w:val="004F1D94"/>
    <w:rsid w:val="005207F6"/>
    <w:rsid w:val="00541CE1"/>
    <w:rsid w:val="006C07C7"/>
    <w:rsid w:val="007A7FEE"/>
    <w:rsid w:val="007D38CD"/>
    <w:rsid w:val="007D73E2"/>
    <w:rsid w:val="00803536"/>
    <w:rsid w:val="00836217"/>
    <w:rsid w:val="00843575"/>
    <w:rsid w:val="008543EF"/>
    <w:rsid w:val="0087363E"/>
    <w:rsid w:val="008832F0"/>
    <w:rsid w:val="008959F1"/>
    <w:rsid w:val="008D7F11"/>
    <w:rsid w:val="00951782"/>
    <w:rsid w:val="00953F3B"/>
    <w:rsid w:val="009700F6"/>
    <w:rsid w:val="00983B31"/>
    <w:rsid w:val="00985C4A"/>
    <w:rsid w:val="009B3DB4"/>
    <w:rsid w:val="009F3A9A"/>
    <w:rsid w:val="00A16AA1"/>
    <w:rsid w:val="00A404CB"/>
    <w:rsid w:val="00A947CB"/>
    <w:rsid w:val="00AF336F"/>
    <w:rsid w:val="00B12FB9"/>
    <w:rsid w:val="00B630CE"/>
    <w:rsid w:val="00B77F6C"/>
    <w:rsid w:val="00B85B06"/>
    <w:rsid w:val="00BF3C0C"/>
    <w:rsid w:val="00C52D46"/>
    <w:rsid w:val="00C8108C"/>
    <w:rsid w:val="00C83738"/>
    <w:rsid w:val="00CE77AF"/>
    <w:rsid w:val="00D1332A"/>
    <w:rsid w:val="00D83B9C"/>
    <w:rsid w:val="00E569A8"/>
    <w:rsid w:val="00EB5ECF"/>
    <w:rsid w:val="00EB75B4"/>
    <w:rsid w:val="00ED784E"/>
    <w:rsid w:val="00EF1A4A"/>
    <w:rsid w:val="00EF663A"/>
    <w:rsid w:val="00F35F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AB90C"/>
  <w15:docId w15:val="{7024FA65-7E45-4EB1-B305-B645612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EEDB5886</Template>
  <TotalTime>29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DANIEL GRIMSHAW</cp:lastModifiedBy>
  <cp:revision>3</cp:revision>
  <cp:lastPrinted>2015-03-16T05:08:00Z</cp:lastPrinted>
  <dcterms:created xsi:type="dcterms:W3CDTF">2015-03-16T17:10:00Z</dcterms:created>
  <dcterms:modified xsi:type="dcterms:W3CDTF">2015-03-16T17:36:00Z</dcterms:modified>
</cp:coreProperties>
</file>