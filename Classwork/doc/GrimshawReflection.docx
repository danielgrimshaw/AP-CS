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32735D" w14:textId="6A1D219E" w:rsidR="006008E6" w:rsidRDefault="00AE167F" w:rsidP="00736668">
      <w:pPr>
        <w:jc w:val="right"/>
        <w:rPr>
          <w:color w:val="000000" w:themeColor="text1"/>
        </w:rPr>
      </w:pPr>
      <w:r>
        <w:t xml:space="preserve">Name: </w:t>
      </w:r>
      <w:r w:rsidR="00F76B76">
        <w:t>Daniel Grimshaw</w:t>
      </w:r>
    </w:p>
    <w:p w14:paraId="5C80A96D" w14:textId="77777777" w:rsidR="00532DBA" w:rsidRPr="00532DBA" w:rsidRDefault="00532DBA" w:rsidP="00736668">
      <w:pPr>
        <w:jc w:val="right"/>
        <w:rPr>
          <w:color w:val="000000" w:themeColor="text1"/>
        </w:rPr>
      </w:pPr>
    </w:p>
    <w:p w14:paraId="4EF090FD" w14:textId="77777777" w:rsidR="00AE167F" w:rsidRDefault="00AE167F" w:rsidP="00AE167F">
      <w:pPr>
        <w:jc w:val="center"/>
      </w:pPr>
      <w:r>
        <w:t>AP Computer Science</w:t>
      </w:r>
      <w:r w:rsidR="006008E6">
        <w:t xml:space="preserve"> A (Java)</w:t>
      </w:r>
    </w:p>
    <w:p w14:paraId="7DF7244E" w14:textId="77777777" w:rsidR="00AE167F" w:rsidRDefault="00AE167F" w:rsidP="00AE167F">
      <w:pPr>
        <w:jc w:val="center"/>
      </w:pPr>
      <w:r>
        <w:t>Reflection</w:t>
      </w:r>
    </w:p>
    <w:p w14:paraId="0D38C1D8" w14:textId="77777777" w:rsidR="00AE167F" w:rsidRDefault="00532DBA" w:rsidP="00AE167F">
      <w:pPr>
        <w:jc w:val="center"/>
      </w:pPr>
      <w:r>
        <w:t>May 8, 2015</w:t>
      </w:r>
    </w:p>
    <w:p w14:paraId="55713889" w14:textId="77777777" w:rsidR="00AE167F" w:rsidRDefault="00AE167F" w:rsidP="00AE167F">
      <w:pPr>
        <w:jc w:val="center"/>
      </w:pPr>
    </w:p>
    <w:p w14:paraId="7392BB08" w14:textId="77777777" w:rsidR="00AE167F" w:rsidRDefault="00AE167F" w:rsidP="00AE167F">
      <w:r>
        <w:t>Congratulations on all you have learned and accomplished this year and on completion of the AP Computer Science A Exam!</w:t>
      </w:r>
    </w:p>
    <w:p w14:paraId="5F1E04E3" w14:textId="77777777" w:rsidR="00AE167F" w:rsidRDefault="00AE167F" w:rsidP="00AE167F"/>
    <w:p w14:paraId="1DAE505C" w14:textId="77777777" w:rsidR="00AE167F" w:rsidRDefault="00AE167F">
      <w:r>
        <w:t xml:space="preserve">I would appreciate your thoughtful reflection, feedback and input </w:t>
      </w:r>
      <w:r w:rsidR="007F0BD4">
        <w:t xml:space="preserve">on your preparedness for the exam, the class in general and advice for next year’s students. </w:t>
      </w:r>
      <w:r>
        <w:t>Please res</w:t>
      </w:r>
      <w:r w:rsidR="00D235E7">
        <w:t>pond to the following questions, being</w:t>
      </w:r>
      <w:r w:rsidR="006A619A">
        <w:t xml:space="preserve"> as specific as possible.</w:t>
      </w:r>
    </w:p>
    <w:p w14:paraId="434D8F5F" w14:textId="77777777" w:rsidR="00BC6BA4" w:rsidRDefault="00BC6BA4"/>
    <w:p w14:paraId="118200F6" w14:textId="77777777" w:rsidR="00AE167F" w:rsidRDefault="00BC6BA4">
      <w:pPr>
        <w:rPr>
          <w:b/>
        </w:rPr>
      </w:pPr>
      <w:r w:rsidRPr="004937C8">
        <w:rPr>
          <w:b/>
        </w:rPr>
        <w:t>The AP Exam:</w:t>
      </w:r>
    </w:p>
    <w:p w14:paraId="1EEB941C" w14:textId="77777777" w:rsidR="004937C8" w:rsidRPr="004937C8" w:rsidRDefault="004937C8">
      <w:pPr>
        <w:rPr>
          <w:b/>
        </w:rPr>
      </w:pPr>
    </w:p>
    <w:p w14:paraId="436BA1DA" w14:textId="77777777" w:rsidR="006A619A" w:rsidRDefault="00AE167F" w:rsidP="00BC6BA4">
      <w:pPr>
        <w:pStyle w:val="ListParagraph"/>
        <w:numPr>
          <w:ilvl w:val="0"/>
          <w:numId w:val="2"/>
        </w:numPr>
      </w:pPr>
      <w:r>
        <w:t>In which content areas did you fe</w:t>
      </w:r>
      <w:r w:rsidR="006A619A">
        <w:t xml:space="preserve">el particularly well prepared? </w:t>
      </w:r>
    </w:p>
    <w:p w14:paraId="132D02C9" w14:textId="7A9F9731" w:rsidR="005D652F" w:rsidRDefault="00F76B76" w:rsidP="00736668">
      <w:pPr>
        <w:pStyle w:val="ListParagraph"/>
      </w:pPr>
      <w:r>
        <w:t>I felt well prepared on everything.</w:t>
      </w:r>
    </w:p>
    <w:p w14:paraId="40D0A3A6" w14:textId="77777777" w:rsidR="00BA127B" w:rsidRDefault="00BA127B" w:rsidP="00736668">
      <w:pPr>
        <w:pStyle w:val="ListParagraph"/>
      </w:pPr>
    </w:p>
    <w:p w14:paraId="1F22EDD9" w14:textId="77777777" w:rsidR="006A619A" w:rsidRDefault="006A619A" w:rsidP="00BC6BA4">
      <w:pPr>
        <w:pStyle w:val="ListParagraph"/>
        <w:numPr>
          <w:ilvl w:val="0"/>
          <w:numId w:val="2"/>
        </w:numPr>
      </w:pPr>
      <w:r>
        <w:t>In w</w:t>
      </w:r>
      <w:r w:rsidR="00AE167F">
        <w:t xml:space="preserve">hich content areas did you feel less prepared? </w:t>
      </w:r>
    </w:p>
    <w:p w14:paraId="1A0B6FCE" w14:textId="37CE102F" w:rsidR="005D652F" w:rsidRDefault="00F76B76" w:rsidP="00736668">
      <w:r>
        <w:t>I felt slightly less prepared on sorting.</w:t>
      </w:r>
    </w:p>
    <w:p w14:paraId="43CD00BC" w14:textId="77777777" w:rsidR="00BA127B" w:rsidRDefault="00BA127B" w:rsidP="00736668"/>
    <w:p w14:paraId="2AA21067" w14:textId="77777777" w:rsidR="00351967" w:rsidRDefault="00AE167F" w:rsidP="00351967">
      <w:pPr>
        <w:pStyle w:val="ListParagraph"/>
        <w:numPr>
          <w:ilvl w:val="0"/>
          <w:numId w:val="2"/>
        </w:numPr>
      </w:pPr>
      <w:r>
        <w:t>Were there any content areas that you feel were not covered? If so, please explain.</w:t>
      </w:r>
      <w:r w:rsidR="00580765">
        <w:t xml:space="preserve"> </w:t>
      </w:r>
    </w:p>
    <w:p w14:paraId="265C0CAC" w14:textId="774F9BF6" w:rsidR="00351967" w:rsidRDefault="00F76B76" w:rsidP="00351967">
      <w:pPr>
        <w:pStyle w:val="ListParagraph"/>
      </w:pPr>
      <w:r>
        <w:t>All content areas were covered.</w:t>
      </w:r>
    </w:p>
    <w:p w14:paraId="345EE060" w14:textId="77777777" w:rsidR="00BA127B" w:rsidRDefault="00BA127B" w:rsidP="00351967">
      <w:pPr>
        <w:pStyle w:val="ListParagraph"/>
      </w:pPr>
    </w:p>
    <w:p w14:paraId="36D29E10" w14:textId="77777777" w:rsidR="00351967" w:rsidRDefault="00351967" w:rsidP="00351967">
      <w:pPr>
        <w:pStyle w:val="ListParagraph"/>
        <w:numPr>
          <w:ilvl w:val="0"/>
          <w:numId w:val="2"/>
        </w:numPr>
      </w:pPr>
      <w:r>
        <w:t>What score do you think you will get on the AP Exam?</w:t>
      </w:r>
    </w:p>
    <w:p w14:paraId="4906A7D3" w14:textId="441F11BF" w:rsidR="006A619A" w:rsidRDefault="00F76B76" w:rsidP="00BA127B">
      <w:r>
        <w:t>5</w:t>
      </w:r>
    </w:p>
    <w:p w14:paraId="1F612597" w14:textId="77777777" w:rsidR="005D652F" w:rsidRDefault="005D652F" w:rsidP="006A619A"/>
    <w:p w14:paraId="6CEBE6D2" w14:textId="36325989" w:rsidR="004F655A" w:rsidRDefault="00BC6BA4" w:rsidP="005D652F">
      <w:pPr>
        <w:rPr>
          <w:b/>
        </w:rPr>
      </w:pPr>
      <w:r w:rsidRPr="004937C8">
        <w:rPr>
          <w:b/>
        </w:rPr>
        <w:t>Review for the AP Exam</w:t>
      </w:r>
      <w:r w:rsidR="004937C8" w:rsidRPr="004937C8">
        <w:rPr>
          <w:b/>
        </w:rPr>
        <w:t>:</w:t>
      </w:r>
    </w:p>
    <w:p w14:paraId="4E9DC5F8" w14:textId="77777777" w:rsidR="004937C8" w:rsidRPr="004937C8" w:rsidRDefault="004937C8" w:rsidP="005D652F">
      <w:pPr>
        <w:rPr>
          <w:b/>
        </w:rPr>
      </w:pPr>
    </w:p>
    <w:p w14:paraId="310305BE" w14:textId="246E4AA5" w:rsidR="007F0BD4" w:rsidRDefault="00BA127B" w:rsidP="00BC6BA4">
      <w:pPr>
        <w:pStyle w:val="ListParagraph"/>
        <w:numPr>
          <w:ilvl w:val="0"/>
          <w:numId w:val="5"/>
        </w:numPr>
      </w:pPr>
      <w:r>
        <w:t xml:space="preserve">We had </w:t>
      </w:r>
      <w:r w:rsidR="004937C8">
        <w:t xml:space="preserve">about </w:t>
      </w:r>
      <w:r>
        <w:t>3 1/2</w:t>
      </w:r>
      <w:r w:rsidR="00AE167F">
        <w:t xml:space="preserve"> weeks of review and practice questions </w:t>
      </w:r>
      <w:r>
        <w:t xml:space="preserve">just before and </w:t>
      </w:r>
      <w:r w:rsidR="00206DC0">
        <w:t xml:space="preserve">then </w:t>
      </w:r>
      <w:r w:rsidR="00AE167F">
        <w:t xml:space="preserve">after Spring Break. </w:t>
      </w:r>
      <w:r w:rsidR="005D652F">
        <w:t>Was this too much, too little or about the right amount of time</w:t>
      </w:r>
      <w:r w:rsidR="007F0BD4">
        <w:t>?</w:t>
      </w:r>
    </w:p>
    <w:p w14:paraId="5C0022D0" w14:textId="76F89D15" w:rsidR="00432AB0" w:rsidRDefault="00F76B76" w:rsidP="00F76B76">
      <w:pPr>
        <w:rPr>
          <w:color w:val="FF0000"/>
        </w:rPr>
      </w:pPr>
      <w:r>
        <w:rPr>
          <w:color w:val="FF0000"/>
        </w:rPr>
        <w:t>This was a little too much time for me.</w:t>
      </w:r>
    </w:p>
    <w:p w14:paraId="0C4468C5" w14:textId="77777777" w:rsidR="00BA127B" w:rsidRPr="00580765" w:rsidRDefault="00BA127B" w:rsidP="00580765">
      <w:pPr>
        <w:ind w:left="1440"/>
        <w:rPr>
          <w:color w:val="FF0000"/>
        </w:rPr>
      </w:pPr>
    </w:p>
    <w:p w14:paraId="6234AD5B" w14:textId="60A7252B" w:rsidR="004937C8" w:rsidRDefault="00144C01" w:rsidP="008E6D1B">
      <w:pPr>
        <w:pStyle w:val="ListParagraph"/>
        <w:numPr>
          <w:ilvl w:val="0"/>
          <w:numId w:val="5"/>
        </w:numPr>
      </w:pPr>
      <w:r>
        <w:t xml:space="preserve">Which aspects of the class time review </w:t>
      </w:r>
      <w:r w:rsidR="004937C8">
        <w:t xml:space="preserve">and homework assignments </w:t>
      </w:r>
      <w:r>
        <w:t>worked well f</w:t>
      </w:r>
      <w:r w:rsidR="008E6D1B">
        <w:t xml:space="preserve">or you? </w:t>
      </w:r>
    </w:p>
    <w:p w14:paraId="763F53B9" w14:textId="77CEB72E" w:rsidR="004937C8" w:rsidRDefault="00F76B76" w:rsidP="004937C8">
      <w:r>
        <w:t>The practice FRQ’s helped.</w:t>
      </w:r>
    </w:p>
    <w:p w14:paraId="7154E376" w14:textId="77777777" w:rsidR="004937C8" w:rsidRDefault="004937C8" w:rsidP="004937C8"/>
    <w:p w14:paraId="377413ED" w14:textId="781DD92A" w:rsidR="008E6D1B" w:rsidRDefault="004937C8" w:rsidP="008E6D1B">
      <w:pPr>
        <w:pStyle w:val="ListParagraph"/>
        <w:numPr>
          <w:ilvl w:val="0"/>
          <w:numId w:val="5"/>
        </w:numPr>
      </w:pPr>
      <w:r>
        <w:t>What improvements would you suggest for next year?</w:t>
      </w:r>
    </w:p>
    <w:p w14:paraId="6555B84C" w14:textId="30F06287" w:rsidR="00BC6BA4" w:rsidRDefault="00F76B76" w:rsidP="007F0BD4">
      <w:r>
        <w:t>Donut party.</w:t>
      </w:r>
    </w:p>
    <w:p w14:paraId="248C2C4E" w14:textId="77777777" w:rsidR="00716794" w:rsidRDefault="00716794" w:rsidP="007F0BD4"/>
    <w:p w14:paraId="308C6702" w14:textId="44A19C15" w:rsidR="00BC6BA4" w:rsidRDefault="00716794" w:rsidP="005255F1">
      <w:pPr>
        <w:rPr>
          <w:b/>
        </w:rPr>
      </w:pPr>
      <w:r w:rsidRPr="004937C8">
        <w:rPr>
          <w:b/>
        </w:rPr>
        <w:t>The Class t</w:t>
      </w:r>
      <w:r w:rsidR="00BC6BA4" w:rsidRPr="004937C8">
        <w:rPr>
          <w:b/>
        </w:rPr>
        <w:t>hroughout the Year</w:t>
      </w:r>
      <w:r w:rsidR="004937C8" w:rsidRPr="004937C8">
        <w:rPr>
          <w:b/>
        </w:rPr>
        <w:t>:</w:t>
      </w:r>
    </w:p>
    <w:p w14:paraId="15C0A618" w14:textId="77777777" w:rsidR="004937C8" w:rsidRPr="004937C8" w:rsidRDefault="004937C8" w:rsidP="005255F1">
      <w:pPr>
        <w:rPr>
          <w:b/>
        </w:rPr>
      </w:pPr>
    </w:p>
    <w:p w14:paraId="155873D2" w14:textId="77777777" w:rsidR="00BC6BA4" w:rsidRDefault="00BC6BA4" w:rsidP="00BC6BA4">
      <w:pPr>
        <w:numPr>
          <w:ilvl w:val="0"/>
          <w:numId w:val="6"/>
        </w:numPr>
      </w:pPr>
      <w:r w:rsidRPr="00ED3FC2">
        <w:t>W</w:t>
      </w:r>
      <w:r w:rsidR="008E6D1B">
        <w:t>hat were the three</w:t>
      </w:r>
      <w:r w:rsidRPr="00ED3FC2">
        <w:t xml:space="preserve"> most important things that you learned this year?</w:t>
      </w:r>
    </w:p>
    <w:p w14:paraId="2C212029" w14:textId="21BBB36B" w:rsidR="004937C8" w:rsidRPr="00ED3FC2" w:rsidRDefault="00F76B76" w:rsidP="004937C8">
      <w:r>
        <w:t xml:space="preserve">I would say that recursion, sorting, and searching </w:t>
      </w:r>
      <w:proofErr w:type="gramStart"/>
      <w:r>
        <w:t>were  the</w:t>
      </w:r>
      <w:proofErr w:type="gramEnd"/>
      <w:r>
        <w:t xml:space="preserve"> most important things we learned this year.</w:t>
      </w:r>
    </w:p>
    <w:p w14:paraId="7D600CB0" w14:textId="77777777" w:rsidR="008E6D1B" w:rsidRPr="00ED3FC2" w:rsidRDefault="008E6D1B" w:rsidP="008E6D1B"/>
    <w:p w14:paraId="68D3AE20" w14:textId="77777777" w:rsidR="00BC6BA4" w:rsidRDefault="008E6D1B" w:rsidP="00BC6BA4">
      <w:pPr>
        <w:numPr>
          <w:ilvl w:val="0"/>
          <w:numId w:val="6"/>
        </w:numPr>
      </w:pPr>
      <w:r>
        <w:lastRenderedPageBreak/>
        <w:t>What</w:t>
      </w:r>
      <w:r w:rsidR="00BC6BA4" w:rsidRPr="00ED3FC2">
        <w:t xml:space="preserve"> would you have liked to have spent more time doing?</w:t>
      </w:r>
      <w:r>
        <w:t xml:space="preserve"> Why?</w:t>
      </w:r>
    </w:p>
    <w:p w14:paraId="1100A9DD" w14:textId="131E386F" w:rsidR="00F76B76" w:rsidRDefault="00F76B76" w:rsidP="00F76B76">
      <w:pPr>
        <w:ind w:left="720"/>
      </w:pPr>
      <w:r>
        <w:t>I would have liked to have more time doing additional projects.</w:t>
      </w:r>
    </w:p>
    <w:p w14:paraId="1BCBFAF0" w14:textId="77777777" w:rsidR="008E6D1B" w:rsidRDefault="008E6D1B" w:rsidP="008E6D1B"/>
    <w:p w14:paraId="7B667F95" w14:textId="77777777" w:rsidR="00A02201" w:rsidRDefault="00A02201" w:rsidP="008E6D1B"/>
    <w:p w14:paraId="26397263" w14:textId="77777777" w:rsidR="005255F1" w:rsidRDefault="008E6D1B" w:rsidP="00BC6BA4">
      <w:pPr>
        <w:numPr>
          <w:ilvl w:val="0"/>
          <w:numId w:val="6"/>
        </w:numPr>
      </w:pPr>
      <w:r>
        <w:t xml:space="preserve">What </w:t>
      </w:r>
      <w:r w:rsidR="00BC6BA4" w:rsidRPr="00ED3FC2">
        <w:t>would you have liked to have spent less time doing?</w:t>
      </w:r>
      <w:r w:rsidR="00BC6BA4">
        <w:t xml:space="preserve"> Why?</w:t>
      </w:r>
    </w:p>
    <w:p w14:paraId="04E6122A" w14:textId="0967A57D" w:rsidR="008E6D1B" w:rsidRDefault="00F76B76" w:rsidP="00B81CFF">
      <w:pPr>
        <w:ind w:left="720"/>
      </w:pPr>
      <w:r>
        <w:t xml:space="preserve">I would prefer to have spent less time on the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) exercises.</w:t>
      </w:r>
    </w:p>
    <w:p w14:paraId="095392B4" w14:textId="77777777" w:rsidR="008E6D1B" w:rsidRDefault="008E6D1B" w:rsidP="008E6D1B"/>
    <w:p w14:paraId="0DDBA122" w14:textId="21824DB3" w:rsidR="004937C8" w:rsidRDefault="00BC6BA4" w:rsidP="00BC6BA4">
      <w:pPr>
        <w:numPr>
          <w:ilvl w:val="0"/>
          <w:numId w:val="6"/>
        </w:numPr>
      </w:pPr>
      <w:r w:rsidRPr="00ED3FC2">
        <w:t>What was the most surprising aspect of this class?</w:t>
      </w:r>
    </w:p>
    <w:p w14:paraId="4F36B7F1" w14:textId="7D494C19" w:rsidR="00A02201" w:rsidRDefault="00F76B76" w:rsidP="00A02201">
      <w:pPr>
        <w:ind w:left="720"/>
        <w:rPr>
          <w:color w:val="FF0000"/>
        </w:rPr>
      </w:pPr>
      <w:r>
        <w:rPr>
          <w:color w:val="FF0000"/>
        </w:rPr>
        <w:t>The class taught everything necessary for each person to receive a five, which most AP classes do not.</w:t>
      </w:r>
    </w:p>
    <w:p w14:paraId="013B723E" w14:textId="77777777" w:rsidR="00A02201" w:rsidRPr="007209FF" w:rsidRDefault="00A02201" w:rsidP="00A02201">
      <w:pPr>
        <w:ind w:left="720"/>
        <w:rPr>
          <w:color w:val="FF0000"/>
        </w:rPr>
      </w:pPr>
    </w:p>
    <w:p w14:paraId="609A7842" w14:textId="77777777" w:rsidR="00BC6BA4" w:rsidRDefault="00BC6BA4" w:rsidP="00BC6BA4">
      <w:pPr>
        <w:numPr>
          <w:ilvl w:val="0"/>
          <w:numId w:val="6"/>
        </w:numPr>
      </w:pPr>
      <w:r w:rsidRPr="00ED3FC2">
        <w:t>What part of the class was the most confusing?</w:t>
      </w:r>
      <w:r>
        <w:t xml:space="preserve"> What would have made it less confusing?</w:t>
      </w:r>
    </w:p>
    <w:p w14:paraId="21045D9D" w14:textId="7FF9652C" w:rsidR="008E6D1B" w:rsidRDefault="00F76B76" w:rsidP="00A02201">
      <w:pPr>
        <w:ind w:left="720"/>
        <w:rPr>
          <w:color w:val="FF0000"/>
        </w:rPr>
      </w:pPr>
      <w:r>
        <w:rPr>
          <w:color w:val="FF0000"/>
        </w:rPr>
        <w:t>The most confusing aspect of the class was the labs, but only if you missed the day that they were assigned.</w:t>
      </w:r>
    </w:p>
    <w:p w14:paraId="3F88029D" w14:textId="77777777" w:rsidR="00A02201" w:rsidRPr="007209FF" w:rsidRDefault="00A02201" w:rsidP="00A02201">
      <w:pPr>
        <w:ind w:left="720"/>
        <w:rPr>
          <w:color w:val="FF0000"/>
        </w:rPr>
      </w:pPr>
    </w:p>
    <w:p w14:paraId="5FD90BD0" w14:textId="77777777" w:rsidR="00BC6BA4" w:rsidRPr="00ED3FC2" w:rsidRDefault="00BC6BA4" w:rsidP="00BC6BA4">
      <w:pPr>
        <w:numPr>
          <w:ilvl w:val="0"/>
          <w:numId w:val="6"/>
        </w:numPr>
      </w:pPr>
      <w:r>
        <w:t>If you</w:t>
      </w:r>
      <w:r w:rsidRPr="00ED3FC2">
        <w:t xml:space="preserve"> could change one aspect of this class</w:t>
      </w:r>
      <w:r>
        <w:t xml:space="preserve"> to make it better</w:t>
      </w:r>
      <w:r w:rsidRPr="00ED3FC2">
        <w:t>, what would it be?</w:t>
      </w:r>
    </w:p>
    <w:p w14:paraId="24A70F0B" w14:textId="7117CF90" w:rsidR="00BC6BA4" w:rsidRDefault="00F76B76" w:rsidP="00A02201">
      <w:pPr>
        <w:ind w:left="720"/>
        <w:rPr>
          <w:color w:val="FF0000"/>
        </w:rPr>
      </w:pPr>
      <w:r>
        <w:rPr>
          <w:color w:val="FF0000"/>
        </w:rPr>
        <w:t>I would spend more time doing labs and less time focusing on the basics of Java.</w:t>
      </w:r>
    </w:p>
    <w:p w14:paraId="37F8E2BA" w14:textId="77777777" w:rsidR="00A02201" w:rsidRPr="003319AF" w:rsidRDefault="00A02201" w:rsidP="00A02201">
      <w:pPr>
        <w:ind w:left="720"/>
        <w:rPr>
          <w:color w:val="FF0000"/>
        </w:rPr>
      </w:pPr>
    </w:p>
    <w:p w14:paraId="621EC938" w14:textId="77777777" w:rsidR="008E6D1B" w:rsidRDefault="00BC6BA4" w:rsidP="008E6D1B">
      <w:pPr>
        <w:numPr>
          <w:ilvl w:val="0"/>
          <w:numId w:val="6"/>
        </w:numPr>
      </w:pPr>
      <w:r>
        <w:t>What one thing did you appreciate and would want to make sure that the class continues to do?</w:t>
      </w:r>
    </w:p>
    <w:p w14:paraId="521A4667" w14:textId="3982B742" w:rsidR="008E6D1B" w:rsidRDefault="00F76B76" w:rsidP="008E6D1B">
      <w:r>
        <w:t>I appreciate how every subject requires you to program at least a small part of it.</w:t>
      </w:r>
    </w:p>
    <w:p w14:paraId="550BCE2F" w14:textId="77777777" w:rsidR="00A02201" w:rsidRDefault="00A02201" w:rsidP="008E6D1B"/>
    <w:p w14:paraId="40F1C913" w14:textId="77777777" w:rsidR="008E6D1B" w:rsidRDefault="00AE167F" w:rsidP="008E6D1B">
      <w:pPr>
        <w:numPr>
          <w:ilvl w:val="0"/>
          <w:numId w:val="6"/>
        </w:numPr>
      </w:pPr>
      <w:r>
        <w:t xml:space="preserve">What </w:t>
      </w:r>
      <w:r w:rsidR="00BC6BA4">
        <w:t xml:space="preserve">specific </w:t>
      </w:r>
      <w:r>
        <w:t>advice would you give to next year’s students?</w:t>
      </w:r>
    </w:p>
    <w:p w14:paraId="16BBBC3D" w14:textId="1DAB4033" w:rsidR="008E6D1B" w:rsidRDefault="00F76B76" w:rsidP="00B81CFF">
      <w:pPr>
        <w:ind w:left="720"/>
      </w:pPr>
      <w:r>
        <w:t>I would advise them to try and learn the basics of Java over the summer</w:t>
      </w:r>
    </w:p>
    <w:p w14:paraId="3B313DF0" w14:textId="77777777" w:rsidR="008E6D1B" w:rsidRDefault="008E6D1B" w:rsidP="008E6D1B"/>
    <w:p w14:paraId="6B21E87E" w14:textId="77777777" w:rsidR="007F0BD4" w:rsidRPr="008E6D1B" w:rsidRDefault="00BC6BA4" w:rsidP="008E6D1B">
      <w:pPr>
        <w:numPr>
          <w:ilvl w:val="0"/>
          <w:numId w:val="6"/>
        </w:numPr>
      </w:pPr>
      <w:r>
        <w:t>Any additional comments or thoughts that you want to share which were not covered in the above questions?</w:t>
      </w:r>
    </w:p>
    <w:p w14:paraId="0EE10E7B" w14:textId="66BD20D6" w:rsidR="007F0BD4" w:rsidRDefault="00F76B76">
      <w:r>
        <w:t>No.</w:t>
      </w:r>
      <w:bookmarkStart w:id="0" w:name="_GoBack"/>
      <w:bookmarkEnd w:id="0"/>
    </w:p>
    <w:p w14:paraId="6AF53CF4" w14:textId="77777777" w:rsidR="00A02201" w:rsidRDefault="00A02201"/>
    <w:p w14:paraId="5D30464A" w14:textId="77777777" w:rsidR="00AE167F" w:rsidRDefault="007F0BD4" w:rsidP="00360233">
      <w:pPr>
        <w:ind w:firstLine="360"/>
      </w:pPr>
      <w:r>
        <w:t>Thank you!</w:t>
      </w:r>
    </w:p>
    <w:p w14:paraId="20056338" w14:textId="77777777" w:rsidR="00AE167F" w:rsidRDefault="00AE167F"/>
    <w:p w14:paraId="09BC291F" w14:textId="77777777" w:rsidR="00AE167F" w:rsidRDefault="00AE167F">
      <w:r>
        <w:t xml:space="preserve"> </w:t>
      </w:r>
      <w:r w:rsidR="00360233">
        <w:tab/>
      </w:r>
    </w:p>
    <w:sectPr w:rsidR="00AE167F" w:rsidSect="00D235E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E6A4E"/>
    <w:multiLevelType w:val="hybridMultilevel"/>
    <w:tmpl w:val="2014F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4A122A"/>
    <w:multiLevelType w:val="hybridMultilevel"/>
    <w:tmpl w:val="246A4F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B050FEB"/>
    <w:multiLevelType w:val="hybridMultilevel"/>
    <w:tmpl w:val="C41855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F85737E"/>
    <w:multiLevelType w:val="multilevel"/>
    <w:tmpl w:val="6BFAEA2E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461522"/>
    <w:multiLevelType w:val="hybridMultilevel"/>
    <w:tmpl w:val="E348FB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B71B8D"/>
    <w:multiLevelType w:val="hybridMultilevel"/>
    <w:tmpl w:val="6BFAEA2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E853EA"/>
    <w:multiLevelType w:val="hybridMultilevel"/>
    <w:tmpl w:val="D9F673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67F"/>
    <w:rsid w:val="00007BC9"/>
    <w:rsid w:val="00030FBD"/>
    <w:rsid w:val="000A186C"/>
    <w:rsid w:val="000F01DA"/>
    <w:rsid w:val="00120314"/>
    <w:rsid w:val="00144C01"/>
    <w:rsid w:val="00155EEE"/>
    <w:rsid w:val="00206DC0"/>
    <w:rsid w:val="0021743D"/>
    <w:rsid w:val="003319AF"/>
    <w:rsid w:val="00351967"/>
    <w:rsid w:val="00360233"/>
    <w:rsid w:val="003641C7"/>
    <w:rsid w:val="00391836"/>
    <w:rsid w:val="00432AB0"/>
    <w:rsid w:val="004937C8"/>
    <w:rsid w:val="004F655A"/>
    <w:rsid w:val="005255F1"/>
    <w:rsid w:val="00532DBA"/>
    <w:rsid w:val="00580765"/>
    <w:rsid w:val="005D652F"/>
    <w:rsid w:val="006008E6"/>
    <w:rsid w:val="006A619A"/>
    <w:rsid w:val="00716794"/>
    <w:rsid w:val="007209FF"/>
    <w:rsid w:val="00736668"/>
    <w:rsid w:val="0079447E"/>
    <w:rsid w:val="007F0BD4"/>
    <w:rsid w:val="00805E01"/>
    <w:rsid w:val="00840A32"/>
    <w:rsid w:val="00873CA3"/>
    <w:rsid w:val="008E6D1B"/>
    <w:rsid w:val="008F454C"/>
    <w:rsid w:val="009D409B"/>
    <w:rsid w:val="009F6FA0"/>
    <w:rsid w:val="00A02201"/>
    <w:rsid w:val="00A32492"/>
    <w:rsid w:val="00A56D6B"/>
    <w:rsid w:val="00A70BCB"/>
    <w:rsid w:val="00AD055C"/>
    <w:rsid w:val="00AE167F"/>
    <w:rsid w:val="00B7791A"/>
    <w:rsid w:val="00B81CFF"/>
    <w:rsid w:val="00BA127B"/>
    <w:rsid w:val="00BC6BA4"/>
    <w:rsid w:val="00C17D07"/>
    <w:rsid w:val="00D235E7"/>
    <w:rsid w:val="00D87D0C"/>
    <w:rsid w:val="00E97F8B"/>
    <w:rsid w:val="00EC3EA4"/>
    <w:rsid w:val="00F76B76"/>
    <w:rsid w:val="00F8715F"/>
    <w:rsid w:val="00FC0DF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CA66962"/>
  <w15:docId w15:val="{5E970788-7121-4E58-9E52-D9D734FA3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167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19A"/>
    <w:pPr>
      <w:ind w:left="720"/>
      <w:contextualSpacing/>
    </w:pPr>
  </w:style>
  <w:style w:type="paragraph" w:customStyle="1" w:styleId="activitynumbers0">
    <w:name w:val="activitynumbers0"/>
    <w:basedOn w:val="Normal"/>
    <w:rsid w:val="00BC6BA4"/>
    <w:pPr>
      <w:spacing w:after="120"/>
      <w:ind w:left="720" w:hanging="360"/>
    </w:pPr>
    <w:rPr>
      <w:rFonts w:ascii="Arial" w:eastAsia="Times New Roman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AA00B5B7.dotm</Template>
  <TotalTime>0</TotalTime>
  <Pages>2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Evergreen Public Schools</Company>
  <LinksUpToDate>false</LinksUpToDate>
  <CharactersWithSpaces>2641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Redding</dc:creator>
  <cp:keywords/>
  <cp:lastModifiedBy>DANIEL GRIMSHAW</cp:lastModifiedBy>
  <cp:revision>2</cp:revision>
  <dcterms:created xsi:type="dcterms:W3CDTF">2015-05-08T16:55:00Z</dcterms:created>
  <dcterms:modified xsi:type="dcterms:W3CDTF">2015-05-08T16:55:00Z</dcterms:modified>
</cp:coreProperties>
</file>