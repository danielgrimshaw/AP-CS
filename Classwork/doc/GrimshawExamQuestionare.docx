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5D19E" w14:textId="77777777" w:rsidR="00317537" w:rsidRDefault="00317537" w:rsidP="00317537">
      <w:pPr>
        <w:ind w:left="360"/>
        <w:jc w:val="center"/>
        <w:rPr>
          <w:sz w:val="28"/>
        </w:rPr>
      </w:pPr>
      <w:r w:rsidRPr="00317537">
        <w:rPr>
          <w:sz w:val="28"/>
        </w:rPr>
        <w:t>AP Computer Science Review for Exam Questionnaire</w:t>
      </w:r>
    </w:p>
    <w:p w14:paraId="52F78AB7" w14:textId="77777777" w:rsidR="00317537" w:rsidRPr="00317537" w:rsidRDefault="00317537" w:rsidP="00317537">
      <w:pPr>
        <w:ind w:left="360"/>
        <w:jc w:val="center"/>
        <w:rPr>
          <w:sz w:val="28"/>
        </w:rPr>
      </w:pPr>
    </w:p>
    <w:p w14:paraId="7D917308" w14:textId="46B62E42" w:rsidR="00DE0F51" w:rsidRDefault="00DE0F51" w:rsidP="00DE0F51">
      <w:pPr>
        <w:pStyle w:val="ListParagraph"/>
        <w:numPr>
          <w:ilvl w:val="0"/>
          <w:numId w:val="2"/>
        </w:numPr>
      </w:pPr>
      <w:r w:rsidRPr="00317537">
        <w:t xml:space="preserve">Obtain a copy of </w:t>
      </w:r>
      <w:r w:rsidR="001E0393">
        <w:t xml:space="preserve">the </w:t>
      </w:r>
      <w:r w:rsidR="002E6444">
        <w:t>‘Ap Computer Science A Course D</w:t>
      </w:r>
      <w:r w:rsidRPr="00317537">
        <w:t>escr</w:t>
      </w:r>
      <w:r w:rsidR="00E91A8C">
        <w:t>iption</w:t>
      </w:r>
      <w:r w:rsidR="002E6444">
        <w:t xml:space="preserve"> 20142.pdf’ from the </w:t>
      </w:r>
      <w:r w:rsidR="00924374">
        <w:t>‘</w:t>
      </w:r>
      <w:r w:rsidR="002E6444">
        <w:t>AP Computer Science</w:t>
      </w:r>
      <w:r w:rsidR="00E91A8C">
        <w:t xml:space="preserve"> Exam</w:t>
      </w:r>
      <w:r w:rsidR="00924374">
        <w:t>’</w:t>
      </w:r>
      <w:r w:rsidR="00E91A8C">
        <w:t xml:space="preserve"> folder in Edmodo</w:t>
      </w:r>
    </w:p>
    <w:p w14:paraId="4FF6F0F7" w14:textId="77777777" w:rsidR="00DE0F51" w:rsidRPr="00317537" w:rsidRDefault="00DE0F51" w:rsidP="00DE0F51"/>
    <w:p w14:paraId="4F8725B2" w14:textId="77777777" w:rsidR="00DE0F51" w:rsidRPr="00317537" w:rsidRDefault="00DE0F51" w:rsidP="00DE0F51">
      <w:pPr>
        <w:pStyle w:val="ListParagraph"/>
        <w:numPr>
          <w:ilvl w:val="0"/>
          <w:numId w:val="2"/>
        </w:numPr>
      </w:pPr>
      <w:r w:rsidRPr="00317537">
        <w:t>Review the following sections of the pdf.</w:t>
      </w:r>
    </w:p>
    <w:p w14:paraId="0EBE0212" w14:textId="2F7C0F53" w:rsidR="00DE0F51" w:rsidRPr="00317537" w:rsidRDefault="00DE0F51" w:rsidP="00DE0F51">
      <w:pPr>
        <w:pStyle w:val="ListParagraph"/>
        <w:numPr>
          <w:ilvl w:val="1"/>
          <w:numId w:val="2"/>
        </w:numPr>
      </w:pPr>
      <w:r w:rsidRPr="00317537">
        <w:t>“The course” and “goals”, pg</w:t>
      </w:r>
      <w:r w:rsidR="00924374">
        <w:t>s</w:t>
      </w:r>
      <w:r w:rsidRPr="00317537">
        <w:t>. 9</w:t>
      </w:r>
      <w:r w:rsidR="00924374">
        <w:t xml:space="preserve"> - 10 on the pdf (pgs.</w:t>
      </w:r>
      <w:r>
        <w:t xml:space="preserve"> 5 </w:t>
      </w:r>
      <w:r w:rsidR="00924374">
        <w:t xml:space="preserve">– 6 </w:t>
      </w:r>
      <w:r>
        <w:t>i</w:t>
      </w:r>
      <w:r w:rsidRPr="00317537">
        <w:t>n the document)</w:t>
      </w:r>
    </w:p>
    <w:p w14:paraId="2A622F4D" w14:textId="77777777" w:rsidR="00DE0F51" w:rsidRPr="00317537" w:rsidRDefault="00DE0F51" w:rsidP="00DE0F51">
      <w:pPr>
        <w:pStyle w:val="ListParagraph"/>
        <w:numPr>
          <w:ilvl w:val="1"/>
          <w:numId w:val="2"/>
        </w:numPr>
      </w:pPr>
      <w:r w:rsidRPr="00317537">
        <w:t>“Topic Outline”, pgs. 12 – 14 (pgs 8 - 10</w:t>
      </w:r>
      <w:r>
        <w:t xml:space="preserve"> i</w:t>
      </w:r>
      <w:r w:rsidRPr="00317537">
        <w:t>n the document)</w:t>
      </w:r>
    </w:p>
    <w:p w14:paraId="13BD70BF" w14:textId="2B16DEFB" w:rsidR="00DE0F51" w:rsidRPr="00317537" w:rsidRDefault="00DE0F51" w:rsidP="00DE0F51">
      <w:pPr>
        <w:pStyle w:val="ListParagraph"/>
        <w:numPr>
          <w:ilvl w:val="1"/>
          <w:numId w:val="2"/>
        </w:numPr>
      </w:pPr>
      <w:r w:rsidRPr="00317537">
        <w:t>“Commentary on the Topic Outlin</w:t>
      </w:r>
      <w:r w:rsidR="00924374">
        <w:t>e”, pgs. 15 – 18 (pgs. 11 – 14</w:t>
      </w:r>
      <w:r>
        <w:t xml:space="preserve"> i</w:t>
      </w:r>
      <w:r w:rsidRPr="00317537">
        <w:t>n the document)</w:t>
      </w:r>
    </w:p>
    <w:p w14:paraId="659B05B5" w14:textId="589D0ACB" w:rsidR="00DE0F51" w:rsidRPr="00317537" w:rsidRDefault="00924374" w:rsidP="00DE0F51">
      <w:pPr>
        <w:pStyle w:val="ListParagraph"/>
        <w:numPr>
          <w:ilvl w:val="1"/>
          <w:numId w:val="2"/>
        </w:numPr>
      </w:pPr>
      <w:r>
        <w:t>“The Exam”, pg. 21 (pgs. 17</w:t>
      </w:r>
      <w:r w:rsidR="00DE0F51">
        <w:t xml:space="preserve"> i</w:t>
      </w:r>
      <w:r w:rsidR="00DE0F51" w:rsidRPr="00317537">
        <w:t>n the document)</w:t>
      </w:r>
      <w:r>
        <w:t xml:space="preserve"> – Note the % of MC categories.</w:t>
      </w:r>
    </w:p>
    <w:p w14:paraId="0736E50C" w14:textId="480F99CA" w:rsidR="00DE0F51" w:rsidRPr="00317537" w:rsidRDefault="00DE0F51" w:rsidP="00DE0F51">
      <w:pPr>
        <w:pStyle w:val="ListParagraph"/>
        <w:numPr>
          <w:ilvl w:val="1"/>
          <w:numId w:val="2"/>
        </w:numPr>
      </w:pPr>
      <w:r w:rsidRPr="00317537">
        <w:t>“AP Computer Science Java Subs</w:t>
      </w:r>
      <w:r>
        <w:t>et”,</w:t>
      </w:r>
      <w:r w:rsidR="00924374">
        <w:t xml:space="preserve"> pg. 65 – 70 (pgs. 61 – 66</w:t>
      </w:r>
      <w:r>
        <w:t xml:space="preserve"> i</w:t>
      </w:r>
      <w:r w:rsidRPr="00317537">
        <w:t>n the document)</w:t>
      </w:r>
    </w:p>
    <w:p w14:paraId="5FFDAD3D" w14:textId="0564A163" w:rsidR="00DE0F51" w:rsidRDefault="00DE0F51" w:rsidP="00DE0F51">
      <w:pPr>
        <w:pStyle w:val="ListParagraph"/>
        <w:numPr>
          <w:ilvl w:val="1"/>
          <w:numId w:val="2"/>
        </w:numPr>
      </w:pPr>
      <w:r w:rsidRPr="00317537">
        <w:t>“</w:t>
      </w:r>
      <w:r w:rsidR="004B269E">
        <w:t>Exam Appendix – Java Quick Reference”, pg. 71</w:t>
      </w:r>
      <w:r w:rsidR="002D4E1E">
        <w:t xml:space="preserve"> (pg</w:t>
      </w:r>
      <w:r w:rsidR="004B269E">
        <w:t>. 67</w:t>
      </w:r>
      <w:r>
        <w:t xml:space="preserve"> i</w:t>
      </w:r>
      <w:r w:rsidRPr="00317537">
        <w:t>n the document)</w:t>
      </w:r>
    </w:p>
    <w:p w14:paraId="00900D90" w14:textId="63D1C0D9" w:rsidR="004B269E" w:rsidRDefault="004B269E" w:rsidP="00DE0F51">
      <w:pPr>
        <w:pStyle w:val="ListParagraph"/>
        <w:numPr>
          <w:ilvl w:val="1"/>
          <w:numId w:val="2"/>
        </w:numPr>
      </w:pPr>
      <w:r>
        <w:t>“Sample Search and Sort Algorithms”, pgs. 72 – 80 (pgs. 68 – 76 in the document)</w:t>
      </w:r>
    </w:p>
    <w:p w14:paraId="21EBD9A0" w14:textId="77777777" w:rsidR="00DE0F51" w:rsidRPr="00317537" w:rsidRDefault="00DE0F51" w:rsidP="00DE0F51"/>
    <w:p w14:paraId="70088825" w14:textId="4007C6A2" w:rsidR="002D4E1E" w:rsidRDefault="000474A5" w:rsidP="002D4E1E">
      <w:pPr>
        <w:pStyle w:val="ListParagraph"/>
        <w:numPr>
          <w:ilvl w:val="0"/>
          <w:numId w:val="3"/>
        </w:numPr>
      </w:pPr>
      <w:r>
        <w:t>Determine your top 5 items</w:t>
      </w:r>
      <w:r w:rsidR="00DE0F51" w:rsidRPr="00317537">
        <w:t>, in order, that you feel would be valuable to review prior to the AP Exam. You may submit more than 5.</w:t>
      </w:r>
      <w:r w:rsidR="004333A3">
        <w:t xml:space="preserve"> Please b</w:t>
      </w:r>
      <w:r w:rsidR="002D4E1E">
        <w:t>e as specific as possible.</w:t>
      </w:r>
    </w:p>
    <w:p w14:paraId="3D32A92A" w14:textId="77777777" w:rsidR="000474A5" w:rsidRDefault="000474A5" w:rsidP="000474A5"/>
    <w:p w14:paraId="1DB570AE" w14:textId="4933660E" w:rsidR="000474A5" w:rsidRDefault="000474A5" w:rsidP="000474A5">
      <w:r>
        <w:tab/>
        <w:t>1. _</w:t>
      </w:r>
      <w:r w:rsidR="002211E1">
        <w:t>Program Analysis</w:t>
      </w:r>
      <w:r>
        <w:t>_______________________________________</w:t>
      </w:r>
    </w:p>
    <w:p w14:paraId="54B08F90" w14:textId="77777777" w:rsidR="000474A5" w:rsidRDefault="000474A5" w:rsidP="000474A5"/>
    <w:p w14:paraId="1CA300C4" w14:textId="53DF13CE" w:rsidR="000474A5" w:rsidRDefault="000474A5" w:rsidP="000474A5">
      <w:r>
        <w:tab/>
        <w:t>2. __</w:t>
      </w:r>
      <w:r w:rsidR="002211E1">
        <w:t>Recursion</w:t>
      </w:r>
      <w:r>
        <w:t>______________________________________</w:t>
      </w:r>
    </w:p>
    <w:p w14:paraId="40D3EDFE" w14:textId="77777777" w:rsidR="000474A5" w:rsidRDefault="000474A5" w:rsidP="000474A5"/>
    <w:p w14:paraId="38C47710" w14:textId="3007B52E" w:rsidR="000474A5" w:rsidRDefault="000474A5" w:rsidP="000474A5">
      <w:r>
        <w:tab/>
        <w:t>3. ___</w:t>
      </w:r>
      <w:r w:rsidR="002211E1">
        <w:t>Exceptions and Debugging</w:t>
      </w:r>
      <w:r>
        <w:t>_____________________________________</w:t>
      </w:r>
    </w:p>
    <w:p w14:paraId="6418801F" w14:textId="77777777" w:rsidR="000474A5" w:rsidRDefault="000474A5" w:rsidP="000474A5"/>
    <w:p w14:paraId="1AF800E7" w14:textId="32BE7C67" w:rsidR="000474A5" w:rsidRDefault="000474A5" w:rsidP="000474A5">
      <w:r>
        <w:tab/>
        <w:t>4. ____</w:t>
      </w:r>
      <w:r w:rsidR="002211E1">
        <w:t>Inheritance</w:t>
      </w:r>
      <w:r>
        <w:t>____________________________________</w:t>
      </w:r>
    </w:p>
    <w:p w14:paraId="1D5DF674" w14:textId="77777777" w:rsidR="000474A5" w:rsidRDefault="000474A5" w:rsidP="000474A5"/>
    <w:p w14:paraId="6BC339C7" w14:textId="50B75B53" w:rsidR="000474A5" w:rsidRDefault="000474A5" w:rsidP="000474A5">
      <w:r>
        <w:tab/>
        <w:t>5. ___</w:t>
      </w:r>
      <w:r w:rsidR="002211E1">
        <w:t>Generics</w:t>
      </w:r>
      <w:r>
        <w:t>_____________________________________</w:t>
      </w:r>
    </w:p>
    <w:p w14:paraId="3461105B" w14:textId="77777777" w:rsidR="000474A5" w:rsidRDefault="000474A5" w:rsidP="000474A5"/>
    <w:p w14:paraId="125BD60D" w14:textId="67D47DB5" w:rsidR="002D4E1E" w:rsidRDefault="00C554C0" w:rsidP="00C554C0">
      <w:pPr>
        <w:pStyle w:val="ListParagraph"/>
        <w:numPr>
          <w:ilvl w:val="0"/>
          <w:numId w:val="3"/>
        </w:numPr>
      </w:pPr>
      <w:r>
        <w:t>Would you prefer more focus on free response questions, multiple-choice questions or an even mixture of both types of questions?</w:t>
      </w:r>
    </w:p>
    <w:p w14:paraId="2A63DCDF" w14:textId="77777777" w:rsidR="00C554C0" w:rsidRDefault="00C554C0" w:rsidP="00C554C0"/>
    <w:p w14:paraId="53E628CE" w14:textId="25376C2D" w:rsidR="00C554C0" w:rsidRDefault="00C554C0" w:rsidP="00C554C0">
      <w:r>
        <w:tab/>
        <w:t>________</w:t>
      </w:r>
      <w:r w:rsidR="002211E1">
        <w:t>even mixture</w:t>
      </w:r>
      <w:r>
        <w:t>________________________________________</w:t>
      </w:r>
    </w:p>
    <w:p w14:paraId="13F1DC9D" w14:textId="77777777" w:rsidR="00C554C0" w:rsidRDefault="00C554C0" w:rsidP="00C554C0"/>
    <w:p w14:paraId="40A9301A" w14:textId="2B42920C" w:rsidR="00C554C0" w:rsidRDefault="00C554C0" w:rsidP="00C554C0">
      <w:pPr>
        <w:pStyle w:val="ListParagraph"/>
        <w:numPr>
          <w:ilvl w:val="0"/>
          <w:numId w:val="3"/>
        </w:numPr>
      </w:pPr>
      <w:r>
        <w:t xml:space="preserve">How many </w:t>
      </w:r>
      <w:r w:rsidR="00DE688F">
        <w:t xml:space="preserve">and which </w:t>
      </w:r>
      <w:r>
        <w:t>Barron’s Review Book problems have your already completed?</w:t>
      </w:r>
    </w:p>
    <w:p w14:paraId="3B3F95E5" w14:textId="77777777" w:rsidR="00C554C0" w:rsidRDefault="00C554C0" w:rsidP="00C554C0">
      <w:pPr>
        <w:ind w:left="360"/>
      </w:pPr>
    </w:p>
    <w:p w14:paraId="21B7F6E2" w14:textId="5A3DB8D6" w:rsidR="00C554C0" w:rsidRDefault="00C554C0" w:rsidP="00DE688F">
      <w:pPr>
        <w:ind w:left="720"/>
      </w:pPr>
      <w:r>
        <w:t>___</w:t>
      </w:r>
      <w:r w:rsidR="002211E1">
        <w:t>x</w:t>
      </w:r>
      <w:r>
        <w:t xml:space="preserve">___ </w:t>
      </w:r>
      <w:proofErr w:type="gramStart"/>
      <w:r>
        <w:t>Only</w:t>
      </w:r>
      <w:proofErr w:type="gramEnd"/>
      <w:r>
        <w:t xml:space="preserve"> those problems completed as part of class </w:t>
      </w:r>
      <w:r w:rsidR="006613F7">
        <w:t>and/</w:t>
      </w:r>
      <w:r>
        <w:t xml:space="preserve">or </w:t>
      </w:r>
      <w:r w:rsidR="00DE688F">
        <w:t>some additional problems outside of class but would like to review these problems again</w:t>
      </w:r>
    </w:p>
    <w:p w14:paraId="2986FD24" w14:textId="77777777" w:rsidR="00C554C0" w:rsidRDefault="00C554C0" w:rsidP="00DE688F">
      <w:pPr>
        <w:ind w:left="720"/>
      </w:pPr>
    </w:p>
    <w:p w14:paraId="2ADBCA4A" w14:textId="064DAC4A" w:rsidR="00C554C0" w:rsidRDefault="00C554C0" w:rsidP="00DE688F">
      <w:pPr>
        <w:ind w:left="720"/>
      </w:pPr>
      <w:r>
        <w:t>_</w:t>
      </w:r>
      <w:r w:rsidR="008B7FEE">
        <w:t xml:space="preserve">______ All four practice exams and </w:t>
      </w:r>
      <w:r>
        <w:t>all multiple-choice questions at the end of ea</w:t>
      </w:r>
      <w:r w:rsidR="008B7FEE">
        <w:t>ch chapter and I understand all</w:t>
      </w:r>
      <w:r>
        <w:t xml:space="preserve"> </w:t>
      </w:r>
      <w:r w:rsidR="008B7FEE">
        <w:t xml:space="preserve">of the </w:t>
      </w:r>
      <w:r>
        <w:t>problem</w:t>
      </w:r>
      <w:r w:rsidR="008B7FEE">
        <w:t>s</w:t>
      </w:r>
    </w:p>
    <w:p w14:paraId="0D990B1C" w14:textId="77777777" w:rsidR="00DE688F" w:rsidRDefault="00DE688F" w:rsidP="00DE688F">
      <w:pPr>
        <w:ind w:left="720"/>
      </w:pPr>
    </w:p>
    <w:p w14:paraId="434BF069" w14:textId="52608F28" w:rsidR="00DE688F" w:rsidRDefault="00DE688F" w:rsidP="00DE688F">
      <w:pPr>
        <w:ind w:left="720"/>
      </w:pPr>
      <w:r>
        <w:t>_______ In-between the above two responses - Please specify what you have already completed and feel you have mastered: __________________________________________________</w:t>
      </w:r>
    </w:p>
    <w:p w14:paraId="777DD5BB" w14:textId="77777777" w:rsidR="00C554C0" w:rsidRDefault="00C554C0" w:rsidP="00C554C0">
      <w:pPr>
        <w:ind w:left="360"/>
      </w:pPr>
    </w:p>
    <w:p w14:paraId="317D645D" w14:textId="5E801FF1" w:rsidR="00C554C0" w:rsidRDefault="00C554C0" w:rsidP="00C554C0">
      <w:pPr>
        <w:ind w:left="360"/>
      </w:pPr>
    </w:p>
    <w:p w14:paraId="3FB84EFD" w14:textId="77777777" w:rsidR="00C554C0" w:rsidRPr="00317537" w:rsidRDefault="00C554C0" w:rsidP="00C554C0"/>
    <w:p w14:paraId="682F65B2" w14:textId="77777777" w:rsidR="002D4E1E" w:rsidRDefault="00DE0F51" w:rsidP="002D4E1E">
      <w:pPr>
        <w:pStyle w:val="ListParagraph"/>
        <w:numPr>
          <w:ilvl w:val="0"/>
          <w:numId w:val="3"/>
        </w:numPr>
      </w:pPr>
      <w:r w:rsidRPr="00317537">
        <w:lastRenderedPageBreak/>
        <w:t>Share at least one method you plan to use to successfully prepare for the AP</w:t>
      </w:r>
      <w:r w:rsidR="002D4E1E">
        <w:t xml:space="preserve"> CS</w:t>
      </w:r>
      <w:r w:rsidRPr="00317537">
        <w:t xml:space="preserve"> Exam.</w:t>
      </w:r>
    </w:p>
    <w:p w14:paraId="055C197C" w14:textId="77777777" w:rsidR="000474A5" w:rsidRDefault="000474A5" w:rsidP="000474A5"/>
    <w:p w14:paraId="67615DC5" w14:textId="7D91557F" w:rsidR="000474A5" w:rsidRDefault="000474A5" w:rsidP="000474A5">
      <w:r>
        <w:tab/>
        <w:t>_____</w:t>
      </w:r>
      <w:r w:rsidR="002211E1">
        <w:t>Programming outside of class</w:t>
      </w:r>
      <w:r>
        <w:t>________________________________________________</w:t>
      </w:r>
    </w:p>
    <w:p w14:paraId="7D5D479C" w14:textId="77777777" w:rsidR="002D4E1E" w:rsidRPr="00317537" w:rsidRDefault="002D4E1E" w:rsidP="002D4E1E"/>
    <w:p w14:paraId="7E9125BA" w14:textId="599F6B2E" w:rsidR="002D4E1E" w:rsidRDefault="00DE0F51" w:rsidP="002D4E1E">
      <w:pPr>
        <w:pStyle w:val="ListParagraph"/>
        <w:numPr>
          <w:ilvl w:val="0"/>
          <w:numId w:val="3"/>
        </w:numPr>
      </w:pPr>
      <w:r w:rsidRPr="00317537">
        <w:t>Share at least one classroom review idea that you have found helpful in prep</w:t>
      </w:r>
      <w:r w:rsidR="00846E38">
        <w:t xml:space="preserve">aring for </w:t>
      </w:r>
      <w:r w:rsidR="002D4E1E">
        <w:t>previous AP Exam</w:t>
      </w:r>
      <w:r w:rsidR="00846E38">
        <w:t>s</w:t>
      </w:r>
      <w:r w:rsidR="002D4E1E">
        <w:t xml:space="preserve"> or</w:t>
      </w:r>
      <w:r w:rsidRPr="00317537">
        <w:t xml:space="preserve"> comprehensive final exam</w:t>
      </w:r>
      <w:r w:rsidR="00846E38">
        <w:t>s</w:t>
      </w:r>
      <w:r w:rsidRPr="00317537">
        <w:t xml:space="preserve">. </w:t>
      </w:r>
    </w:p>
    <w:p w14:paraId="381F9CA1" w14:textId="77777777" w:rsidR="000474A5" w:rsidRDefault="000474A5" w:rsidP="000474A5"/>
    <w:p w14:paraId="3E8275D9" w14:textId="70D47B80" w:rsidR="000F4AC6" w:rsidRDefault="000474A5">
      <w:r>
        <w:tab/>
        <w:t>____</w:t>
      </w:r>
      <w:r w:rsidR="002211E1">
        <w:t>Review of all of the material over the course of one week.</w:t>
      </w:r>
      <w:r w:rsidR="00C554C0">
        <w:t>_________________</w:t>
      </w:r>
    </w:p>
    <w:p w14:paraId="5D60D03D" w14:textId="77777777" w:rsidR="00DE688F" w:rsidRDefault="00DE688F"/>
    <w:p w14:paraId="47B1209D" w14:textId="56732867" w:rsidR="000F4AC6" w:rsidRDefault="00846E38" w:rsidP="00B214DF">
      <w:pPr>
        <w:pStyle w:val="ListParagraph"/>
        <w:numPr>
          <w:ilvl w:val="0"/>
          <w:numId w:val="3"/>
        </w:numPr>
      </w:pPr>
      <w:r>
        <w:t>Would you like to take practice exams and / or have review sessions after school and / or on a Saturday? Please select one.</w:t>
      </w:r>
    </w:p>
    <w:p w14:paraId="42F2D9A7" w14:textId="77777777" w:rsidR="00846E38" w:rsidRDefault="00846E38" w:rsidP="00846E38"/>
    <w:p w14:paraId="15542C1D" w14:textId="2FBBAB36" w:rsidR="00846E38" w:rsidRDefault="00846E38" w:rsidP="00846E38">
      <w:r>
        <w:tab/>
        <w:t>_____ Definitely!</w:t>
      </w:r>
    </w:p>
    <w:p w14:paraId="592D08E9" w14:textId="77777777" w:rsidR="00846E38" w:rsidRDefault="00846E38" w:rsidP="00846E38"/>
    <w:p w14:paraId="4DA404EB" w14:textId="2292BF49" w:rsidR="00846E38" w:rsidRDefault="00846E38" w:rsidP="00846E38">
      <w:r>
        <w:tab/>
        <w:t>_</w:t>
      </w:r>
      <w:r w:rsidR="002211E1">
        <w:t>x</w:t>
      </w:r>
      <w:r>
        <w:t xml:space="preserve">____ </w:t>
      </w:r>
      <w:proofErr w:type="gramStart"/>
      <w:r>
        <w:t>Probably</w:t>
      </w:r>
      <w:proofErr w:type="gramEnd"/>
    </w:p>
    <w:p w14:paraId="285D7E18" w14:textId="77777777" w:rsidR="00846E38" w:rsidRDefault="00846E38" w:rsidP="00846E38"/>
    <w:p w14:paraId="17C3B6A9" w14:textId="1156DDBB" w:rsidR="00846E38" w:rsidRDefault="00846E38" w:rsidP="00846E38">
      <w:r>
        <w:tab/>
        <w:t>_____ Maybe</w:t>
      </w:r>
    </w:p>
    <w:p w14:paraId="4A434264" w14:textId="77777777" w:rsidR="00846E38" w:rsidRDefault="00846E38" w:rsidP="00846E38"/>
    <w:p w14:paraId="62E970DF" w14:textId="3907B604" w:rsidR="00846E38" w:rsidRDefault="00846E38" w:rsidP="00846E38">
      <w:r>
        <w:tab/>
        <w:t xml:space="preserve">_____ Probably Not </w:t>
      </w:r>
    </w:p>
    <w:p w14:paraId="77DE8201" w14:textId="77777777" w:rsidR="00846E38" w:rsidRDefault="00846E38" w:rsidP="00846E38"/>
    <w:p w14:paraId="2E2E564D" w14:textId="15D66470" w:rsidR="00846E38" w:rsidRDefault="00846E38" w:rsidP="00846E38">
      <w:pPr>
        <w:pStyle w:val="ListParagraph"/>
        <w:numPr>
          <w:ilvl w:val="0"/>
          <w:numId w:val="3"/>
        </w:numPr>
      </w:pPr>
      <w:r>
        <w:t>What else would you like to share</w:t>
      </w:r>
      <w:r w:rsidR="00B9243F">
        <w:t xml:space="preserve"> with me</w:t>
      </w:r>
      <w:r>
        <w:t xml:space="preserve"> that would </w:t>
      </w:r>
      <w:r w:rsidR="00B9243F">
        <w:t>be useful for me to know to help you be successful?</w:t>
      </w:r>
    </w:p>
    <w:p w14:paraId="2BD8368D" w14:textId="77777777" w:rsidR="00B9243F" w:rsidRDefault="00B9243F" w:rsidP="00B9243F"/>
    <w:p w14:paraId="49D77771" w14:textId="72C108A4" w:rsidR="00B9243F" w:rsidRDefault="00B9243F" w:rsidP="00B9243F">
      <w:r>
        <w:tab/>
        <w:t>______</w:t>
      </w:r>
      <w:r w:rsidR="002211E1">
        <w:t>Nothing.</w:t>
      </w:r>
      <w:bookmarkStart w:id="0" w:name="_GoBack"/>
      <w:bookmarkEnd w:id="0"/>
      <w:r>
        <w:t>_____________________________________________________________________________________</w:t>
      </w:r>
    </w:p>
    <w:p w14:paraId="3EB2D4CA" w14:textId="77777777" w:rsidR="00DE0F51" w:rsidRPr="00317537" w:rsidRDefault="00DE0F51" w:rsidP="002D4E1E"/>
    <w:p w14:paraId="14A083D8" w14:textId="77777777" w:rsidR="009C4823" w:rsidRDefault="00DE0F51" w:rsidP="002D4E1E">
      <w:pPr>
        <w:pStyle w:val="ListParagraph"/>
        <w:numPr>
          <w:ilvl w:val="0"/>
          <w:numId w:val="3"/>
        </w:numPr>
      </w:pPr>
      <w:r w:rsidRPr="00317537">
        <w:t>Na</w:t>
      </w:r>
      <w:r w:rsidR="002D4E1E">
        <w:t>me your file: LastnameExamQuestionnaire</w:t>
      </w:r>
      <w:r w:rsidRPr="00317537">
        <w:t>.docx.</w:t>
      </w:r>
    </w:p>
    <w:sectPr w:rsidR="009C4823" w:rsidSect="00DE688F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7A31"/>
    <w:multiLevelType w:val="hybridMultilevel"/>
    <w:tmpl w:val="D90E8742"/>
    <w:lvl w:ilvl="0" w:tplc="779298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3ADC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9E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E265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A633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F667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7EC3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9AB9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D6B4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F95778A"/>
    <w:multiLevelType w:val="hybridMultilevel"/>
    <w:tmpl w:val="74B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A6629"/>
    <w:multiLevelType w:val="hybridMultilevel"/>
    <w:tmpl w:val="8562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84DDC"/>
    <w:multiLevelType w:val="hybridMultilevel"/>
    <w:tmpl w:val="4F62C0AE"/>
    <w:lvl w:ilvl="0" w:tplc="6D18CD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86C13E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9C54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860F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3412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9C27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8CA3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4CC7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A687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37"/>
    <w:rsid w:val="000474A5"/>
    <w:rsid w:val="00062310"/>
    <w:rsid w:val="000F4AC6"/>
    <w:rsid w:val="001E0393"/>
    <w:rsid w:val="002211E1"/>
    <w:rsid w:val="002452F0"/>
    <w:rsid w:val="002D4E1E"/>
    <w:rsid w:val="002E6444"/>
    <w:rsid w:val="002F7811"/>
    <w:rsid w:val="00317537"/>
    <w:rsid w:val="004333A3"/>
    <w:rsid w:val="004B269E"/>
    <w:rsid w:val="0051790D"/>
    <w:rsid w:val="006613F7"/>
    <w:rsid w:val="00721DF6"/>
    <w:rsid w:val="00846E38"/>
    <w:rsid w:val="008B7FEE"/>
    <w:rsid w:val="00924374"/>
    <w:rsid w:val="00987335"/>
    <w:rsid w:val="009C4823"/>
    <w:rsid w:val="00B214DF"/>
    <w:rsid w:val="00B9243F"/>
    <w:rsid w:val="00C554C0"/>
    <w:rsid w:val="00DE0F51"/>
    <w:rsid w:val="00DE688F"/>
    <w:rsid w:val="00E91A8C"/>
    <w:rsid w:val="00EB6B8B"/>
    <w:rsid w:val="00FE4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49A144"/>
  <w15:docId w15:val="{AF737BE7-E9AD-4B11-98E4-0486474E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F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A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0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9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6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FEA55949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DANIEL GRIMSHAW</cp:lastModifiedBy>
  <cp:revision>2</cp:revision>
  <dcterms:created xsi:type="dcterms:W3CDTF">2015-03-19T17:28:00Z</dcterms:created>
  <dcterms:modified xsi:type="dcterms:W3CDTF">2015-03-19T17:28:00Z</dcterms:modified>
</cp:coreProperties>
</file>