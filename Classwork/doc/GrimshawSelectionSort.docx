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D1FC8" w14:textId="53C22E3F" w:rsidR="00EF663A" w:rsidRDefault="00EF663A" w:rsidP="00EF663A">
      <w:pPr>
        <w:jc w:val="right"/>
      </w:pPr>
      <w:r>
        <w:t>Name: _</w:t>
      </w:r>
      <w:r w:rsidR="00C02011">
        <w:t>Daniel Grimshaw</w:t>
      </w:r>
      <w:r>
        <w:t>_________________</w:t>
      </w:r>
    </w:p>
    <w:p w14:paraId="26F90CF5" w14:textId="77777777" w:rsidR="00EF663A" w:rsidRDefault="00EF663A"/>
    <w:p w14:paraId="3B72C98D" w14:textId="0B4B2607" w:rsidR="00EF663A" w:rsidRPr="00EF663A" w:rsidRDefault="00D718CA" w:rsidP="00EF663A">
      <w:pPr>
        <w:jc w:val="center"/>
        <w:rPr>
          <w:b/>
          <w:sz w:val="28"/>
        </w:rPr>
      </w:pPr>
      <w:r>
        <w:rPr>
          <w:b/>
          <w:sz w:val="28"/>
        </w:rPr>
        <w:t xml:space="preserve">Searching and </w:t>
      </w:r>
      <w:r w:rsidR="00E66C97">
        <w:rPr>
          <w:b/>
          <w:sz w:val="28"/>
        </w:rPr>
        <w:t>Selection Sort</w:t>
      </w:r>
      <w:r w:rsidR="00EF663A" w:rsidRPr="00EF663A">
        <w:rPr>
          <w:b/>
          <w:sz w:val="28"/>
        </w:rPr>
        <w:t xml:space="preserve"> Assignment</w:t>
      </w:r>
    </w:p>
    <w:p w14:paraId="3DAB090E" w14:textId="26E8FDDB" w:rsidR="00420A01" w:rsidRDefault="00FA38A0" w:rsidP="00FA38A0">
      <w:pPr>
        <w:jc w:val="center"/>
      </w:pPr>
      <w:r>
        <w:t>Name your</w:t>
      </w:r>
      <w:r w:rsidR="00D718CA">
        <w:t xml:space="preserve"> word document Lastname</w:t>
      </w:r>
      <w:r>
        <w:t>SelectionSort.docx</w:t>
      </w:r>
    </w:p>
    <w:p w14:paraId="18328FCD" w14:textId="77777777" w:rsidR="00D718CA" w:rsidRDefault="00D718CA" w:rsidP="004333FC"/>
    <w:p w14:paraId="59AD1B6B" w14:textId="11313333" w:rsidR="00D718CA" w:rsidRDefault="00D718CA" w:rsidP="00D718CA">
      <w:pPr>
        <w:pStyle w:val="ListParagraph"/>
        <w:numPr>
          <w:ilvl w:val="0"/>
          <w:numId w:val="4"/>
        </w:numPr>
        <w:spacing w:after="200" w:line="276" w:lineRule="auto"/>
      </w:pPr>
      <w:r>
        <w:t>For a selection sort contain</w:t>
      </w:r>
      <w:r w:rsidR="001045C1">
        <w:t xml:space="preserve">ing n elements, how many comparisons </w:t>
      </w:r>
      <w:r>
        <w:t>are required before the array is completely sorted? ___</w:t>
      </w:r>
      <w:r w:rsidR="00647D70">
        <w:t>n squared</w:t>
      </w:r>
      <w:r>
        <w:t>______________</w:t>
      </w:r>
    </w:p>
    <w:p w14:paraId="7DB46D91" w14:textId="77777777" w:rsidR="00973CFB" w:rsidRDefault="00973CFB" w:rsidP="00680669">
      <w:pPr>
        <w:spacing w:line="276" w:lineRule="auto"/>
        <w:ind w:left="360"/>
      </w:pPr>
    </w:p>
    <w:p w14:paraId="0D150C52" w14:textId="2B5C4C25" w:rsidR="0037195E" w:rsidRDefault="0037195E" w:rsidP="00680669">
      <w:pPr>
        <w:pStyle w:val="ListParagraph"/>
        <w:numPr>
          <w:ilvl w:val="0"/>
          <w:numId w:val="4"/>
        </w:numPr>
        <w:spacing w:line="276" w:lineRule="auto"/>
      </w:pPr>
      <w:r>
        <w:t>Consider the following array of int elements.</w:t>
      </w:r>
    </w:p>
    <w:p w14:paraId="7B86543E" w14:textId="77777777" w:rsidR="0037195E" w:rsidRDefault="0037195E" w:rsidP="004333FC">
      <w:r>
        <w:tab/>
        <w:t>int[] numbers = {7, 2, 8, 4, 1, 11, 9, 5, 3, 10};</w:t>
      </w:r>
    </w:p>
    <w:p w14:paraId="63647256" w14:textId="77777777" w:rsidR="00D718CA" w:rsidRDefault="00D718CA" w:rsidP="004333FC"/>
    <w:p w14:paraId="6B5AC00A" w14:textId="40181808" w:rsidR="009B3DB4" w:rsidRDefault="0037195E" w:rsidP="00D718CA">
      <w:pPr>
        <w:ind w:left="720"/>
      </w:pPr>
      <w:r>
        <w:t xml:space="preserve">Show the state of the elements after five passes of the outermost loop of </w:t>
      </w:r>
      <w:r w:rsidR="00842F45">
        <w:t xml:space="preserve">the </w:t>
      </w:r>
      <w:r>
        <w:t>selection sort has occurred.</w:t>
      </w:r>
      <w:r w:rsidR="003935B7">
        <w:t xml:space="preserve"> Assume ascending order.</w:t>
      </w:r>
    </w:p>
    <w:p w14:paraId="138620AB" w14:textId="77777777" w:rsidR="00E66C97" w:rsidRDefault="00E66C97" w:rsidP="004333FC"/>
    <w:p w14:paraId="0F96499D" w14:textId="4D2F4345" w:rsidR="00D718CA" w:rsidRDefault="00E66C97" w:rsidP="009B3DB4">
      <w:r>
        <w:tab/>
        <w:t>____</w:t>
      </w:r>
      <w:r w:rsidR="00647D70">
        <w:t>{1,2,3,4,5,11,9,7,8,10}</w:t>
      </w:r>
      <w:r>
        <w:t>__________________________________________________________</w:t>
      </w:r>
    </w:p>
    <w:p w14:paraId="020B9C45" w14:textId="77777777" w:rsidR="00D718CA" w:rsidRDefault="00D718CA" w:rsidP="009B3DB4"/>
    <w:p w14:paraId="1276C5C1" w14:textId="77777777" w:rsidR="00D718CA" w:rsidRDefault="00D718CA" w:rsidP="009B3DB4"/>
    <w:p w14:paraId="5151C052" w14:textId="2C5133F8" w:rsidR="009B3DB4" w:rsidRDefault="009B3DB4" w:rsidP="00D718CA">
      <w:pPr>
        <w:pStyle w:val="ListParagraph"/>
        <w:numPr>
          <w:ilvl w:val="0"/>
          <w:numId w:val="4"/>
        </w:numPr>
      </w:pPr>
      <w:r>
        <w:t>Suppose the foll</w:t>
      </w:r>
      <w:r w:rsidR="00E66C97">
        <w:t xml:space="preserve">owing arrays </w:t>
      </w:r>
      <w:r w:rsidR="00842F45">
        <w:t xml:space="preserve">below </w:t>
      </w:r>
      <w:r w:rsidR="00E66C97">
        <w:t>ha</w:t>
      </w:r>
      <w:r w:rsidR="00842F45">
        <w:t>ve been declared. For each array</w:t>
      </w:r>
      <w:r w:rsidR="001D5E3A">
        <w:t xml:space="preserve">, write the state of the </w:t>
      </w:r>
      <w:r w:rsidR="00E66C97">
        <w:t>array after each pass of the outermost loop of the selection sort algorithm has occurred (after each element i</w:t>
      </w:r>
      <w:r w:rsidR="00842F45">
        <w:t>s selected and moved into place</w:t>
      </w:r>
      <w:r w:rsidR="00E66C97">
        <w:t>)</w:t>
      </w:r>
      <w:r w:rsidR="00842F45">
        <w:t>. Assume</w:t>
      </w:r>
      <w:r w:rsidR="00D718CA">
        <w:t xml:space="preserve"> ascending order.</w:t>
      </w:r>
    </w:p>
    <w:p w14:paraId="484BDD1C" w14:textId="77777777" w:rsidR="009B3DB4" w:rsidRDefault="009B3DB4" w:rsidP="009B3DB4"/>
    <w:p w14:paraId="216E546A" w14:textId="77777777" w:rsidR="005C2AA6" w:rsidRDefault="009B3DB4" w:rsidP="005C2AA6">
      <w:pPr>
        <w:pStyle w:val="ListParagraph"/>
        <w:numPr>
          <w:ilvl w:val="0"/>
          <w:numId w:val="3"/>
        </w:numPr>
        <w:spacing w:after="120"/>
      </w:pPr>
      <w:r>
        <w:t>int[] numbers1 = {63, 9, 45, 72, 27, 18, 54, 36};</w:t>
      </w:r>
    </w:p>
    <w:p w14:paraId="20A926CC" w14:textId="2D406633" w:rsidR="005C2AA6" w:rsidRDefault="005C2AA6" w:rsidP="005C2AA6">
      <w:pPr>
        <w:pStyle w:val="ListParagraph"/>
        <w:spacing w:after="120"/>
        <w:ind w:left="1080"/>
      </w:pPr>
      <w:r>
        <w:t>pass 1: ____</w:t>
      </w:r>
      <w:r w:rsidR="00647D70">
        <w:t>{9,63,45,72,27,18,54,36}</w:t>
      </w:r>
      <w:r>
        <w:t>_________________________________________</w:t>
      </w:r>
    </w:p>
    <w:p w14:paraId="1442341B" w14:textId="69BFF90E" w:rsidR="005C2AA6" w:rsidRDefault="005C2AA6" w:rsidP="005C2AA6">
      <w:pPr>
        <w:pStyle w:val="ListParagraph"/>
        <w:spacing w:after="120"/>
        <w:ind w:left="1080"/>
      </w:pPr>
      <w:r>
        <w:t>pass 2: ____</w:t>
      </w:r>
      <w:r w:rsidR="00647D70">
        <w:t>{9,18,45,72,27,63,54,36}</w:t>
      </w:r>
      <w:r>
        <w:t>_________________________________________</w:t>
      </w:r>
    </w:p>
    <w:p w14:paraId="4AD5BB09" w14:textId="60DE4880" w:rsidR="005C2AA6" w:rsidRDefault="005C2AA6" w:rsidP="005C2AA6">
      <w:pPr>
        <w:pStyle w:val="ListParagraph"/>
        <w:spacing w:after="120"/>
        <w:ind w:left="1080"/>
      </w:pPr>
      <w:r>
        <w:t>pass 3: ____</w:t>
      </w:r>
      <w:r w:rsidR="00647D70">
        <w:t>{9,18,</w:t>
      </w:r>
      <w:r w:rsidR="00A379AE">
        <w:t>27,72,45,63,54,36}</w:t>
      </w:r>
      <w:r>
        <w:t>_________________________________________</w:t>
      </w:r>
    </w:p>
    <w:p w14:paraId="04753033" w14:textId="77777777" w:rsidR="005C2AA6" w:rsidRDefault="005C2AA6" w:rsidP="005C2AA6">
      <w:pPr>
        <w:pStyle w:val="ListParagraph"/>
        <w:spacing w:after="120"/>
        <w:ind w:left="1080"/>
      </w:pPr>
    </w:p>
    <w:p w14:paraId="1EC6C588" w14:textId="77777777" w:rsidR="009B3DB4" w:rsidRDefault="009B3DB4" w:rsidP="005C2AA6">
      <w:pPr>
        <w:pStyle w:val="ListParagraph"/>
        <w:numPr>
          <w:ilvl w:val="0"/>
          <w:numId w:val="3"/>
        </w:numPr>
        <w:spacing w:after="120"/>
      </w:pPr>
      <w:r>
        <w:t>int[] numbers2 = {37, 29, 19, 48, 23, 55, 74, 12};</w:t>
      </w:r>
    </w:p>
    <w:p w14:paraId="4A94C44D" w14:textId="415593FE" w:rsidR="005C2AA6" w:rsidRDefault="005C2AA6" w:rsidP="005C2AA6">
      <w:pPr>
        <w:pStyle w:val="ListParagraph"/>
        <w:spacing w:after="120"/>
        <w:ind w:left="1080"/>
      </w:pPr>
      <w:r>
        <w:t>pass 1: _</w:t>
      </w:r>
      <w:r w:rsidR="00A379AE">
        <w:t>{12,29,19,48,23,55,74,37}</w:t>
      </w:r>
      <w:r>
        <w:t>____________________________________________</w:t>
      </w:r>
    </w:p>
    <w:p w14:paraId="483BAC44" w14:textId="35BDC2E2" w:rsidR="005C2AA6" w:rsidRDefault="005C2AA6" w:rsidP="005C2AA6">
      <w:pPr>
        <w:pStyle w:val="ListParagraph"/>
        <w:spacing w:after="120"/>
        <w:ind w:left="1080"/>
      </w:pPr>
      <w:r>
        <w:t>pass 2: _</w:t>
      </w:r>
      <w:r w:rsidR="00A379AE">
        <w:t>{12,19,29</w:t>
      </w:r>
      <w:r w:rsidR="00A379AE">
        <w:t>,48,23,55,74,37}</w:t>
      </w:r>
      <w:r>
        <w:t>____________________________________________</w:t>
      </w:r>
    </w:p>
    <w:p w14:paraId="344C94EE" w14:textId="7C375FE5" w:rsidR="005C2AA6" w:rsidRDefault="005C2AA6" w:rsidP="005C2AA6">
      <w:pPr>
        <w:pStyle w:val="ListParagraph"/>
        <w:spacing w:after="120"/>
        <w:ind w:left="1080"/>
      </w:pPr>
      <w:r>
        <w:t>pass 3: __</w:t>
      </w:r>
      <w:r w:rsidR="00A379AE">
        <w:t>_</w:t>
      </w:r>
      <w:r w:rsidR="00A379AE">
        <w:t>{12,19,23,48,29</w:t>
      </w:r>
      <w:r w:rsidR="00A379AE">
        <w:t>,55,74,37}</w:t>
      </w:r>
      <w:r>
        <w:t>___________________________________________</w:t>
      </w:r>
    </w:p>
    <w:p w14:paraId="78FA3B56" w14:textId="77777777" w:rsidR="005C2AA6" w:rsidRDefault="005C2AA6" w:rsidP="005C2AA6">
      <w:pPr>
        <w:pStyle w:val="ListParagraph"/>
        <w:spacing w:after="120"/>
        <w:ind w:left="1080"/>
      </w:pPr>
    </w:p>
    <w:p w14:paraId="32C33A05" w14:textId="77777777" w:rsidR="009B3DB4" w:rsidRDefault="009B3DB4" w:rsidP="005C2AA6">
      <w:pPr>
        <w:pStyle w:val="ListParagraph"/>
        <w:numPr>
          <w:ilvl w:val="0"/>
          <w:numId w:val="3"/>
        </w:numPr>
        <w:spacing w:after="120"/>
      </w:pPr>
      <w:r>
        <w:t>int[] numbers3 = {8, 5, -9, 14, 0, -1, -7, 3};</w:t>
      </w:r>
    </w:p>
    <w:p w14:paraId="06959B53" w14:textId="7366CEFF" w:rsidR="005C2AA6" w:rsidRDefault="005C2AA6" w:rsidP="005C2AA6">
      <w:pPr>
        <w:pStyle w:val="ListParagraph"/>
        <w:spacing w:after="120"/>
        <w:ind w:left="1080"/>
      </w:pPr>
      <w:proofErr w:type="gramStart"/>
      <w:r>
        <w:t>pass</w:t>
      </w:r>
      <w:proofErr w:type="gramEnd"/>
      <w:r>
        <w:t xml:space="preserve"> 1: __</w:t>
      </w:r>
      <w:r w:rsidR="00A379AE">
        <w:t>{-9,5,8,14,0,-1,-7,3}</w:t>
      </w:r>
      <w:r>
        <w:t>___________________________________________</w:t>
      </w:r>
    </w:p>
    <w:p w14:paraId="347479E6" w14:textId="137D3C4B" w:rsidR="005C2AA6" w:rsidRDefault="005C2AA6" w:rsidP="005C2AA6">
      <w:pPr>
        <w:pStyle w:val="ListParagraph"/>
        <w:spacing w:after="120"/>
        <w:ind w:left="1080"/>
      </w:pPr>
      <w:proofErr w:type="gramStart"/>
      <w:r>
        <w:t>pass</w:t>
      </w:r>
      <w:proofErr w:type="gramEnd"/>
      <w:r>
        <w:t xml:space="preserve"> 2: __</w:t>
      </w:r>
      <w:r w:rsidR="00A379AE">
        <w:t>{-9,-7,8,14,0,-1,5</w:t>
      </w:r>
      <w:r w:rsidR="00A379AE">
        <w:t>,3}</w:t>
      </w:r>
      <w:r>
        <w:t>___________________________________________</w:t>
      </w:r>
    </w:p>
    <w:p w14:paraId="73752F9D" w14:textId="6254F277" w:rsidR="005C2AA6" w:rsidRDefault="005C2AA6" w:rsidP="005C2AA6">
      <w:pPr>
        <w:pStyle w:val="ListParagraph"/>
        <w:spacing w:after="120"/>
        <w:ind w:left="1080"/>
      </w:pPr>
      <w:proofErr w:type="gramStart"/>
      <w:r>
        <w:t>pass</w:t>
      </w:r>
      <w:proofErr w:type="gramEnd"/>
      <w:r>
        <w:t xml:space="preserve"> 3: __</w:t>
      </w:r>
      <w:r w:rsidR="00A379AE">
        <w:t>{-9,-7,-1,14,0,8</w:t>
      </w:r>
      <w:r w:rsidR="00A379AE">
        <w:t>,5,3}</w:t>
      </w:r>
      <w:r>
        <w:t>___________________________________________</w:t>
      </w:r>
    </w:p>
    <w:p w14:paraId="71B089AD" w14:textId="77777777" w:rsidR="005C2AA6" w:rsidRDefault="005C2AA6" w:rsidP="005C2AA6">
      <w:pPr>
        <w:pStyle w:val="ListParagraph"/>
        <w:spacing w:after="120"/>
        <w:ind w:left="1080"/>
      </w:pPr>
    </w:p>
    <w:p w14:paraId="1C9EA491" w14:textId="77777777" w:rsidR="009B3DB4" w:rsidRDefault="009B3DB4" w:rsidP="005C2AA6">
      <w:pPr>
        <w:pStyle w:val="ListParagraph"/>
        <w:numPr>
          <w:ilvl w:val="0"/>
          <w:numId w:val="3"/>
        </w:numPr>
        <w:spacing w:after="120"/>
      </w:pPr>
      <w:r>
        <w:t>int[] numbers4 = {15, 56, 24, 5, 39, -4, 27, 10};</w:t>
      </w:r>
    </w:p>
    <w:p w14:paraId="0D1C05C0" w14:textId="45E02226" w:rsidR="005C2AA6" w:rsidRDefault="005C2AA6" w:rsidP="005C2AA6">
      <w:pPr>
        <w:pStyle w:val="ListParagraph"/>
        <w:spacing w:after="120"/>
        <w:ind w:left="1080"/>
      </w:pPr>
      <w:proofErr w:type="gramStart"/>
      <w:r>
        <w:t>pass</w:t>
      </w:r>
      <w:proofErr w:type="gramEnd"/>
      <w:r>
        <w:t xml:space="preserve"> 1: ____</w:t>
      </w:r>
      <w:r w:rsidR="00A379AE">
        <w:t>{-4, 56, 24, 5, 39, 15</w:t>
      </w:r>
      <w:r w:rsidR="00A379AE">
        <w:t xml:space="preserve">, </w:t>
      </w:r>
      <w:r w:rsidR="00A379AE">
        <w:t>27, 10}</w:t>
      </w:r>
      <w:r>
        <w:t>_________________________________________</w:t>
      </w:r>
    </w:p>
    <w:p w14:paraId="07155DA3" w14:textId="3916602D" w:rsidR="005C2AA6" w:rsidRDefault="005C2AA6" w:rsidP="005C2AA6">
      <w:pPr>
        <w:pStyle w:val="ListParagraph"/>
        <w:spacing w:after="120"/>
        <w:ind w:left="1080"/>
      </w:pPr>
      <w:proofErr w:type="gramStart"/>
      <w:r>
        <w:t>pass</w:t>
      </w:r>
      <w:proofErr w:type="gramEnd"/>
      <w:r>
        <w:t xml:space="preserve"> 2: ____</w:t>
      </w:r>
      <w:r w:rsidR="00A379AE">
        <w:t>{-4, 5</w:t>
      </w:r>
      <w:r w:rsidR="00A379AE">
        <w:t>, 24, 5</w:t>
      </w:r>
      <w:r w:rsidR="00A379AE">
        <w:t>6</w:t>
      </w:r>
      <w:r w:rsidR="00A379AE">
        <w:t>, 39, 15, 27, 10}</w:t>
      </w:r>
      <w:r>
        <w:t>_________________________________________</w:t>
      </w:r>
    </w:p>
    <w:p w14:paraId="59B5E33F" w14:textId="0AA69BD5" w:rsidR="009B3DB4" w:rsidRDefault="005C2AA6" w:rsidP="005C2AA6">
      <w:pPr>
        <w:pStyle w:val="ListParagraph"/>
        <w:spacing w:after="120"/>
        <w:ind w:left="1080"/>
      </w:pPr>
      <w:proofErr w:type="gramStart"/>
      <w:r>
        <w:t>pass</w:t>
      </w:r>
      <w:proofErr w:type="gramEnd"/>
      <w:r>
        <w:t xml:space="preserve"> 3: ____</w:t>
      </w:r>
      <w:r w:rsidR="00A379AE">
        <w:t>{-4, 5</w:t>
      </w:r>
      <w:r w:rsidR="00A379AE">
        <w:t>, 10</w:t>
      </w:r>
      <w:r w:rsidR="00A379AE">
        <w:t xml:space="preserve">, 56, 39, 15, </w:t>
      </w:r>
      <w:r w:rsidR="00A379AE">
        <w:t>27, 24</w:t>
      </w:r>
      <w:r w:rsidR="00A379AE">
        <w:t>}</w:t>
      </w:r>
      <w:r>
        <w:t>_________________________________________</w:t>
      </w:r>
    </w:p>
    <w:p w14:paraId="31DBC819" w14:textId="77777777" w:rsidR="00A16AA1" w:rsidRDefault="00A16AA1" w:rsidP="004333FC"/>
    <w:p w14:paraId="31DA1FA8" w14:textId="77777777" w:rsidR="00842F45" w:rsidRDefault="00842F45">
      <w:r>
        <w:br w:type="page"/>
      </w:r>
    </w:p>
    <w:p w14:paraId="11511922" w14:textId="42437B33" w:rsidR="00973CFB" w:rsidRDefault="00973CFB" w:rsidP="00973CFB">
      <w:pPr>
        <w:pStyle w:val="ListParagraph"/>
        <w:numPr>
          <w:ilvl w:val="0"/>
          <w:numId w:val="4"/>
        </w:numPr>
        <w:spacing w:after="200" w:line="276" w:lineRule="auto"/>
      </w:pPr>
      <w:r>
        <w:lastRenderedPageBreak/>
        <w:t>For the method below, write a comment before each statement explaining the purpose of the statement.</w:t>
      </w:r>
    </w:p>
    <w:p w14:paraId="6F3DE94B" w14:textId="77777777" w:rsidR="00973CFB" w:rsidRDefault="00973CFB" w:rsidP="00973CFB">
      <w:pPr>
        <w:pStyle w:val="ListParagraph"/>
      </w:pPr>
    </w:p>
    <w:p w14:paraId="352BC813" w14:textId="77777777" w:rsidR="00973CFB" w:rsidRDefault="00973CFB" w:rsidP="00973CFB">
      <w:pPr>
        <w:pStyle w:val="ListParagraph"/>
      </w:pPr>
      <w:r>
        <w:t>public void mystery() {</w:t>
      </w:r>
    </w:p>
    <w:p w14:paraId="6BA7550B" w14:textId="34B4F9C5" w:rsidR="00973CFB" w:rsidRDefault="00973CFB" w:rsidP="00973CFB">
      <w:pPr>
        <w:pStyle w:val="ListParagraph"/>
      </w:pPr>
      <w:r>
        <w:tab/>
      </w:r>
      <w:proofErr w:type="spellStart"/>
      <w:proofErr w:type="gramStart"/>
      <w:r>
        <w:t>int</w:t>
      </w:r>
      <w:proofErr w:type="spellEnd"/>
      <w:proofErr w:type="gramEnd"/>
      <w:r>
        <w:t xml:space="preserve"> </w:t>
      </w:r>
      <w:proofErr w:type="spellStart"/>
      <w:r>
        <w:t>pos</w:t>
      </w:r>
      <w:proofErr w:type="spellEnd"/>
      <w:r>
        <w:t>, m;</w:t>
      </w:r>
      <w:r w:rsidR="00A379AE">
        <w:t xml:space="preserve"> //declare </w:t>
      </w:r>
      <w:proofErr w:type="spellStart"/>
      <w:r w:rsidR="00A379AE">
        <w:t>pos</w:t>
      </w:r>
      <w:proofErr w:type="spellEnd"/>
      <w:r w:rsidR="00A379AE">
        <w:t xml:space="preserve"> and m</w:t>
      </w:r>
    </w:p>
    <w:p w14:paraId="0D768687" w14:textId="069EC171" w:rsidR="00973CFB" w:rsidRDefault="00973CFB" w:rsidP="00973CFB">
      <w:pPr>
        <w:pStyle w:val="ListParagraph"/>
        <w:ind w:left="1440"/>
      </w:pPr>
      <w:proofErr w:type="gramStart"/>
      <w:r>
        <w:t>for</w:t>
      </w:r>
      <w:proofErr w:type="gramEnd"/>
      <w:r>
        <w:t xml:space="preserve"> (int i = 0; i &lt; a.length - 1; </w:t>
      </w:r>
      <w:proofErr w:type="spellStart"/>
      <w:r>
        <w:t>i</w:t>
      </w:r>
      <w:proofErr w:type="spellEnd"/>
      <w:r>
        <w:t>++) {</w:t>
      </w:r>
      <w:r w:rsidR="00A379AE">
        <w:t xml:space="preserve"> //loop from 0 to one less than the length of a</w:t>
      </w:r>
      <w:r>
        <w:br/>
        <w:t xml:space="preserve"> </w:t>
      </w:r>
      <w:r>
        <w:tab/>
        <w:t>m= a[</w:t>
      </w:r>
      <w:proofErr w:type="spellStart"/>
      <w:r>
        <w:t>i</w:t>
      </w:r>
      <w:proofErr w:type="spellEnd"/>
      <w:r>
        <w:t>];</w:t>
      </w:r>
      <w:r w:rsidR="00A379AE">
        <w:t xml:space="preserve"> // set m to the element of a at </w:t>
      </w:r>
      <w:proofErr w:type="spellStart"/>
      <w:r w:rsidR="00A379AE">
        <w:t>i</w:t>
      </w:r>
      <w:proofErr w:type="spellEnd"/>
    </w:p>
    <w:p w14:paraId="1713A284" w14:textId="42835F29" w:rsidR="00973CFB" w:rsidRDefault="00973CFB" w:rsidP="00973CFB">
      <w:pPr>
        <w:pStyle w:val="ListParagraph"/>
        <w:ind w:left="1440"/>
      </w:pPr>
      <w:r>
        <w:tab/>
      </w:r>
      <w:proofErr w:type="spellStart"/>
      <w:proofErr w:type="gramStart"/>
      <w:r>
        <w:t>pos</w:t>
      </w:r>
      <w:proofErr w:type="spellEnd"/>
      <w:proofErr w:type="gramEnd"/>
      <w:r>
        <w:t xml:space="preserve"> = </w:t>
      </w:r>
      <w:proofErr w:type="spellStart"/>
      <w:r>
        <w:t>i</w:t>
      </w:r>
      <w:proofErr w:type="spellEnd"/>
      <w:r>
        <w:t>;</w:t>
      </w:r>
      <w:r w:rsidR="00A379AE">
        <w:t xml:space="preserve"> // set </w:t>
      </w:r>
      <w:proofErr w:type="spellStart"/>
      <w:r w:rsidR="00A379AE">
        <w:t>pos</w:t>
      </w:r>
      <w:proofErr w:type="spellEnd"/>
      <w:r w:rsidR="00A379AE">
        <w:t xml:space="preserve"> to </w:t>
      </w:r>
      <w:proofErr w:type="spellStart"/>
      <w:r w:rsidR="00A379AE">
        <w:t>i</w:t>
      </w:r>
      <w:proofErr w:type="spellEnd"/>
    </w:p>
    <w:p w14:paraId="674E61A4" w14:textId="5B6A8B31" w:rsidR="00973CFB" w:rsidRDefault="00973CFB" w:rsidP="00973CFB">
      <w:pPr>
        <w:pStyle w:val="ListParagraph"/>
        <w:ind w:left="1440"/>
      </w:pPr>
      <w:r>
        <w:tab/>
      </w:r>
      <w:proofErr w:type="gramStart"/>
      <w:r>
        <w:t>for</w:t>
      </w:r>
      <w:proofErr w:type="gramEnd"/>
      <w:r>
        <w:t xml:space="preserve"> (int j = i + 1; j &lt; </w:t>
      </w:r>
      <w:proofErr w:type="spellStart"/>
      <w:r>
        <w:t>a.length</w:t>
      </w:r>
      <w:proofErr w:type="spellEnd"/>
      <w:r>
        <w:t>; j++) {</w:t>
      </w:r>
      <w:r w:rsidR="00A379AE">
        <w:t xml:space="preserve"> //loop through the rest of the array</w:t>
      </w:r>
    </w:p>
    <w:p w14:paraId="4504B98D" w14:textId="216AAC25" w:rsidR="00973CFB" w:rsidRDefault="00973CFB" w:rsidP="00973CFB">
      <w:pPr>
        <w:pStyle w:val="ListParagraph"/>
        <w:ind w:left="1440"/>
      </w:pPr>
      <w:r>
        <w:tab/>
      </w:r>
      <w:r>
        <w:tab/>
      </w:r>
      <w:proofErr w:type="gramStart"/>
      <w:r>
        <w:t>if</w:t>
      </w:r>
      <w:proofErr w:type="gramEnd"/>
      <w:r>
        <w:t xml:space="preserve"> (m &lt; a[j]) {</w:t>
      </w:r>
      <w:r w:rsidR="00A379AE">
        <w:t xml:space="preserve"> // if a[j] is greater than m</w:t>
      </w:r>
    </w:p>
    <w:p w14:paraId="614F426B" w14:textId="145ADD03" w:rsidR="00973CFB" w:rsidRDefault="00973CFB" w:rsidP="00973CFB">
      <w:pPr>
        <w:pStyle w:val="ListParagraph"/>
        <w:ind w:left="1440"/>
      </w:pPr>
      <w:r>
        <w:tab/>
      </w:r>
      <w:r>
        <w:tab/>
      </w:r>
      <w:r>
        <w:tab/>
        <w:t>m = a[j];</w:t>
      </w:r>
      <w:r w:rsidR="00A379AE">
        <w:t xml:space="preserve"> // set m to the greatest</w:t>
      </w:r>
    </w:p>
    <w:p w14:paraId="38B3E7CD" w14:textId="7CDD8032" w:rsidR="00973CFB" w:rsidRDefault="00973CFB" w:rsidP="00973CFB">
      <w:pPr>
        <w:pStyle w:val="ListParagraph"/>
        <w:ind w:left="1440"/>
      </w:pPr>
      <w:r>
        <w:tab/>
      </w:r>
      <w:r>
        <w:tab/>
      </w:r>
      <w:r>
        <w:tab/>
      </w:r>
      <w:proofErr w:type="spellStart"/>
      <w:proofErr w:type="gramStart"/>
      <w:r>
        <w:t>pos</w:t>
      </w:r>
      <w:proofErr w:type="spellEnd"/>
      <w:proofErr w:type="gramEnd"/>
      <w:r>
        <w:t xml:space="preserve"> = j;</w:t>
      </w:r>
      <w:r w:rsidR="00A379AE">
        <w:t xml:space="preserve"> // </w:t>
      </w:r>
      <w:proofErr w:type="spellStart"/>
      <w:r w:rsidR="00A379AE">
        <w:t>pos</w:t>
      </w:r>
      <w:proofErr w:type="spellEnd"/>
      <w:r w:rsidR="00A379AE">
        <w:t xml:space="preserve"> is updated</w:t>
      </w:r>
    </w:p>
    <w:p w14:paraId="68D070A6" w14:textId="77777777" w:rsidR="00973CFB" w:rsidRDefault="00973CFB" w:rsidP="00973CFB">
      <w:pPr>
        <w:pStyle w:val="ListParagraph"/>
        <w:ind w:left="1440"/>
      </w:pPr>
      <w:r>
        <w:tab/>
      </w:r>
      <w:r>
        <w:tab/>
        <w:t>}</w:t>
      </w:r>
    </w:p>
    <w:p w14:paraId="1F7E6D98" w14:textId="77777777" w:rsidR="00973CFB" w:rsidRDefault="00973CFB" w:rsidP="00973CFB">
      <w:pPr>
        <w:pStyle w:val="ListParagraph"/>
        <w:ind w:left="1440"/>
      </w:pPr>
      <w:r>
        <w:tab/>
        <w:t>}</w:t>
      </w:r>
    </w:p>
    <w:p w14:paraId="503F192A" w14:textId="066C5FB3" w:rsidR="00973CFB" w:rsidRDefault="00973CFB" w:rsidP="00973CFB">
      <w:pPr>
        <w:pStyle w:val="ListParagraph"/>
        <w:ind w:left="1440"/>
      </w:pPr>
      <w:r>
        <w:tab/>
      </w:r>
      <w:proofErr w:type="spellStart"/>
      <w:proofErr w:type="gramStart"/>
      <w:r>
        <w:t>int</w:t>
      </w:r>
      <w:proofErr w:type="spellEnd"/>
      <w:proofErr w:type="gramEnd"/>
      <w:r>
        <w:t xml:space="preserve"> temp = a[</w:t>
      </w:r>
      <w:proofErr w:type="spellStart"/>
      <w:r>
        <w:t>i</w:t>
      </w:r>
      <w:proofErr w:type="spellEnd"/>
      <w:r>
        <w:t>];</w:t>
      </w:r>
      <w:r w:rsidR="00A379AE">
        <w:t xml:space="preserve"> //swap the element at </w:t>
      </w:r>
      <w:proofErr w:type="spellStart"/>
      <w:r w:rsidR="00A379AE">
        <w:t>i</w:t>
      </w:r>
      <w:proofErr w:type="spellEnd"/>
      <w:r w:rsidR="00A379AE">
        <w:t xml:space="preserve"> with the largest element</w:t>
      </w:r>
    </w:p>
    <w:p w14:paraId="1FB53BE6" w14:textId="77777777" w:rsidR="00973CFB" w:rsidRDefault="00973CFB" w:rsidP="00973CFB">
      <w:pPr>
        <w:pStyle w:val="ListParagraph"/>
        <w:ind w:left="1440"/>
      </w:pPr>
      <w:r>
        <w:tab/>
      </w:r>
      <w:proofErr w:type="gramStart"/>
      <w:r>
        <w:t>a[</w:t>
      </w:r>
      <w:proofErr w:type="gramEnd"/>
      <w:r>
        <w:t>i] = a[pos];</w:t>
      </w:r>
    </w:p>
    <w:p w14:paraId="06C79FA7" w14:textId="77777777" w:rsidR="00973CFB" w:rsidRDefault="00973CFB" w:rsidP="00973CFB">
      <w:pPr>
        <w:pStyle w:val="ListParagraph"/>
        <w:ind w:left="1440"/>
      </w:pPr>
      <w:r>
        <w:tab/>
        <w:t>a[pos] = temp;</w:t>
      </w:r>
    </w:p>
    <w:p w14:paraId="33448CE1" w14:textId="77777777" w:rsidR="00973CFB" w:rsidRDefault="00973CFB" w:rsidP="00973CFB">
      <w:pPr>
        <w:pStyle w:val="ListParagraph"/>
        <w:ind w:left="1440"/>
      </w:pPr>
      <w:r>
        <w:t>}</w:t>
      </w:r>
    </w:p>
    <w:p w14:paraId="55C0ABB2" w14:textId="77777777" w:rsidR="00973CFB" w:rsidRDefault="00973CFB" w:rsidP="00973CFB">
      <w:r>
        <w:tab/>
        <w:t>}</w:t>
      </w:r>
    </w:p>
    <w:p w14:paraId="7F9A03E0" w14:textId="77777777" w:rsidR="00973CFB" w:rsidRDefault="00973CFB" w:rsidP="00973CFB"/>
    <w:p w14:paraId="686CDFAF" w14:textId="77777777" w:rsidR="00842F45" w:rsidRDefault="00842F45" w:rsidP="00973CFB"/>
    <w:p w14:paraId="7338DF68" w14:textId="3B5CD6DC" w:rsidR="00E0550D" w:rsidRDefault="00973CFB" w:rsidP="000E0645">
      <w:pPr>
        <w:pStyle w:val="ListParagraph"/>
        <w:numPr>
          <w:ilvl w:val="0"/>
          <w:numId w:val="4"/>
        </w:numPr>
      </w:pPr>
      <w:r>
        <w:t>What is the result from executing the following code comp</w:t>
      </w:r>
      <w:r w:rsidR="00680669">
        <w:t>ared with the code in the previous question</w:t>
      </w:r>
      <w:r>
        <w:t>? ____</w:t>
      </w:r>
      <w:r w:rsidR="00A379AE">
        <w:t>th</w:t>
      </w:r>
      <w:r w:rsidR="003C5115">
        <w:t>is will sort by increasing order.</w:t>
      </w:r>
    </w:p>
    <w:p w14:paraId="23BDF31D" w14:textId="77777777" w:rsidR="00E0550D" w:rsidRDefault="00E0550D" w:rsidP="00E0550D"/>
    <w:p w14:paraId="6E615FE7" w14:textId="77777777" w:rsidR="00973CFB" w:rsidRDefault="00973CFB" w:rsidP="00973CFB">
      <w:pPr>
        <w:pStyle w:val="ListParagraph"/>
      </w:pPr>
      <w:r>
        <w:t>public void mystery() {</w:t>
      </w:r>
    </w:p>
    <w:p w14:paraId="28A90865" w14:textId="77777777" w:rsidR="00973CFB" w:rsidRDefault="00973CFB" w:rsidP="00973CFB">
      <w:pPr>
        <w:pStyle w:val="ListParagraph"/>
      </w:pPr>
      <w:r>
        <w:tab/>
        <w:t>int pos, m;</w:t>
      </w:r>
    </w:p>
    <w:p w14:paraId="77B3DEAF" w14:textId="77777777" w:rsidR="00973CFB" w:rsidRDefault="00973CFB" w:rsidP="00973CFB">
      <w:pPr>
        <w:pStyle w:val="ListParagraph"/>
        <w:ind w:left="1440"/>
      </w:pPr>
      <w:r>
        <w:t>for (int i = 0; i &lt; a.length - 1; i++) {</w:t>
      </w:r>
      <w:r>
        <w:br/>
        <w:t xml:space="preserve"> </w:t>
      </w:r>
      <w:r>
        <w:tab/>
        <w:t>m = a[i];</w:t>
      </w:r>
    </w:p>
    <w:p w14:paraId="4A72D12A" w14:textId="77777777" w:rsidR="00973CFB" w:rsidRDefault="00973CFB" w:rsidP="00973CFB">
      <w:pPr>
        <w:pStyle w:val="ListParagraph"/>
        <w:ind w:left="1440"/>
      </w:pPr>
      <w:r>
        <w:tab/>
        <w:t>pos = i;</w:t>
      </w:r>
    </w:p>
    <w:p w14:paraId="31CF202F" w14:textId="77777777" w:rsidR="00973CFB" w:rsidRDefault="00973CFB" w:rsidP="00973CFB">
      <w:pPr>
        <w:pStyle w:val="ListParagraph"/>
        <w:ind w:left="1440"/>
      </w:pPr>
      <w:r>
        <w:tab/>
        <w:t>for (int j = i + 1; j &lt; a.length; j++) {</w:t>
      </w:r>
    </w:p>
    <w:p w14:paraId="72128270" w14:textId="77777777" w:rsidR="00973CFB" w:rsidRDefault="00973CFB" w:rsidP="00973CFB">
      <w:pPr>
        <w:pStyle w:val="ListParagraph"/>
        <w:ind w:left="1440"/>
      </w:pPr>
      <w:r>
        <w:tab/>
      </w:r>
      <w:r>
        <w:tab/>
        <w:t>if (a[j] &lt; m) {</w:t>
      </w:r>
    </w:p>
    <w:p w14:paraId="4B22FAF2" w14:textId="77777777" w:rsidR="00973CFB" w:rsidRDefault="00973CFB" w:rsidP="00973CFB">
      <w:pPr>
        <w:pStyle w:val="ListParagraph"/>
        <w:ind w:left="1440"/>
      </w:pPr>
      <w:r>
        <w:tab/>
      </w:r>
      <w:r>
        <w:tab/>
      </w:r>
      <w:r>
        <w:tab/>
        <w:t>m = a[j];</w:t>
      </w:r>
    </w:p>
    <w:p w14:paraId="18020449" w14:textId="77777777" w:rsidR="00973CFB" w:rsidRDefault="00973CFB" w:rsidP="00973CFB">
      <w:pPr>
        <w:pStyle w:val="ListParagraph"/>
        <w:ind w:left="1440"/>
      </w:pPr>
      <w:r>
        <w:tab/>
      </w:r>
      <w:r>
        <w:tab/>
      </w:r>
      <w:r>
        <w:tab/>
        <w:t>pos = j;</w:t>
      </w:r>
    </w:p>
    <w:p w14:paraId="206B2D5A" w14:textId="77777777" w:rsidR="00973CFB" w:rsidRDefault="00973CFB" w:rsidP="00973CFB">
      <w:pPr>
        <w:pStyle w:val="ListParagraph"/>
        <w:ind w:left="1440"/>
      </w:pPr>
      <w:r>
        <w:tab/>
      </w:r>
      <w:r>
        <w:tab/>
        <w:t>}</w:t>
      </w:r>
    </w:p>
    <w:p w14:paraId="4AB79E73" w14:textId="77777777" w:rsidR="00973CFB" w:rsidRDefault="00973CFB" w:rsidP="00973CFB">
      <w:pPr>
        <w:pStyle w:val="ListParagraph"/>
        <w:ind w:left="1440"/>
      </w:pPr>
      <w:r>
        <w:tab/>
        <w:t>}</w:t>
      </w:r>
    </w:p>
    <w:p w14:paraId="014689EF" w14:textId="77777777" w:rsidR="00973CFB" w:rsidRDefault="00973CFB" w:rsidP="00973CFB">
      <w:pPr>
        <w:pStyle w:val="ListParagraph"/>
        <w:ind w:left="1440"/>
      </w:pPr>
      <w:r>
        <w:tab/>
        <w:t>int temp = a[i];</w:t>
      </w:r>
    </w:p>
    <w:p w14:paraId="0A26355F" w14:textId="77777777" w:rsidR="00973CFB" w:rsidRDefault="00973CFB" w:rsidP="00973CFB">
      <w:pPr>
        <w:pStyle w:val="ListParagraph"/>
        <w:ind w:left="1440"/>
      </w:pPr>
      <w:r>
        <w:tab/>
        <w:t>a[i] = a[pos];</w:t>
      </w:r>
    </w:p>
    <w:p w14:paraId="76DA430B" w14:textId="77777777" w:rsidR="00973CFB" w:rsidRDefault="00973CFB" w:rsidP="00973CFB">
      <w:pPr>
        <w:pStyle w:val="ListParagraph"/>
        <w:ind w:left="1440"/>
      </w:pPr>
      <w:r>
        <w:tab/>
        <w:t>a[pos] = temp;</w:t>
      </w:r>
    </w:p>
    <w:p w14:paraId="2E4AF7EB" w14:textId="77777777" w:rsidR="00973CFB" w:rsidRDefault="00973CFB" w:rsidP="00973CFB">
      <w:pPr>
        <w:pStyle w:val="ListParagraph"/>
        <w:ind w:left="1440"/>
      </w:pPr>
      <w:r>
        <w:t>}</w:t>
      </w:r>
    </w:p>
    <w:p w14:paraId="58733453" w14:textId="50F90EAA" w:rsidR="00CE77AF" w:rsidRDefault="00973CFB" w:rsidP="00973CFB">
      <w:r>
        <w:tab/>
        <w:t>}</w:t>
      </w:r>
    </w:p>
    <w:p w14:paraId="72F3C2FE" w14:textId="77777777" w:rsidR="007A04CA" w:rsidRDefault="007A04CA" w:rsidP="00973CFB"/>
    <w:p w14:paraId="17FD387D" w14:textId="77777777" w:rsidR="00842F45" w:rsidRDefault="00842F45" w:rsidP="00973CFB"/>
    <w:p w14:paraId="3D597F94" w14:textId="17876CCB" w:rsidR="0086460E" w:rsidRDefault="007A04CA" w:rsidP="0086460E">
      <w:pPr>
        <w:pStyle w:val="ListParagraph"/>
        <w:numPr>
          <w:ilvl w:val="0"/>
          <w:numId w:val="4"/>
        </w:numPr>
      </w:pPr>
      <w:r>
        <w:t>What is the complexity for each of the following code segments?</w:t>
      </w:r>
    </w:p>
    <w:p w14:paraId="0C8C775F" w14:textId="77777777" w:rsidR="007A04CA" w:rsidRDefault="007A04CA" w:rsidP="007A04CA"/>
    <w:p w14:paraId="4295F006" w14:textId="4468A4BA" w:rsidR="007A04CA" w:rsidRDefault="007A04CA" w:rsidP="007A04CA">
      <w:pPr>
        <w:ind w:left="720"/>
      </w:pPr>
      <w:r>
        <w:t>a. ___</w:t>
      </w:r>
      <w:proofErr w:type="gramStart"/>
      <w:r w:rsidR="00A379AE">
        <w:t>O(</w:t>
      </w:r>
      <w:proofErr w:type="gramEnd"/>
      <w:r w:rsidR="00A379AE">
        <w:t>n)</w:t>
      </w:r>
      <w:r>
        <w:t>_________________</w:t>
      </w:r>
    </w:p>
    <w:p w14:paraId="20E397AE" w14:textId="77777777" w:rsidR="007A04CA" w:rsidRDefault="007A04CA" w:rsidP="007A04CA">
      <w:pPr>
        <w:ind w:left="720"/>
      </w:pPr>
    </w:p>
    <w:p w14:paraId="563EAA61" w14:textId="7A7442A5" w:rsidR="007A04CA" w:rsidRDefault="007A04CA" w:rsidP="007A04CA">
      <w:pPr>
        <w:ind w:left="720"/>
      </w:pPr>
      <w:r>
        <w:t>for (int i = 1; i &lt;= n; i++) {</w:t>
      </w:r>
    </w:p>
    <w:p w14:paraId="732C02CC" w14:textId="16BAE530" w:rsidR="007A04CA" w:rsidRDefault="007A04CA" w:rsidP="007A04CA">
      <w:pPr>
        <w:ind w:left="720"/>
      </w:pPr>
      <w:r>
        <w:tab/>
        <w:t>System.out.println(i);</w:t>
      </w:r>
    </w:p>
    <w:p w14:paraId="6677A326" w14:textId="1712E106" w:rsidR="007A04CA" w:rsidRDefault="007A04CA" w:rsidP="007A04CA">
      <w:pPr>
        <w:ind w:left="720"/>
      </w:pPr>
      <w:r>
        <w:t>}</w:t>
      </w:r>
    </w:p>
    <w:p w14:paraId="1AF729FF" w14:textId="77777777" w:rsidR="007A04CA" w:rsidRDefault="007A04CA" w:rsidP="007A04CA">
      <w:pPr>
        <w:ind w:left="720"/>
      </w:pPr>
    </w:p>
    <w:p w14:paraId="4A4F5E4C" w14:textId="64158AD1" w:rsidR="007A04CA" w:rsidRDefault="007A04CA" w:rsidP="007A04CA">
      <w:pPr>
        <w:ind w:left="720"/>
      </w:pPr>
      <w:r>
        <w:t>b. ___</w:t>
      </w:r>
      <w:proofErr w:type="gramStart"/>
      <w:r w:rsidR="00A379AE">
        <w:t>O(</w:t>
      </w:r>
      <w:proofErr w:type="gramEnd"/>
      <w:r w:rsidR="003C5115">
        <w:t>n squared)</w:t>
      </w:r>
      <w:r>
        <w:t>__________________</w:t>
      </w:r>
    </w:p>
    <w:p w14:paraId="536136FE" w14:textId="77777777" w:rsidR="007A04CA" w:rsidRDefault="007A04CA" w:rsidP="007A04CA">
      <w:pPr>
        <w:ind w:left="720"/>
      </w:pPr>
    </w:p>
    <w:p w14:paraId="5C0E3811" w14:textId="77777777" w:rsidR="007A04CA" w:rsidRDefault="007A04CA" w:rsidP="007A04CA">
      <w:pPr>
        <w:ind w:left="720"/>
      </w:pPr>
      <w:r>
        <w:t>for (int i = 1; i &lt;= n; i++) {</w:t>
      </w:r>
    </w:p>
    <w:p w14:paraId="27FC8DE2" w14:textId="4E9C4559" w:rsidR="007A04CA" w:rsidRDefault="007A04CA" w:rsidP="007A04CA">
      <w:pPr>
        <w:ind w:left="720"/>
      </w:pPr>
      <w:r>
        <w:tab/>
        <w:t>for (int j = 1; j &lt;=n; j++) {</w:t>
      </w:r>
    </w:p>
    <w:p w14:paraId="2889CFED" w14:textId="5C1D3BA0" w:rsidR="007A04CA" w:rsidRDefault="007A04CA" w:rsidP="007A04CA">
      <w:pPr>
        <w:ind w:left="720"/>
      </w:pPr>
      <w:r>
        <w:tab/>
      </w:r>
      <w:r>
        <w:tab/>
        <w:t>System.out.println(i*j);</w:t>
      </w:r>
    </w:p>
    <w:p w14:paraId="68855039" w14:textId="5D639883" w:rsidR="007A04CA" w:rsidRDefault="007A04CA" w:rsidP="007A04CA">
      <w:pPr>
        <w:ind w:left="720"/>
      </w:pPr>
      <w:r>
        <w:tab/>
        <w:t>}</w:t>
      </w:r>
    </w:p>
    <w:p w14:paraId="49FA7237" w14:textId="77777777" w:rsidR="007A04CA" w:rsidRDefault="007A04CA" w:rsidP="007A04CA">
      <w:pPr>
        <w:ind w:left="720"/>
      </w:pPr>
      <w:r>
        <w:t>}</w:t>
      </w:r>
    </w:p>
    <w:p w14:paraId="50DEB274" w14:textId="77777777" w:rsidR="007A04CA" w:rsidRDefault="007A04CA" w:rsidP="007A04CA">
      <w:pPr>
        <w:ind w:left="720"/>
      </w:pPr>
    </w:p>
    <w:p w14:paraId="0A70F651" w14:textId="297B5D80" w:rsidR="007A04CA" w:rsidRDefault="007A04CA" w:rsidP="007A04CA">
      <w:pPr>
        <w:ind w:left="720"/>
      </w:pPr>
      <w:r>
        <w:t>c. ___</w:t>
      </w:r>
      <w:proofErr w:type="gramStart"/>
      <w:r w:rsidR="003C5115">
        <w:t>O(</w:t>
      </w:r>
      <w:proofErr w:type="gramEnd"/>
      <w:r w:rsidR="003C5115">
        <w:t>0)</w:t>
      </w:r>
      <w:r>
        <w:t>___________________</w:t>
      </w:r>
    </w:p>
    <w:p w14:paraId="2AA643AA" w14:textId="77777777" w:rsidR="007A04CA" w:rsidRDefault="007A04CA" w:rsidP="007A04CA">
      <w:pPr>
        <w:ind w:left="720"/>
      </w:pPr>
    </w:p>
    <w:p w14:paraId="1D45D70F" w14:textId="2F8AE305" w:rsidR="007A04CA" w:rsidRDefault="007A04CA" w:rsidP="007A04CA">
      <w:r>
        <w:tab/>
        <w:t>int x = 5;</w:t>
      </w:r>
    </w:p>
    <w:p w14:paraId="7E341808" w14:textId="29AD058A" w:rsidR="007A04CA" w:rsidRDefault="007A04CA" w:rsidP="007A04CA">
      <w:r>
        <w:tab/>
        <w:t>int y = 10;</w:t>
      </w:r>
    </w:p>
    <w:p w14:paraId="7E33F0E2" w14:textId="1E4DB8A7" w:rsidR="007A04CA" w:rsidRDefault="007A04CA" w:rsidP="007A04CA">
      <w:r>
        <w:tab/>
        <w:t>int temp = x;</w:t>
      </w:r>
    </w:p>
    <w:p w14:paraId="6DBA4749" w14:textId="073A505B" w:rsidR="007A04CA" w:rsidRDefault="007A04CA" w:rsidP="007A04CA">
      <w:r>
        <w:tab/>
        <w:t>x = y;</w:t>
      </w:r>
    </w:p>
    <w:p w14:paraId="26B19F55" w14:textId="632969AE" w:rsidR="007A04CA" w:rsidRDefault="007A04CA" w:rsidP="007A04CA">
      <w:r>
        <w:tab/>
        <w:t>y = temp;</w:t>
      </w:r>
    </w:p>
    <w:p w14:paraId="33CE3955" w14:textId="77777777" w:rsidR="00842F45" w:rsidRDefault="00842F45" w:rsidP="007A04CA"/>
    <w:p w14:paraId="794440FB" w14:textId="77777777" w:rsidR="000E0645" w:rsidRDefault="000E0645" w:rsidP="007A04CA"/>
    <w:p w14:paraId="00E577D5" w14:textId="0A509A3F" w:rsidR="000E0645" w:rsidRDefault="00D2072F" w:rsidP="000E0645">
      <w:r>
        <w:t>7</w:t>
      </w:r>
      <w:r w:rsidR="000E0645">
        <w:t>. Complete a. or b. below</w:t>
      </w:r>
      <w:r w:rsidR="007321A8">
        <w:t xml:space="preserve"> along with a main method in a file named LastnameMSelection.java if completing a. or LastnameDSelection.java if completing b. The main method needs</w:t>
      </w:r>
      <w:bookmarkStart w:id="0" w:name="_GoBack"/>
      <w:bookmarkEnd w:id="0"/>
      <w:r w:rsidR="007321A8">
        <w:t xml:space="preserve"> </w:t>
      </w:r>
      <w:r w:rsidR="006959AD">
        <w:t xml:space="preserve">to </w:t>
      </w:r>
      <w:r w:rsidR="007321A8">
        <w:t xml:space="preserve">create and print the </w:t>
      </w:r>
      <w:r w:rsidR="00E0550D">
        <w:t>array</w:t>
      </w:r>
      <w:r w:rsidR="007321A8">
        <w:t>s specified below</w:t>
      </w:r>
      <w:r w:rsidR="00E0550D">
        <w:t xml:space="preserve">, </w:t>
      </w:r>
      <w:r w:rsidR="007321A8">
        <w:t>then call</w:t>
      </w:r>
      <w:r w:rsidR="000E0645">
        <w:t xml:space="preserve"> one of the methods below</w:t>
      </w:r>
      <w:r w:rsidR="007321A8">
        <w:t xml:space="preserve"> for each array and</w:t>
      </w:r>
      <w:r w:rsidR="00E0550D">
        <w:t xml:space="preserve"> then</w:t>
      </w:r>
      <w:r w:rsidR="007321A8">
        <w:t xml:space="preserve"> print each</w:t>
      </w:r>
      <w:r w:rsidR="00E0550D">
        <w:t xml:space="preserve"> array again. </w:t>
      </w:r>
    </w:p>
    <w:p w14:paraId="399C9A6E" w14:textId="77777777" w:rsidR="007321A8" w:rsidRDefault="007321A8" w:rsidP="000E0645"/>
    <w:p w14:paraId="45DC6D7A" w14:textId="7B17052E" w:rsidR="007321A8" w:rsidRDefault="007321A8" w:rsidP="000E0645">
      <w:r>
        <w:t>Prior to sor</w:t>
      </w:r>
      <w:r w:rsidR="004202B8">
        <w:t>t</w:t>
      </w:r>
      <w:r>
        <w:t>ing:</w:t>
      </w:r>
    </w:p>
    <w:p w14:paraId="47DD2F60" w14:textId="17C24243" w:rsidR="007321A8" w:rsidRDefault="007321A8" w:rsidP="000E0645">
      <w:pPr>
        <w:rPr>
          <w:rFonts w:cs="Courier"/>
          <w:color w:val="000000"/>
        </w:rPr>
      </w:pPr>
      <w:r w:rsidRPr="007321A8">
        <w:t>array1: {</w:t>
      </w:r>
      <w:r w:rsidRPr="007321A8">
        <w:rPr>
          <w:rFonts w:cs="Courier"/>
          <w:color w:val="000000"/>
        </w:rPr>
        <w:t>22, 18, 12, -4, 27, 30, 36, 50, 7, 68, 91, 56, 2, 85, 42, 98, 25}</w:t>
      </w:r>
    </w:p>
    <w:p w14:paraId="22E1FCEB" w14:textId="58A70347" w:rsidR="007321A8" w:rsidRDefault="007321A8" w:rsidP="000E0645">
      <w:pPr>
        <w:rPr>
          <w:rFonts w:cs="Courier"/>
          <w:color w:val="000000"/>
        </w:rPr>
      </w:pPr>
      <w:r>
        <w:rPr>
          <w:rFonts w:cs="Courier"/>
          <w:color w:val="000000"/>
        </w:rPr>
        <w:t>array2: {55}</w:t>
      </w:r>
    </w:p>
    <w:p w14:paraId="785E671F" w14:textId="2D92223A" w:rsidR="007321A8" w:rsidRPr="007321A8" w:rsidRDefault="007321A8" w:rsidP="000E0645">
      <w:pPr>
        <w:rPr>
          <w:rFonts w:cs="Courier"/>
          <w:color w:val="000000"/>
        </w:rPr>
      </w:pPr>
      <w:r>
        <w:rPr>
          <w:rFonts w:cs="Courier"/>
          <w:color w:val="000000"/>
        </w:rPr>
        <w:t xml:space="preserve">array3: </w:t>
      </w:r>
      <w:r w:rsidRPr="007321A8">
        <w:rPr>
          <w:rFonts w:cs="Courier"/>
          <w:color w:val="000000"/>
        </w:rPr>
        <w:t xml:space="preserve">{98, 88, 76, 54, 45, 36, 32, 31, 31, 25, 19, 17, 12, </w:t>
      </w:r>
      <w:r>
        <w:rPr>
          <w:rFonts w:cs="Courier"/>
          <w:color w:val="000000"/>
        </w:rPr>
        <w:t>7, 5, 0, -</w:t>
      </w:r>
      <w:r w:rsidRPr="007321A8">
        <w:rPr>
          <w:rFonts w:cs="Courier"/>
          <w:color w:val="000000"/>
        </w:rPr>
        <w:t>10}</w:t>
      </w:r>
    </w:p>
    <w:p w14:paraId="1274B8CB" w14:textId="77777777" w:rsidR="007321A8" w:rsidRDefault="007321A8" w:rsidP="000E0645"/>
    <w:p w14:paraId="7E32E5FD" w14:textId="77777777" w:rsidR="000E0645" w:rsidRDefault="000E0645" w:rsidP="000E0645"/>
    <w:p w14:paraId="01AE2349" w14:textId="1E507635" w:rsidR="000E0645" w:rsidRDefault="000E0645" w:rsidP="000E0645">
      <w:r>
        <w:t xml:space="preserve">a. Write a modified version of the selection sort algorithm that selects the largest element each time and moves it to the end of the array, rather than selecting the smallest element and moving it to the beginning. </w:t>
      </w:r>
      <w:r w:rsidR="005810B5">
        <w:t>It still sorts the array in ascending order.</w:t>
      </w:r>
    </w:p>
    <w:p w14:paraId="108C56A7" w14:textId="77777777" w:rsidR="000E0645" w:rsidRDefault="000E0645" w:rsidP="000E0645">
      <w:r>
        <w:tab/>
      </w:r>
    </w:p>
    <w:p w14:paraId="72E501CF" w14:textId="0FD39205" w:rsidR="000E0645" w:rsidRDefault="000E0645" w:rsidP="000E0645">
      <w:r>
        <w:t>b. Write a modified “dual” version of the selection sort algorithm that selects both the largest and smallest elements on each pass and moves each of them to the appropriate end of the array.</w:t>
      </w:r>
      <w:r w:rsidR="005810B5">
        <w:t xml:space="preserve"> It still sorts the array in ascending order.</w:t>
      </w:r>
    </w:p>
    <w:p w14:paraId="4A7DCE7A" w14:textId="5766EA5F" w:rsidR="000E0645" w:rsidRDefault="000E0645" w:rsidP="007A04CA"/>
    <w:p w14:paraId="01C3B505" w14:textId="4C043C4F" w:rsidR="007A04CA" w:rsidRDefault="007A04CA" w:rsidP="007A04CA">
      <w:r>
        <w:tab/>
      </w:r>
    </w:p>
    <w:p w14:paraId="6DB5FF50" w14:textId="77777777" w:rsidR="007A04CA" w:rsidRDefault="007A04CA" w:rsidP="007A04CA"/>
    <w:sectPr w:rsidR="007A04CA" w:rsidSect="00842F45">
      <w:pgSz w:w="12240" w:h="15840"/>
      <w:pgMar w:top="864" w:right="864" w:bottom="864" w:left="86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0F89164"/>
    <w:lvl w:ilvl="0" w:tplc="577E1150">
      <w:numFmt w:val="none"/>
      <w:lvlText w:val=""/>
      <w:lvlJc w:val="left"/>
      <w:pPr>
        <w:tabs>
          <w:tab w:val="num" w:pos="360"/>
        </w:tabs>
      </w:pPr>
    </w:lvl>
    <w:lvl w:ilvl="1" w:tplc="9B080170">
      <w:numFmt w:val="none"/>
      <w:lvlText w:val=""/>
      <w:lvlJc w:val="left"/>
      <w:pPr>
        <w:tabs>
          <w:tab w:val="num" w:pos="360"/>
        </w:tabs>
      </w:pPr>
    </w:lvl>
    <w:lvl w:ilvl="2" w:tplc="925A09EE">
      <w:numFmt w:val="decimal"/>
      <w:lvlText w:val=""/>
      <w:lvlJc w:val="left"/>
    </w:lvl>
    <w:lvl w:ilvl="3" w:tplc="445AC3DE">
      <w:numFmt w:val="decimal"/>
      <w:lvlText w:val=""/>
      <w:lvlJc w:val="left"/>
    </w:lvl>
    <w:lvl w:ilvl="4" w:tplc="949CCA20">
      <w:numFmt w:val="decimal"/>
      <w:lvlText w:val=""/>
      <w:lvlJc w:val="left"/>
    </w:lvl>
    <w:lvl w:ilvl="5" w:tplc="C6AEB5EE">
      <w:numFmt w:val="decimal"/>
      <w:lvlText w:val=""/>
      <w:lvlJc w:val="left"/>
    </w:lvl>
    <w:lvl w:ilvl="6" w:tplc="05E46D5E">
      <w:numFmt w:val="decimal"/>
      <w:lvlText w:val=""/>
      <w:lvlJc w:val="left"/>
    </w:lvl>
    <w:lvl w:ilvl="7" w:tplc="2228A174">
      <w:numFmt w:val="decimal"/>
      <w:lvlText w:val=""/>
      <w:lvlJc w:val="left"/>
    </w:lvl>
    <w:lvl w:ilvl="8" w:tplc="5BCE655A">
      <w:numFmt w:val="decimal"/>
      <w:lvlText w:val=""/>
      <w:lvlJc w:val="left"/>
    </w:lvl>
  </w:abstractNum>
  <w:abstractNum w:abstractNumId="1">
    <w:nsid w:val="120A3E21"/>
    <w:multiLevelType w:val="hybridMultilevel"/>
    <w:tmpl w:val="D2DAAE18"/>
    <w:lvl w:ilvl="0" w:tplc="E70089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85CD2"/>
    <w:multiLevelType w:val="hybridMultilevel"/>
    <w:tmpl w:val="ED440C62"/>
    <w:lvl w:ilvl="0" w:tplc="F8B042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7984F45"/>
    <w:multiLevelType w:val="hybridMultilevel"/>
    <w:tmpl w:val="5AFE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A64B2"/>
    <w:multiLevelType w:val="hybridMultilevel"/>
    <w:tmpl w:val="4510CD5E"/>
    <w:lvl w:ilvl="0" w:tplc="30F45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8C5458"/>
    <w:multiLevelType w:val="hybridMultilevel"/>
    <w:tmpl w:val="15442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3A"/>
    <w:rsid w:val="00073499"/>
    <w:rsid w:val="000E0645"/>
    <w:rsid w:val="000E3A4D"/>
    <w:rsid w:val="001045C1"/>
    <w:rsid w:val="00113E44"/>
    <w:rsid w:val="00155505"/>
    <w:rsid w:val="001C4CB5"/>
    <w:rsid w:val="001D5E3A"/>
    <w:rsid w:val="001F4ACE"/>
    <w:rsid w:val="002241C9"/>
    <w:rsid w:val="0037195E"/>
    <w:rsid w:val="00380512"/>
    <w:rsid w:val="003935B7"/>
    <w:rsid w:val="003C5115"/>
    <w:rsid w:val="003E01F7"/>
    <w:rsid w:val="004202B8"/>
    <w:rsid w:val="00420A01"/>
    <w:rsid w:val="004333FC"/>
    <w:rsid w:val="00460754"/>
    <w:rsid w:val="00473048"/>
    <w:rsid w:val="004F1D94"/>
    <w:rsid w:val="005207F6"/>
    <w:rsid w:val="005810B5"/>
    <w:rsid w:val="005C2AA6"/>
    <w:rsid w:val="00647D70"/>
    <w:rsid w:val="00680669"/>
    <w:rsid w:val="006959AD"/>
    <w:rsid w:val="007321A8"/>
    <w:rsid w:val="007A04CA"/>
    <w:rsid w:val="007A7FEE"/>
    <w:rsid w:val="007D38CD"/>
    <w:rsid w:val="00842F45"/>
    <w:rsid w:val="00843575"/>
    <w:rsid w:val="0086460E"/>
    <w:rsid w:val="008D7F11"/>
    <w:rsid w:val="00951782"/>
    <w:rsid w:val="00953F3B"/>
    <w:rsid w:val="00973CFB"/>
    <w:rsid w:val="00983B31"/>
    <w:rsid w:val="009B3DB4"/>
    <w:rsid w:val="009F3A9A"/>
    <w:rsid w:val="00A16AA1"/>
    <w:rsid w:val="00A379AE"/>
    <w:rsid w:val="00B630CE"/>
    <w:rsid w:val="00BF3C0C"/>
    <w:rsid w:val="00C02011"/>
    <w:rsid w:val="00C8108C"/>
    <w:rsid w:val="00CA41C7"/>
    <w:rsid w:val="00CB6245"/>
    <w:rsid w:val="00CE77AF"/>
    <w:rsid w:val="00D1332A"/>
    <w:rsid w:val="00D2072F"/>
    <w:rsid w:val="00D718CA"/>
    <w:rsid w:val="00E0550D"/>
    <w:rsid w:val="00E11FC3"/>
    <w:rsid w:val="00E569A8"/>
    <w:rsid w:val="00E66C97"/>
    <w:rsid w:val="00EB5ECF"/>
    <w:rsid w:val="00EB75B4"/>
    <w:rsid w:val="00EC3F19"/>
    <w:rsid w:val="00EC6C22"/>
    <w:rsid w:val="00ED784E"/>
    <w:rsid w:val="00EF663A"/>
    <w:rsid w:val="00F1674F"/>
    <w:rsid w:val="00FA38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AE2854"/>
  <w15:docId w15:val="{B99A9D29-B298-4F96-87E1-22B6F13A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862020">
      <w:bodyDiv w:val="1"/>
      <w:marLeft w:val="0"/>
      <w:marRight w:val="0"/>
      <w:marTop w:val="0"/>
      <w:marBottom w:val="0"/>
      <w:divBdr>
        <w:top w:val="none" w:sz="0" w:space="0" w:color="auto"/>
        <w:left w:val="none" w:sz="0" w:space="0" w:color="auto"/>
        <w:bottom w:val="none" w:sz="0" w:space="0" w:color="auto"/>
        <w:right w:val="none" w:sz="0" w:space="0" w:color="auto"/>
      </w:divBdr>
    </w:div>
    <w:div w:id="1288312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5C509DF1</Template>
  <TotalTime>1</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Evergreen Public Schools</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cp:lastModifiedBy>DANIEL GRIMSHAW</cp:lastModifiedBy>
  <cp:revision>2</cp:revision>
  <cp:lastPrinted>2014-03-21T15:15:00Z</cp:lastPrinted>
  <dcterms:created xsi:type="dcterms:W3CDTF">2015-03-12T17:37:00Z</dcterms:created>
  <dcterms:modified xsi:type="dcterms:W3CDTF">2015-03-12T17:37:00Z</dcterms:modified>
</cp:coreProperties>
</file>