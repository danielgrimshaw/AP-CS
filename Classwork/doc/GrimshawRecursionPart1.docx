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4C6DE7" w14:textId="06839582" w:rsidR="0083536F" w:rsidRDefault="00490D82" w:rsidP="0083536F">
      <w:pPr>
        <w:pStyle w:val="Heading3"/>
        <w:tabs>
          <w:tab w:val="left" w:pos="6120"/>
        </w:tabs>
        <w:jc w:val="center"/>
      </w:pPr>
      <w:bookmarkStart w:id="0" w:name="_GoBack"/>
      <w:bookmarkEnd w:id="0"/>
      <w:r>
        <w:t xml:space="preserve">AP CS Recursion Assignment </w:t>
      </w:r>
      <w:r w:rsidR="00456AED">
        <w:t>Part 1</w:t>
      </w:r>
    </w:p>
    <w:p w14:paraId="36211AF3" w14:textId="77777777" w:rsidR="0083536F" w:rsidRDefault="0083536F" w:rsidP="0083536F">
      <w:pPr>
        <w:pStyle w:val="Heading3"/>
        <w:tabs>
          <w:tab w:val="left" w:pos="6120"/>
        </w:tabs>
      </w:pPr>
      <w:r>
        <w:t>Recursion Questions</w:t>
      </w:r>
    </w:p>
    <w:p w14:paraId="75961C33" w14:textId="77777777" w:rsidR="00490D82" w:rsidRPr="00490D82" w:rsidRDefault="00490D82" w:rsidP="00490D82"/>
    <w:p w14:paraId="2F13A290" w14:textId="77777777" w:rsidR="0083536F" w:rsidRDefault="0083536F" w:rsidP="0083536F">
      <w:pPr>
        <w:numPr>
          <w:ilvl w:val="0"/>
          <w:numId w:val="14"/>
        </w:numPr>
      </w:pPr>
      <w:r>
        <w:t>What is recursion? How does a recursive method differ from a standard iterative method?</w:t>
      </w:r>
    </w:p>
    <w:p w14:paraId="40216F92" w14:textId="6B01B053" w:rsidR="00490D82" w:rsidRDefault="00E77FBE" w:rsidP="00490D82">
      <w:r>
        <w:t>A recursive method is a method that calls itself to find solutions to a problem.</w:t>
      </w:r>
    </w:p>
    <w:p w14:paraId="1F503054" w14:textId="77777777" w:rsidR="0083536F" w:rsidRDefault="0083536F" w:rsidP="0083536F">
      <w:pPr>
        <w:numPr>
          <w:ilvl w:val="0"/>
          <w:numId w:val="14"/>
        </w:numPr>
      </w:pPr>
      <w:r>
        <w:t>What are base cases and recursive cases? Why does a recursive method need to have both?</w:t>
      </w:r>
    </w:p>
    <w:p w14:paraId="5DC1F9B9" w14:textId="54656E69" w:rsidR="00490D82" w:rsidRDefault="00E77FBE" w:rsidP="00490D82">
      <w:r>
        <w:t>Base cases are the condition to stop recurring. Recursive cases are cases where the recursion continues. Both are needed for recursion to occur.</w:t>
      </w:r>
    </w:p>
    <w:p w14:paraId="625ABAF7" w14:textId="77777777" w:rsidR="00970FB0" w:rsidRDefault="0083536F" w:rsidP="00C12137">
      <w:pPr>
        <w:numPr>
          <w:ilvl w:val="0"/>
          <w:numId w:val="14"/>
        </w:numPr>
      </w:pPr>
      <w:r>
        <w:t>What is a call stack, and how does it relate to recursion?</w:t>
      </w:r>
    </w:p>
    <w:p w14:paraId="52499FD7" w14:textId="6D85D1F2" w:rsidR="00E77FBE" w:rsidRDefault="00E77FBE" w:rsidP="00E77FBE">
      <w:r>
        <w:t>A call stack is a trace of what method called what other method, it allows for recursion to call itself.</w:t>
      </w:r>
    </w:p>
    <w:p w14:paraId="4DC37543" w14:textId="77777777" w:rsidR="0083536F" w:rsidRDefault="0083536F">
      <w:pPr>
        <w:pStyle w:val="Heading3"/>
      </w:pPr>
      <w:r>
        <w:t>Recursive Tracing</w:t>
      </w:r>
    </w:p>
    <w:p w14:paraId="1AC4C33F" w14:textId="77777777" w:rsidR="00490D82" w:rsidRPr="00490D82" w:rsidRDefault="00490D82" w:rsidP="00490D82"/>
    <w:p w14:paraId="5E767BE1" w14:textId="77777777" w:rsidR="0083536F" w:rsidRDefault="0083536F" w:rsidP="0083536F">
      <w:pPr>
        <w:pStyle w:val="QuestionFirstParagraph"/>
        <w:ind w:left="0" w:firstLine="0"/>
      </w:pPr>
      <w:r w:rsidRPr="00EC5E97">
        <w:t>1.</w:t>
      </w:r>
      <w:r w:rsidR="00C12137">
        <w:t xml:space="preserve">   </w:t>
      </w:r>
      <w:r>
        <w:t>Consider the following method:</w:t>
      </w:r>
    </w:p>
    <w:p w14:paraId="027B6033" w14:textId="77777777" w:rsidR="0083536F" w:rsidRDefault="0083536F">
      <w:pPr>
        <w:pStyle w:val="Code"/>
      </w:pPr>
      <w:r>
        <w:t>public int mystery(int x, int y) {</w:t>
      </w:r>
    </w:p>
    <w:p w14:paraId="522648DC" w14:textId="77777777" w:rsidR="0083536F" w:rsidRDefault="0083536F">
      <w:pPr>
        <w:pStyle w:val="Code"/>
      </w:pPr>
      <w:r>
        <w:t xml:space="preserve">    if (x % 2 == 1 || y % 2 == 1) {</w:t>
      </w:r>
    </w:p>
    <w:p w14:paraId="21C612F1" w14:textId="77777777" w:rsidR="0083536F" w:rsidRDefault="0083536F">
      <w:pPr>
        <w:pStyle w:val="Code"/>
      </w:pPr>
      <w:r>
        <w:t xml:space="preserve">        return 1;</w:t>
      </w:r>
    </w:p>
    <w:p w14:paraId="46D16B10" w14:textId="77777777" w:rsidR="0083536F" w:rsidRDefault="0083536F">
      <w:pPr>
        <w:pStyle w:val="Code"/>
      </w:pPr>
      <w:r>
        <w:t xml:space="preserve">    } else {</w:t>
      </w:r>
    </w:p>
    <w:p w14:paraId="6B051189" w14:textId="77777777" w:rsidR="0083536F" w:rsidRDefault="0083536F">
      <w:pPr>
        <w:pStyle w:val="Code"/>
      </w:pPr>
      <w:r>
        <w:t xml:space="preserve">        return 2 * mystery(x / 2, y / 2);</w:t>
      </w:r>
    </w:p>
    <w:p w14:paraId="3C7EB4F9" w14:textId="77777777" w:rsidR="0083536F" w:rsidRDefault="0083536F">
      <w:pPr>
        <w:pStyle w:val="Code"/>
      </w:pPr>
      <w:r>
        <w:t xml:space="preserve">    }</w:t>
      </w:r>
    </w:p>
    <w:p w14:paraId="63F18634" w14:textId="77777777" w:rsidR="0083536F" w:rsidRDefault="0083536F">
      <w:pPr>
        <w:pStyle w:val="Code"/>
      </w:pPr>
      <w:r>
        <w:t>}</w:t>
      </w:r>
    </w:p>
    <w:p w14:paraId="43B65940" w14:textId="77777777" w:rsidR="0083536F" w:rsidRDefault="0083536F">
      <w:pPr>
        <w:pStyle w:val="Question"/>
      </w:pPr>
      <w:r>
        <w:t>For each call below, indicate what value is returned:</w:t>
      </w:r>
    </w:p>
    <w:p w14:paraId="458AB65B" w14:textId="77777777" w:rsidR="0083536F" w:rsidRDefault="0083536F">
      <w:pPr>
        <w:pStyle w:val="Code"/>
      </w:pPr>
      <w:r>
        <w:t>Method Call                     Value Returned</w:t>
      </w:r>
    </w:p>
    <w:p w14:paraId="75828D2F" w14:textId="77777777" w:rsidR="0083536F" w:rsidRDefault="0083536F">
      <w:pPr>
        <w:pStyle w:val="Code"/>
      </w:pPr>
    </w:p>
    <w:p w14:paraId="2C6F32E5" w14:textId="41D41EC2" w:rsidR="0083536F" w:rsidRDefault="0083536F">
      <w:pPr>
        <w:pStyle w:val="Code"/>
      </w:pPr>
      <w:r>
        <w:t>mystery(4, 19)                  __</w:t>
      </w:r>
      <w:r w:rsidR="00E77FBE">
        <w:t>1</w:t>
      </w:r>
      <w:r>
        <w:t>____________</w:t>
      </w:r>
    </w:p>
    <w:p w14:paraId="4100478B" w14:textId="77777777" w:rsidR="0083536F" w:rsidRDefault="0083536F">
      <w:pPr>
        <w:pStyle w:val="Code"/>
      </w:pPr>
    </w:p>
    <w:p w14:paraId="42C57CDB" w14:textId="0742D4DB" w:rsidR="0083536F" w:rsidRDefault="0083536F">
      <w:pPr>
        <w:pStyle w:val="Code"/>
      </w:pPr>
      <w:r>
        <w:t>mystery(32, 56)                 __</w:t>
      </w:r>
      <w:r w:rsidR="00240E8A">
        <w:t>16</w:t>
      </w:r>
      <w:r>
        <w:t>____________</w:t>
      </w:r>
    </w:p>
    <w:p w14:paraId="2D53C3D6" w14:textId="77777777" w:rsidR="0083536F" w:rsidRDefault="0083536F">
      <w:pPr>
        <w:pStyle w:val="Code"/>
      </w:pPr>
    </w:p>
    <w:p w14:paraId="018CC043" w14:textId="29EC9121" w:rsidR="0083536F" w:rsidRDefault="0083536F">
      <w:pPr>
        <w:pStyle w:val="Code"/>
      </w:pPr>
      <w:r>
        <w:t>mystery(12, 20)                 __</w:t>
      </w:r>
      <w:r w:rsidR="00240E8A">
        <w:t>4</w:t>
      </w:r>
      <w:r>
        <w:t>____________</w:t>
      </w:r>
    </w:p>
    <w:p w14:paraId="0FB883D0" w14:textId="77777777" w:rsidR="0083536F" w:rsidRDefault="0083536F">
      <w:pPr>
        <w:pStyle w:val="Code"/>
      </w:pPr>
    </w:p>
    <w:p w14:paraId="34A58241" w14:textId="738861F9" w:rsidR="0083536F" w:rsidRDefault="0083536F">
      <w:pPr>
        <w:pStyle w:val="Code"/>
      </w:pPr>
      <w:r>
        <w:t>mystery(4, 18)                  _</w:t>
      </w:r>
      <w:r w:rsidR="00240E8A">
        <w:t>2</w:t>
      </w:r>
      <w:r>
        <w:t>_____________</w:t>
      </w:r>
    </w:p>
    <w:p w14:paraId="4C82C5BA" w14:textId="77777777" w:rsidR="0083536F" w:rsidRDefault="0083536F">
      <w:pPr>
        <w:pStyle w:val="Code"/>
      </w:pPr>
    </w:p>
    <w:p w14:paraId="4FE8450D" w14:textId="52237622" w:rsidR="0083536F" w:rsidRDefault="0083536F">
      <w:pPr>
        <w:pStyle w:val="Code"/>
      </w:pPr>
      <w:r>
        <w:t>mystery(48, 128)                _</w:t>
      </w:r>
      <w:r w:rsidR="00240E8A">
        <w:t>16</w:t>
      </w:r>
      <w:r>
        <w:t>_____________</w:t>
      </w:r>
    </w:p>
    <w:p w14:paraId="1CADE907" w14:textId="77777777" w:rsidR="00C12137" w:rsidRDefault="00C12137">
      <w:pPr>
        <w:pStyle w:val="QuestionFirstParagraph"/>
        <w:ind w:left="0" w:firstLine="0"/>
      </w:pPr>
    </w:p>
    <w:p w14:paraId="56D17B32" w14:textId="77777777" w:rsidR="0083536F" w:rsidRDefault="00C12137">
      <w:pPr>
        <w:pStyle w:val="QuestionFirstParagraph"/>
        <w:ind w:left="0" w:firstLine="0"/>
      </w:pPr>
      <w:r>
        <w:t xml:space="preserve">2.   </w:t>
      </w:r>
      <w:r w:rsidR="0083536F">
        <w:t>Consider the following method:</w:t>
      </w:r>
    </w:p>
    <w:p w14:paraId="3D701C35" w14:textId="77777777" w:rsidR="0083536F" w:rsidRDefault="0083536F">
      <w:pPr>
        <w:pStyle w:val="Code"/>
      </w:pPr>
      <w:r>
        <w:t>public int mystery1(int x, int y) {</w:t>
      </w:r>
    </w:p>
    <w:p w14:paraId="10F6FE70" w14:textId="77777777" w:rsidR="0083536F" w:rsidRDefault="0083536F">
      <w:pPr>
        <w:pStyle w:val="Code"/>
      </w:pPr>
      <w:r>
        <w:t xml:space="preserve">    if (x &lt; y)</w:t>
      </w:r>
    </w:p>
    <w:p w14:paraId="6E8BD8B7" w14:textId="77777777" w:rsidR="0083536F" w:rsidRDefault="0083536F">
      <w:pPr>
        <w:pStyle w:val="Code"/>
      </w:pPr>
      <w:r>
        <w:t xml:space="preserve">        return x;</w:t>
      </w:r>
    </w:p>
    <w:p w14:paraId="0605D002" w14:textId="77777777" w:rsidR="0083536F" w:rsidRDefault="0083536F">
      <w:pPr>
        <w:pStyle w:val="Code"/>
      </w:pPr>
      <w:r>
        <w:t xml:space="preserve">    else</w:t>
      </w:r>
    </w:p>
    <w:p w14:paraId="28098304" w14:textId="77777777" w:rsidR="0083536F" w:rsidRDefault="0083536F">
      <w:pPr>
        <w:pStyle w:val="Code"/>
      </w:pPr>
      <w:r>
        <w:t xml:space="preserve">        return mystery1(x - y, y);</w:t>
      </w:r>
    </w:p>
    <w:p w14:paraId="0FF40354" w14:textId="77777777" w:rsidR="0083536F" w:rsidRDefault="0083536F">
      <w:pPr>
        <w:pStyle w:val="Code"/>
      </w:pPr>
      <w:r>
        <w:t>}</w:t>
      </w:r>
    </w:p>
    <w:p w14:paraId="1F305CF3" w14:textId="77777777" w:rsidR="0083536F" w:rsidRDefault="0083536F">
      <w:pPr>
        <w:pStyle w:val="Question"/>
      </w:pPr>
      <w:r>
        <w:t>For each call below, indicate what value is returned:</w:t>
      </w:r>
    </w:p>
    <w:p w14:paraId="1D6A88EE" w14:textId="77777777" w:rsidR="0083536F" w:rsidRDefault="0083536F">
      <w:pPr>
        <w:pStyle w:val="Code"/>
      </w:pPr>
      <w:r>
        <w:t>Method Call             Value Returned</w:t>
      </w:r>
    </w:p>
    <w:p w14:paraId="1B13E436" w14:textId="77777777" w:rsidR="0083536F" w:rsidRDefault="0083536F">
      <w:pPr>
        <w:pStyle w:val="Code"/>
      </w:pPr>
    </w:p>
    <w:p w14:paraId="6526A59C" w14:textId="4F1089C4" w:rsidR="0083536F" w:rsidRDefault="00240E8A">
      <w:pPr>
        <w:pStyle w:val="Code"/>
      </w:pPr>
      <w:r>
        <w:t>mystery1(6, 13)         ____6</w:t>
      </w:r>
      <w:r w:rsidR="0083536F">
        <w:t>__________</w:t>
      </w:r>
    </w:p>
    <w:p w14:paraId="16AC4224" w14:textId="77777777" w:rsidR="0083536F" w:rsidRDefault="0083536F">
      <w:pPr>
        <w:pStyle w:val="Code"/>
      </w:pPr>
    </w:p>
    <w:p w14:paraId="69722B34" w14:textId="4882121F" w:rsidR="0083536F" w:rsidRDefault="0083536F">
      <w:pPr>
        <w:pStyle w:val="Code"/>
      </w:pPr>
      <w:r>
        <w:lastRenderedPageBreak/>
        <w:t>mystery1(14, 10)        ____</w:t>
      </w:r>
      <w:r w:rsidR="00240E8A">
        <w:t>4</w:t>
      </w:r>
      <w:r>
        <w:t>___________</w:t>
      </w:r>
    </w:p>
    <w:p w14:paraId="5BF058B5" w14:textId="77777777" w:rsidR="0083536F" w:rsidRDefault="0083536F">
      <w:pPr>
        <w:pStyle w:val="Code"/>
      </w:pPr>
    </w:p>
    <w:p w14:paraId="2E880A65" w14:textId="40FE1B02" w:rsidR="0083536F" w:rsidRDefault="0083536F">
      <w:pPr>
        <w:pStyle w:val="Code"/>
      </w:pPr>
      <w:r>
        <w:t>mystery1(37, 10)        ___</w:t>
      </w:r>
      <w:r w:rsidR="00240E8A">
        <w:t>7</w:t>
      </w:r>
      <w:r>
        <w:t>____________</w:t>
      </w:r>
    </w:p>
    <w:p w14:paraId="34039B16" w14:textId="77777777" w:rsidR="0083536F" w:rsidRDefault="0083536F">
      <w:pPr>
        <w:pStyle w:val="Code"/>
      </w:pPr>
    </w:p>
    <w:p w14:paraId="09615F08" w14:textId="6F5EFD35" w:rsidR="0083536F" w:rsidRDefault="0083536F">
      <w:pPr>
        <w:pStyle w:val="Code"/>
      </w:pPr>
      <w:r>
        <w:t>mystery1(8, 2)          __</w:t>
      </w:r>
      <w:r w:rsidR="00240E8A">
        <w:t>0</w:t>
      </w:r>
      <w:r>
        <w:t>_____________</w:t>
      </w:r>
    </w:p>
    <w:p w14:paraId="778766AE" w14:textId="77777777" w:rsidR="0083536F" w:rsidRDefault="0083536F">
      <w:pPr>
        <w:pStyle w:val="Code"/>
      </w:pPr>
    </w:p>
    <w:p w14:paraId="207B2AEE" w14:textId="2A24C028" w:rsidR="0083536F" w:rsidRDefault="0083536F" w:rsidP="00C12137">
      <w:pPr>
        <w:pStyle w:val="Code"/>
      </w:pPr>
      <w:r>
        <w:t>mystery1(50, 7)         ___</w:t>
      </w:r>
      <w:r w:rsidR="00240E8A">
        <w:t>1</w:t>
      </w:r>
      <w:r>
        <w:t>____________</w:t>
      </w:r>
    </w:p>
    <w:p w14:paraId="0982FEF6" w14:textId="77777777" w:rsidR="00490D82" w:rsidRDefault="00490D82" w:rsidP="00C12137">
      <w:pPr>
        <w:pStyle w:val="Code"/>
      </w:pPr>
    </w:p>
    <w:p w14:paraId="2A73C84B" w14:textId="77777777" w:rsidR="00324ED6" w:rsidRDefault="00324ED6" w:rsidP="00C12137">
      <w:pPr>
        <w:pStyle w:val="Code"/>
      </w:pPr>
    </w:p>
    <w:p w14:paraId="079AFD15" w14:textId="4CE717C5" w:rsidR="00324ED6" w:rsidRDefault="00324ED6" w:rsidP="00324ED6">
      <w:pPr>
        <w:pStyle w:val="QuestionFirstParagraph"/>
      </w:pPr>
      <w:r>
        <w:t>3.</w:t>
      </w:r>
      <w:r>
        <w:tab/>
        <w:t>Consider the following method:</w:t>
      </w:r>
    </w:p>
    <w:p w14:paraId="5FEBC5C6" w14:textId="77777777" w:rsidR="00324ED6" w:rsidRDefault="00324ED6" w:rsidP="00324ED6">
      <w:pPr>
        <w:pStyle w:val="Code"/>
      </w:pPr>
      <w:r>
        <w:t>public void mystery2(int n) {</w:t>
      </w:r>
    </w:p>
    <w:p w14:paraId="730F3124" w14:textId="77777777" w:rsidR="00324ED6" w:rsidRDefault="00324ED6" w:rsidP="00324ED6">
      <w:pPr>
        <w:pStyle w:val="Code"/>
      </w:pPr>
      <w:r>
        <w:t xml:space="preserve">    if (n &lt;= 1)</w:t>
      </w:r>
    </w:p>
    <w:p w14:paraId="28DD27B8" w14:textId="77777777" w:rsidR="00324ED6" w:rsidRDefault="00324ED6" w:rsidP="00324ED6">
      <w:pPr>
        <w:pStyle w:val="Code"/>
      </w:pPr>
      <w:r>
        <w:t xml:space="preserve">        System.out.print(n);</w:t>
      </w:r>
    </w:p>
    <w:p w14:paraId="47497836" w14:textId="77777777" w:rsidR="00324ED6" w:rsidRDefault="00324ED6" w:rsidP="00324ED6">
      <w:pPr>
        <w:pStyle w:val="Code"/>
      </w:pPr>
      <w:r>
        <w:t xml:space="preserve">    else {</w:t>
      </w:r>
    </w:p>
    <w:p w14:paraId="68959C90" w14:textId="77777777" w:rsidR="00324ED6" w:rsidRDefault="00324ED6" w:rsidP="00324ED6">
      <w:pPr>
        <w:pStyle w:val="Code"/>
      </w:pPr>
      <w:r>
        <w:t xml:space="preserve">        mystery2(n / 2);</w:t>
      </w:r>
    </w:p>
    <w:p w14:paraId="4EA41E32" w14:textId="77777777" w:rsidR="00324ED6" w:rsidRDefault="00324ED6" w:rsidP="00324ED6">
      <w:pPr>
        <w:pStyle w:val="Code"/>
      </w:pPr>
      <w:r>
        <w:t xml:space="preserve">        System.out.print(", " + n);</w:t>
      </w:r>
    </w:p>
    <w:p w14:paraId="092754DC" w14:textId="77777777" w:rsidR="00324ED6" w:rsidRDefault="00324ED6" w:rsidP="00324ED6">
      <w:pPr>
        <w:pStyle w:val="Code"/>
      </w:pPr>
      <w:r>
        <w:t xml:space="preserve">    }</w:t>
      </w:r>
    </w:p>
    <w:p w14:paraId="44EF3697" w14:textId="77777777" w:rsidR="00324ED6" w:rsidRDefault="00324ED6" w:rsidP="00324ED6">
      <w:pPr>
        <w:pStyle w:val="Code"/>
      </w:pPr>
      <w:r>
        <w:t>}</w:t>
      </w:r>
    </w:p>
    <w:p w14:paraId="280E2150" w14:textId="77777777" w:rsidR="00324ED6" w:rsidRDefault="00324ED6" w:rsidP="00324ED6">
      <w:pPr>
        <w:pStyle w:val="Question"/>
      </w:pPr>
      <w:r>
        <w:t>For each call below, indicate what output is produced by the method:</w:t>
      </w:r>
    </w:p>
    <w:p w14:paraId="4120C777" w14:textId="77777777" w:rsidR="00324ED6" w:rsidRDefault="00324ED6" w:rsidP="00324ED6">
      <w:pPr>
        <w:pStyle w:val="Code"/>
      </w:pPr>
      <w:r>
        <w:t>Method Call               Output Produced</w:t>
      </w:r>
    </w:p>
    <w:p w14:paraId="2190EC0F" w14:textId="77777777" w:rsidR="00324ED6" w:rsidRDefault="00324ED6" w:rsidP="00324ED6">
      <w:pPr>
        <w:pStyle w:val="Code"/>
      </w:pPr>
    </w:p>
    <w:p w14:paraId="4FBCCE65" w14:textId="5CCFC689" w:rsidR="00324ED6" w:rsidRDefault="00324ED6" w:rsidP="00324ED6">
      <w:pPr>
        <w:pStyle w:val="Code"/>
      </w:pPr>
      <w:r>
        <w:t>mystery2(1)              __</w:t>
      </w:r>
      <w:r w:rsidR="009045C5">
        <w:t>1</w:t>
      </w:r>
      <w:r>
        <w:t>____________________</w:t>
      </w:r>
    </w:p>
    <w:p w14:paraId="1946D575" w14:textId="77777777" w:rsidR="00324ED6" w:rsidRDefault="00324ED6" w:rsidP="00324ED6">
      <w:pPr>
        <w:pStyle w:val="Code"/>
      </w:pPr>
    </w:p>
    <w:p w14:paraId="4D779809" w14:textId="294F3191" w:rsidR="00324ED6" w:rsidRDefault="00324ED6" w:rsidP="00324ED6">
      <w:pPr>
        <w:pStyle w:val="Code"/>
      </w:pPr>
      <w:r>
        <w:t>mystery2(4)              __</w:t>
      </w:r>
      <w:r w:rsidR="009A4A07">
        <w:t>1, 2, 4</w:t>
      </w:r>
      <w:r>
        <w:t>_____________________</w:t>
      </w:r>
    </w:p>
    <w:p w14:paraId="00106365" w14:textId="77777777" w:rsidR="00324ED6" w:rsidRDefault="00324ED6" w:rsidP="00324ED6">
      <w:pPr>
        <w:pStyle w:val="Code"/>
      </w:pPr>
    </w:p>
    <w:p w14:paraId="0FC1D02B" w14:textId="799178AF" w:rsidR="00324ED6" w:rsidRDefault="00324ED6" w:rsidP="00324ED6">
      <w:pPr>
        <w:pStyle w:val="Code"/>
      </w:pPr>
      <w:r>
        <w:t>mystery2(16)             __</w:t>
      </w:r>
      <w:r w:rsidR="009A4A07">
        <w:t>1, 2, 4, 8, 16</w:t>
      </w:r>
      <w:r>
        <w:t>_____________________</w:t>
      </w:r>
    </w:p>
    <w:p w14:paraId="195BB720" w14:textId="77777777" w:rsidR="00324ED6" w:rsidRDefault="00324ED6" w:rsidP="00324ED6">
      <w:pPr>
        <w:pStyle w:val="Code"/>
      </w:pPr>
    </w:p>
    <w:p w14:paraId="6E8CFBEA" w14:textId="275AAB1B" w:rsidR="00324ED6" w:rsidRDefault="00324ED6" w:rsidP="00324ED6">
      <w:pPr>
        <w:pStyle w:val="Code"/>
      </w:pPr>
      <w:r>
        <w:t>mystery2(30)             __</w:t>
      </w:r>
      <w:r w:rsidR="009C0F80">
        <w:t>1, 3, 7, 15, 30</w:t>
      </w:r>
      <w:r>
        <w:t>_____________________</w:t>
      </w:r>
    </w:p>
    <w:p w14:paraId="31A93DFB" w14:textId="77777777" w:rsidR="00324ED6" w:rsidRDefault="00324ED6" w:rsidP="00324ED6">
      <w:pPr>
        <w:pStyle w:val="Code"/>
      </w:pPr>
    </w:p>
    <w:p w14:paraId="44BBA545" w14:textId="22886B58" w:rsidR="00324ED6" w:rsidRDefault="00324ED6" w:rsidP="00324ED6">
      <w:pPr>
        <w:pStyle w:val="Code"/>
      </w:pPr>
      <w:r>
        <w:t>mystery2(100)            __</w:t>
      </w:r>
      <w:r w:rsidR="009C0F80">
        <w:t>1, 3, 6, 12, 25, 50, 100</w:t>
      </w:r>
      <w:r>
        <w:t>_____________________</w:t>
      </w:r>
    </w:p>
    <w:p w14:paraId="36D7B2CC" w14:textId="77777777" w:rsidR="00324ED6" w:rsidRDefault="00324ED6" w:rsidP="00C12137">
      <w:pPr>
        <w:pStyle w:val="Code"/>
      </w:pPr>
    </w:p>
    <w:sectPr w:rsidR="00324ED6" w:rsidSect="00C12137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8C24C5" w14:textId="77777777" w:rsidR="00840C17" w:rsidRDefault="00840C17">
      <w:r>
        <w:separator/>
      </w:r>
    </w:p>
  </w:endnote>
  <w:endnote w:type="continuationSeparator" w:id="0">
    <w:p w14:paraId="2E50E1C8" w14:textId="77777777" w:rsidR="00840C17" w:rsidRDefault="00840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37E33" w14:textId="77777777" w:rsidR="0083536F" w:rsidRDefault="0083536F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F0145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F0145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CDE7B3" w14:textId="77777777" w:rsidR="00840C17" w:rsidRDefault="00840C17">
      <w:r>
        <w:separator/>
      </w:r>
    </w:p>
  </w:footnote>
  <w:footnote w:type="continuationSeparator" w:id="0">
    <w:p w14:paraId="5472B516" w14:textId="77777777" w:rsidR="00840C17" w:rsidRDefault="00840C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9C2526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DC861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2B060A9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F1D86D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5AAE3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C1C4FE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5A61A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518010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72E8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18EFE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6A0156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9C0C4D"/>
    <w:multiLevelType w:val="hybridMultilevel"/>
    <w:tmpl w:val="5E8474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175133C"/>
    <w:multiLevelType w:val="hybridMultilevel"/>
    <w:tmpl w:val="C3869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151FBF"/>
    <w:multiLevelType w:val="hybridMultilevel"/>
    <w:tmpl w:val="2C9826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9524ECB"/>
    <w:multiLevelType w:val="hybridMultilevel"/>
    <w:tmpl w:val="27A2F8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D510646"/>
    <w:multiLevelType w:val="hybridMultilevel"/>
    <w:tmpl w:val="992EE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2129F2"/>
    <w:multiLevelType w:val="hybridMultilevel"/>
    <w:tmpl w:val="A5765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1"/>
  </w:num>
  <w:num w:numId="12">
    <w:abstractNumId w:val="14"/>
  </w:num>
  <w:num w:numId="13">
    <w:abstractNumId w:val="13"/>
  </w:num>
  <w:num w:numId="14">
    <w:abstractNumId w:val="15"/>
  </w:num>
  <w:num w:numId="15">
    <w:abstractNumId w:val="12"/>
  </w:num>
  <w:num w:numId="16">
    <w:abstractNumId w:val="1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D6B"/>
    <w:rsid w:val="001227AE"/>
    <w:rsid w:val="001A5158"/>
    <w:rsid w:val="001F0145"/>
    <w:rsid w:val="001F2895"/>
    <w:rsid w:val="00240E8A"/>
    <w:rsid w:val="00263A91"/>
    <w:rsid w:val="002F4FE3"/>
    <w:rsid w:val="00324ED6"/>
    <w:rsid w:val="00363FEC"/>
    <w:rsid w:val="003E7FEC"/>
    <w:rsid w:val="00456AED"/>
    <w:rsid w:val="00490D82"/>
    <w:rsid w:val="005B42F1"/>
    <w:rsid w:val="005C3D6B"/>
    <w:rsid w:val="0083536F"/>
    <w:rsid w:val="00840C17"/>
    <w:rsid w:val="009045C5"/>
    <w:rsid w:val="00925F23"/>
    <w:rsid w:val="00970FB0"/>
    <w:rsid w:val="009A4A07"/>
    <w:rsid w:val="009C0F80"/>
    <w:rsid w:val="00C12137"/>
    <w:rsid w:val="00C50BA7"/>
    <w:rsid w:val="00E77FBE"/>
    <w:rsid w:val="00E949C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E5E68B"/>
  <w14:defaultImageDpi w14:val="300"/>
  <w15:docId w15:val="{1B10064B-DA46-4298-8758-1CD1D182E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spacing w:before="36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ctionA2">
    <w:name w:val="SectionA2"/>
    <w:rPr>
      <w:color w:val="FF0000"/>
    </w:rPr>
  </w:style>
  <w:style w:type="paragraph" w:customStyle="1" w:styleId="Code">
    <w:name w:val="Code"/>
    <w:basedOn w:val="Normal"/>
    <w:pPr>
      <w:ind w:left="360"/>
    </w:pPr>
    <w:rPr>
      <w:rFonts w:ascii="Courier New" w:hAnsi="Courier New"/>
      <w:sz w:val="20"/>
    </w:rPr>
  </w:style>
  <w:style w:type="paragraph" w:customStyle="1" w:styleId="SectionProblem">
    <w:name w:val="Section Problem"/>
    <w:basedOn w:val="Normal"/>
    <w:pPr>
      <w:spacing w:before="120" w:after="120"/>
      <w:ind w:left="360"/>
    </w:p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customStyle="1" w:styleId="SectionAnswer">
    <w:name w:val="Section Answer"/>
    <w:basedOn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customStyle="1" w:styleId="Question">
    <w:name w:val="Question"/>
    <w:basedOn w:val="Normal"/>
    <w:pPr>
      <w:spacing w:before="240" w:after="240"/>
      <w:ind w:left="360"/>
    </w:pPr>
    <w:rPr>
      <w:rFonts w:cs="Courier New"/>
    </w:rPr>
  </w:style>
  <w:style w:type="character" w:customStyle="1" w:styleId="CodeFragment">
    <w:name w:val="Code Fragment"/>
    <w:basedOn w:val="DefaultParagraphFont"/>
    <w:rPr>
      <w:rFonts w:ascii="Courier New" w:hAnsi="Courier New"/>
      <w:sz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customStyle="1" w:styleId="SectionProblemHeader">
    <w:name w:val="Section Problem Header"/>
    <w:basedOn w:val="SectionProblem"/>
    <w:next w:val="SectionProblem"/>
    <w:pPr>
      <w:ind w:hanging="360"/>
    </w:pPr>
  </w:style>
  <w:style w:type="paragraph" w:customStyle="1" w:styleId="SectionAnswerHeading">
    <w:name w:val="Section Answer Heading"/>
    <w:basedOn w:val="SectionProblem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customStyle="1" w:styleId="Codefragment0">
    <w:name w:val="Code fragment"/>
    <w:basedOn w:val="DefaultParagraphFont"/>
    <w:rPr>
      <w:rFonts w:ascii="Courier New" w:hAnsi="Courier New"/>
      <w:sz w:val="20"/>
    </w:rPr>
  </w:style>
  <w:style w:type="paragraph" w:customStyle="1" w:styleId="Codecompressed">
    <w:name w:val="Code compressed"/>
    <w:basedOn w:val="Code"/>
    <w:pPr>
      <w:spacing w:line="180" w:lineRule="exact"/>
      <w:ind w:left="0"/>
    </w:pPr>
  </w:style>
  <w:style w:type="character" w:customStyle="1" w:styleId="CodeChar">
    <w:name w:val="Code Char"/>
    <w:basedOn w:val="DefaultParagraphFont"/>
    <w:rPr>
      <w:rFonts w:ascii="Courier New" w:hAnsi="Courier New"/>
      <w:noProof w:val="0"/>
      <w:szCs w:val="24"/>
      <w:lang w:val="en-US" w:eastAsia="en-US" w:bidi="ar-SA"/>
    </w:rPr>
  </w:style>
  <w:style w:type="character" w:customStyle="1" w:styleId="codefragment1">
    <w:name w:val="codefragment"/>
    <w:basedOn w:val="DefaultParagraphFont"/>
  </w:style>
  <w:style w:type="paragraph" w:customStyle="1" w:styleId="Para">
    <w:name w:val="Para"/>
    <w:basedOn w:val="Heading3"/>
  </w:style>
  <w:style w:type="paragraph" w:customStyle="1" w:styleId="QuestionFirstParagraph">
    <w:name w:val="Question First Paragraph"/>
    <w:basedOn w:val="Question"/>
    <w:next w:val="Question"/>
    <w:pPr>
      <w:spacing w:before="0"/>
      <w:ind w:hanging="360"/>
      <w:jc w:val="both"/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MethodTable">
    <w:name w:val="Method Table"/>
    <w:basedOn w:val="Question"/>
    <w:pPr>
      <w:tabs>
        <w:tab w:val="left" w:pos="5040"/>
      </w:tabs>
      <w:spacing w:before="60" w:after="60"/>
      <w:ind w:left="4680" w:hanging="4320"/>
      <w:jc w:val="both"/>
    </w:pPr>
    <w:rPr>
      <w:sz w:val="22"/>
    </w:rPr>
  </w:style>
  <w:style w:type="paragraph" w:styleId="ListBullet">
    <w:name w:val="List Bullet"/>
    <w:basedOn w:val="Normal"/>
    <w:autoRedefine/>
    <w:pPr>
      <w:numPr>
        <w:numId w:val="1"/>
      </w:numPr>
    </w:pPr>
    <w:rPr>
      <w:sz w:val="22"/>
    </w:rPr>
  </w:style>
  <w:style w:type="paragraph" w:customStyle="1" w:styleId="Paragraph">
    <w:name w:val="Paragraph"/>
    <w:basedOn w:val="Normal"/>
    <w:pPr>
      <w:spacing w:before="240" w:after="240"/>
      <w:jc w:val="both"/>
    </w:pPr>
    <w:rPr>
      <w:rFonts w:cs="Courier New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28B172E4</Template>
  <TotalTime>0</TotalTime>
  <Pages>2</Pages>
  <Words>303</Words>
  <Characters>1940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>Building Java Programs</vt:lpstr>
      <vt:lpstr>        AP CS Recursion Assignment Part 1</vt:lpstr>
      <vt:lpstr>        Recursion Questions</vt:lpstr>
      <vt:lpstr>        Recursive Tracing</vt:lpstr>
    </vt:vector>
  </TitlesOfParts>
  <Company/>
  <LinksUpToDate>false</LinksUpToDate>
  <CharactersWithSpaces>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Building Java Programs</dc:title>
  <dc:subject/>
  <dc:creator>Marty Stepp</dc:creator>
  <cp:keywords/>
  <dc:description/>
  <cp:lastModifiedBy>DANIEL GRIMSHAW</cp:lastModifiedBy>
  <cp:revision>2</cp:revision>
  <cp:lastPrinted>2013-03-05T06:22:00Z</cp:lastPrinted>
  <dcterms:created xsi:type="dcterms:W3CDTF">2015-02-26T18:34:00Z</dcterms:created>
  <dcterms:modified xsi:type="dcterms:W3CDTF">2015-02-26T18:34:00Z</dcterms:modified>
</cp:coreProperties>
</file>