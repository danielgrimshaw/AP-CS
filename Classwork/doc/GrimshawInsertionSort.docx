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E750A" w14:textId="46294F2C" w:rsidR="00EF663A" w:rsidRDefault="00EF663A" w:rsidP="00EF663A">
      <w:pPr>
        <w:jc w:val="right"/>
      </w:pPr>
      <w:r>
        <w:t>Name: __</w:t>
      </w:r>
      <w:r w:rsidR="005F0EBE">
        <w:t>Daniel Grimshaw</w:t>
      </w:r>
      <w:r>
        <w:t>_________________</w:t>
      </w:r>
    </w:p>
    <w:p w14:paraId="003CE830" w14:textId="77777777" w:rsidR="00EF663A" w:rsidRDefault="00EF663A"/>
    <w:p w14:paraId="3BA42DF6" w14:textId="170D5D71" w:rsidR="00EF663A" w:rsidRDefault="000F6790" w:rsidP="00EF663A">
      <w:pPr>
        <w:jc w:val="center"/>
        <w:rPr>
          <w:b/>
          <w:sz w:val="28"/>
        </w:rPr>
      </w:pPr>
      <w:r>
        <w:rPr>
          <w:b/>
          <w:sz w:val="28"/>
        </w:rPr>
        <w:t xml:space="preserve">Selection and </w:t>
      </w:r>
      <w:r w:rsidR="00D048EA">
        <w:rPr>
          <w:b/>
          <w:sz w:val="28"/>
        </w:rPr>
        <w:t xml:space="preserve">Insertion Sort </w:t>
      </w:r>
      <w:r w:rsidR="00EF663A" w:rsidRPr="00EF663A">
        <w:rPr>
          <w:b/>
          <w:sz w:val="28"/>
        </w:rPr>
        <w:t>Assignment</w:t>
      </w:r>
    </w:p>
    <w:p w14:paraId="375C9198" w14:textId="77777777" w:rsidR="000F6790" w:rsidRDefault="000F6790" w:rsidP="00A469AB">
      <w:pPr>
        <w:rPr>
          <w:b/>
        </w:rPr>
      </w:pPr>
    </w:p>
    <w:p w14:paraId="46A28605" w14:textId="63FC567D" w:rsidR="00A469AB" w:rsidRPr="00A469AB" w:rsidRDefault="00A469AB" w:rsidP="00A469AB">
      <w:pPr>
        <w:rPr>
          <w:b/>
        </w:rPr>
      </w:pPr>
      <w:r w:rsidRPr="00A469AB">
        <w:rPr>
          <w:b/>
        </w:rPr>
        <w:t>Insertion Sort</w:t>
      </w:r>
    </w:p>
    <w:p w14:paraId="24841CDF" w14:textId="77777777" w:rsidR="00EB5ECF" w:rsidRDefault="00EB5ECF" w:rsidP="00073499"/>
    <w:p w14:paraId="7B546B74" w14:textId="43A3C5D4" w:rsidR="00983B31" w:rsidRDefault="00B834D3" w:rsidP="00073499">
      <w:r>
        <w:t>1</w:t>
      </w:r>
      <w:r w:rsidR="00EB5ECF">
        <w:t>.</w:t>
      </w:r>
      <w:r w:rsidR="00983B31">
        <w:t xml:space="preserve"> An array of </w:t>
      </w:r>
      <w:r w:rsidR="006F031A">
        <w:t xml:space="preserve">type </w:t>
      </w:r>
      <w:proofErr w:type="spellStart"/>
      <w:r w:rsidR="006F031A">
        <w:t>int</w:t>
      </w:r>
      <w:proofErr w:type="spellEnd"/>
      <w:r w:rsidR="006F031A">
        <w:t xml:space="preserve"> is to be sorted smallest to largest</w:t>
      </w:r>
      <w:r w:rsidR="00983B31">
        <w:t xml:space="preserve"> using the </w:t>
      </w:r>
      <w:proofErr w:type="spellStart"/>
      <w:r w:rsidR="00983B31">
        <w:t>insertionSort</w:t>
      </w:r>
      <w:proofErr w:type="spellEnd"/>
      <w:r w:rsidR="00983B31">
        <w:t xml:space="preserve"> method. If the array originally contains</w:t>
      </w:r>
    </w:p>
    <w:p w14:paraId="31DEA4F6" w14:textId="77777777" w:rsidR="00936B85" w:rsidRDefault="00936B85" w:rsidP="00073499"/>
    <w:p w14:paraId="70AB362D" w14:textId="77777777" w:rsidR="00983B31" w:rsidRDefault="00983B31" w:rsidP="00073499">
      <w:r>
        <w:tab/>
      </w:r>
      <w:r w:rsidR="00D048EA">
        <w:t>{</w:t>
      </w:r>
      <w:r>
        <w:t>18, 35, 15, 14, 81, 77, 45, 8</w:t>
      </w:r>
      <w:r w:rsidR="00D048EA">
        <w:t>}</w:t>
      </w:r>
    </w:p>
    <w:p w14:paraId="456B510D" w14:textId="77777777" w:rsidR="00936B85" w:rsidRDefault="00936B85" w:rsidP="00073499"/>
    <w:p w14:paraId="734A520F" w14:textId="56A86AC6" w:rsidR="00843575" w:rsidRDefault="00983B31" w:rsidP="00073499">
      <w:proofErr w:type="gramStart"/>
      <w:r>
        <w:t>what</w:t>
      </w:r>
      <w:proofErr w:type="gramEnd"/>
      <w:r>
        <w:t xml:space="preserve"> will it look like after the </w:t>
      </w:r>
      <w:r w:rsidR="00936B85">
        <w:t xml:space="preserve">first through </w:t>
      </w:r>
      <w:r>
        <w:t>third pass</w:t>
      </w:r>
      <w:r w:rsidR="00936B85">
        <w:t>es</w:t>
      </w:r>
      <w:r>
        <w:t xml:space="preserve"> of the for loop?</w:t>
      </w:r>
    </w:p>
    <w:p w14:paraId="411137D7" w14:textId="77777777" w:rsidR="00936B85" w:rsidRDefault="00936B85" w:rsidP="00073499"/>
    <w:p w14:paraId="0EC7E4A7" w14:textId="01E9BD73" w:rsidR="00936B85" w:rsidRDefault="00936B85" w:rsidP="00936B85">
      <w:r>
        <w:t>Pass 1: ____</w:t>
      </w:r>
      <w:proofErr w:type="gramStart"/>
      <w:r>
        <w:t>_</w:t>
      </w:r>
      <w:r w:rsidR="005F0EBE">
        <w:t>{</w:t>
      </w:r>
      <w:proofErr w:type="gramEnd"/>
      <w:r w:rsidR="005F0EBE">
        <w:t>18, 35, 15, 14, 81, 77, 45, 8}</w:t>
      </w:r>
      <w:r>
        <w:t>__________________________________________</w:t>
      </w:r>
    </w:p>
    <w:p w14:paraId="259B915E" w14:textId="77777777" w:rsidR="00936B85" w:rsidRDefault="00936B85" w:rsidP="00936B85"/>
    <w:p w14:paraId="5C248D8D" w14:textId="3B5F5CA8" w:rsidR="00936B85" w:rsidRDefault="00936B85" w:rsidP="00936B85">
      <w:r>
        <w:t>Pass 2: ____</w:t>
      </w:r>
      <w:proofErr w:type="gramStart"/>
      <w:r>
        <w:t>_</w:t>
      </w:r>
      <w:r w:rsidR="005F0EBE">
        <w:t>{</w:t>
      </w:r>
      <w:proofErr w:type="gramEnd"/>
      <w:r w:rsidR="005F0EBE">
        <w:t>15, 18, 3</w:t>
      </w:r>
      <w:r w:rsidR="005F0EBE">
        <w:t>5, 14, 81, 77, 45, 8}</w:t>
      </w:r>
      <w:r w:rsidR="005F0EBE">
        <w:t>___________</w:t>
      </w:r>
      <w:r>
        <w:t>_______________________________</w:t>
      </w:r>
    </w:p>
    <w:p w14:paraId="0157423A" w14:textId="77777777" w:rsidR="00936B85" w:rsidRDefault="00936B85" w:rsidP="00936B85"/>
    <w:p w14:paraId="0B94630C" w14:textId="463D642B" w:rsidR="00936B85" w:rsidRDefault="00936B85" w:rsidP="00936B85">
      <w:r>
        <w:t xml:space="preserve">Pass 3: </w:t>
      </w:r>
      <w:r w:rsidR="005F0EBE">
        <w:t>{14,</w:t>
      </w:r>
      <w:r w:rsidR="005F0EBE" w:rsidRPr="005F0EBE">
        <w:t xml:space="preserve"> </w:t>
      </w:r>
      <w:r w:rsidR="005F0EBE">
        <w:t>15, 18, 35</w:t>
      </w:r>
      <w:r w:rsidR="005F0EBE">
        <w:t>,</w:t>
      </w:r>
      <w:r w:rsidR="005F0EBE">
        <w:t xml:space="preserve"> 81, 77, 45, 8</w:t>
      </w:r>
      <w:proofErr w:type="gramStart"/>
      <w:r w:rsidR="005F0EBE">
        <w:t>}_</w:t>
      </w:r>
      <w:proofErr w:type="gramEnd"/>
      <w:r w:rsidR="005F0EBE">
        <w:t>_________________________________________</w:t>
      </w:r>
    </w:p>
    <w:p w14:paraId="4C97FDF5" w14:textId="382C1900" w:rsidR="00936B85" w:rsidRDefault="00936B85" w:rsidP="00073499"/>
    <w:p w14:paraId="053AF114" w14:textId="77777777" w:rsidR="00D048EA" w:rsidRDefault="00D048EA" w:rsidP="00073499"/>
    <w:p w14:paraId="413F47D5" w14:textId="19818EDD" w:rsidR="00D048EA" w:rsidRDefault="00B834D3" w:rsidP="00073499">
      <w:r>
        <w:t>2</w:t>
      </w:r>
      <w:r w:rsidR="00D048EA">
        <w:t>. An array of Strings is t</w:t>
      </w:r>
      <w:r w:rsidR="00A56BBB">
        <w:t>o be sorted alphabetically in des</w:t>
      </w:r>
      <w:r w:rsidR="006F031A">
        <w:t>cending order (from z to a</w:t>
      </w:r>
      <w:r w:rsidR="00D048EA">
        <w:t xml:space="preserve">) using the </w:t>
      </w:r>
      <w:proofErr w:type="spellStart"/>
      <w:r w:rsidR="00D048EA">
        <w:t>insertionSort</w:t>
      </w:r>
      <w:proofErr w:type="spellEnd"/>
      <w:r w:rsidR="00D048EA">
        <w:t xml:space="preserve"> method. If the array originally contains</w:t>
      </w:r>
    </w:p>
    <w:p w14:paraId="2D536FBE" w14:textId="77777777" w:rsidR="00936B85" w:rsidRDefault="00936B85" w:rsidP="00073499"/>
    <w:p w14:paraId="33B39FBB" w14:textId="77777777" w:rsidR="00D048EA" w:rsidRDefault="00D048EA" w:rsidP="00073499">
      <w:r>
        <w:tab/>
        <w:t>{</w:t>
      </w:r>
      <w:r w:rsidR="00A56BBB">
        <w:t xml:space="preserve">Idaho, </w:t>
      </w:r>
      <w:r>
        <w:t xml:space="preserve">Mississippi, </w:t>
      </w:r>
      <w:r w:rsidR="00A56BBB">
        <w:t xml:space="preserve">Alaska, </w:t>
      </w:r>
      <w:r>
        <w:t>Oregon, Washington, Cal</w:t>
      </w:r>
      <w:r w:rsidR="00A56BBB">
        <w:t xml:space="preserve">ifornia, </w:t>
      </w:r>
      <w:r>
        <w:t>Utah, Arizona}</w:t>
      </w:r>
    </w:p>
    <w:p w14:paraId="74F299B9" w14:textId="77777777" w:rsidR="00936B85" w:rsidRDefault="00936B85" w:rsidP="00073499"/>
    <w:p w14:paraId="0D038B40" w14:textId="269B8DFE" w:rsidR="00D048EA" w:rsidRDefault="00D048EA" w:rsidP="00073499">
      <w:proofErr w:type="gramStart"/>
      <w:r>
        <w:t>what</w:t>
      </w:r>
      <w:proofErr w:type="gramEnd"/>
      <w:r>
        <w:t xml:space="preserve"> w</w:t>
      </w:r>
      <w:r w:rsidR="00A56BBB">
        <w:t xml:space="preserve">ill it look like after the </w:t>
      </w:r>
      <w:r w:rsidR="00936B85">
        <w:t xml:space="preserve">first through </w:t>
      </w:r>
      <w:r w:rsidR="00A56BBB">
        <w:t>fourth</w:t>
      </w:r>
      <w:r>
        <w:t xml:space="preserve"> pass</w:t>
      </w:r>
      <w:r w:rsidR="00936B85">
        <w:t>es</w:t>
      </w:r>
      <w:r>
        <w:t xml:space="preserve"> of the for loop?</w:t>
      </w:r>
    </w:p>
    <w:p w14:paraId="2B5B6012" w14:textId="77777777" w:rsidR="00936B85" w:rsidRDefault="00936B85" w:rsidP="00073499"/>
    <w:p w14:paraId="6B815958" w14:textId="2E524FB4" w:rsidR="00936B85" w:rsidRDefault="00936B85" w:rsidP="00073499">
      <w:r>
        <w:t xml:space="preserve">Pass 1: </w:t>
      </w:r>
      <w:proofErr w:type="gramStart"/>
      <w:r w:rsidR="004D0667">
        <w:t>{</w:t>
      </w:r>
      <w:r w:rsidR="004D0667" w:rsidRPr="005F0EBE">
        <w:t xml:space="preserve"> </w:t>
      </w:r>
      <w:r w:rsidR="004D0667">
        <w:t>Mississippi</w:t>
      </w:r>
      <w:proofErr w:type="gramEnd"/>
      <w:r w:rsidR="004D0667">
        <w:t>, Idaho, Alaska, Oregon, Washington, California, Utah, Arizona}</w:t>
      </w:r>
    </w:p>
    <w:p w14:paraId="36C914A3" w14:textId="77777777" w:rsidR="00936B85" w:rsidRDefault="00936B85" w:rsidP="00073499"/>
    <w:p w14:paraId="1A3E8210" w14:textId="2B4A8385" w:rsidR="00936B85" w:rsidRDefault="00936B85" w:rsidP="00073499">
      <w:r>
        <w:t xml:space="preserve">Pass 2: </w:t>
      </w:r>
      <w:proofErr w:type="gramStart"/>
      <w:r w:rsidR="004D0667">
        <w:t>{</w:t>
      </w:r>
      <w:r w:rsidR="004D0667" w:rsidRPr="005F0EBE">
        <w:t xml:space="preserve"> </w:t>
      </w:r>
      <w:r w:rsidR="004D0667">
        <w:t>Mississippi</w:t>
      </w:r>
      <w:proofErr w:type="gramEnd"/>
      <w:r w:rsidR="004D0667">
        <w:t>, Idaho, Alaska, Oregon, Washington, California, Utah, Arizona}</w:t>
      </w:r>
    </w:p>
    <w:p w14:paraId="5B29886E" w14:textId="77777777" w:rsidR="00936B85" w:rsidRDefault="00936B85" w:rsidP="00073499"/>
    <w:p w14:paraId="70ECDAC9" w14:textId="1EBD7396" w:rsidR="00936B85" w:rsidRDefault="00936B85" w:rsidP="00073499">
      <w:r>
        <w:t>Pass 3:</w:t>
      </w:r>
      <w:r w:rsidR="005F0EBE" w:rsidRPr="005F0EBE">
        <w:t xml:space="preserve"> </w:t>
      </w:r>
      <w:proofErr w:type="gramStart"/>
      <w:r w:rsidR="004D0667">
        <w:t>{</w:t>
      </w:r>
      <w:r w:rsidR="004D0667" w:rsidRPr="005F0EBE">
        <w:t xml:space="preserve"> </w:t>
      </w:r>
      <w:r w:rsidR="004D0667">
        <w:t>Oregon</w:t>
      </w:r>
      <w:proofErr w:type="gramEnd"/>
      <w:r w:rsidR="004D0667">
        <w:t>, Mississippi, Idaho, Alaska, Washington, California, Utah, Arizona}</w:t>
      </w:r>
    </w:p>
    <w:p w14:paraId="6363CE48" w14:textId="77777777" w:rsidR="00936B85" w:rsidRDefault="00936B85" w:rsidP="00073499"/>
    <w:p w14:paraId="6508018E" w14:textId="39336696" w:rsidR="004D0667" w:rsidRDefault="00936B85" w:rsidP="004D0667">
      <w:r>
        <w:t xml:space="preserve">Pass 4: </w:t>
      </w:r>
      <w:proofErr w:type="gramStart"/>
      <w:r w:rsidR="004D0667">
        <w:t>{</w:t>
      </w:r>
      <w:r w:rsidR="004D0667" w:rsidRPr="005F0EBE">
        <w:t xml:space="preserve"> </w:t>
      </w:r>
      <w:r w:rsidR="004D0667">
        <w:t>Washington</w:t>
      </w:r>
      <w:proofErr w:type="gramEnd"/>
      <w:r w:rsidR="004D0667">
        <w:t>, Oregon, Mississippi, Idaho, Alaska, California, Utah, Arizona}</w:t>
      </w:r>
    </w:p>
    <w:p w14:paraId="5C01C035" w14:textId="11C163BC" w:rsidR="00843575" w:rsidRDefault="00843575" w:rsidP="00073499"/>
    <w:p w14:paraId="4A37A6AB" w14:textId="1718B879" w:rsidR="001B186D" w:rsidRDefault="009E5058" w:rsidP="00073499">
      <w:r>
        <w:br w:type="column"/>
      </w:r>
      <w:r w:rsidR="00B834D3">
        <w:lastRenderedPageBreak/>
        <w:t>3</w:t>
      </w:r>
      <w:r w:rsidR="001B186D">
        <w:t xml:space="preserve">. Modify the insertion sort method below to handle an array of String values rather than an array of </w:t>
      </w:r>
      <w:proofErr w:type="spellStart"/>
      <w:r w:rsidR="001B186D">
        <w:t>int</w:t>
      </w:r>
      <w:proofErr w:type="spellEnd"/>
      <w:r w:rsidR="001B186D">
        <w:t xml:space="preserve"> values. Make changes in </w:t>
      </w:r>
      <w:r w:rsidR="001B186D" w:rsidRPr="001B186D">
        <w:rPr>
          <w:color w:val="FF0000"/>
        </w:rPr>
        <w:t>red</w:t>
      </w:r>
      <w:r w:rsidR="001B186D">
        <w:t xml:space="preserve"> to the code below.</w:t>
      </w:r>
    </w:p>
    <w:p w14:paraId="5401B9CC" w14:textId="77777777" w:rsidR="001B186D" w:rsidRDefault="001B186D" w:rsidP="00073499"/>
    <w:p w14:paraId="6141B27B" w14:textId="77777777" w:rsidR="001B186D" w:rsidRPr="001B186D" w:rsidRDefault="001B186D" w:rsidP="001B186D">
      <w:r w:rsidRPr="001B186D">
        <w:rPr>
          <w:b/>
          <w:bCs/>
        </w:rPr>
        <w:t xml:space="preserve">// Sorts </w:t>
      </w:r>
      <w:proofErr w:type="gramStart"/>
      <w:r w:rsidRPr="001B186D">
        <w:rPr>
          <w:b/>
          <w:bCs/>
        </w:rPr>
        <w:t>a[</w:t>
      </w:r>
      <w:proofErr w:type="gramEnd"/>
      <w:r w:rsidRPr="001B186D">
        <w:rPr>
          <w:b/>
          <w:bCs/>
        </w:rPr>
        <w:t>0] ... a[size-1] in ascending order</w:t>
      </w:r>
    </w:p>
    <w:p w14:paraId="3068FDB0" w14:textId="6229AD8E" w:rsidR="001B186D" w:rsidRPr="001B186D" w:rsidRDefault="001B186D" w:rsidP="001B186D">
      <w:r w:rsidRPr="001B186D">
        <w:rPr>
          <w:b/>
          <w:bCs/>
        </w:rPr>
        <w:t xml:space="preserve"> // using the insertion sort algorithm.</w:t>
      </w:r>
      <w:r w:rsidRPr="001B186D">
        <w:br/>
      </w:r>
      <w:proofErr w:type="gramStart"/>
      <w:r w:rsidRPr="001B186D">
        <w:t>public</w:t>
      </w:r>
      <w:proofErr w:type="gramEnd"/>
      <w:r w:rsidRPr="001B186D">
        <w:t xml:space="preserve"> static void</w:t>
      </w:r>
      <w:r>
        <w:t xml:space="preserve"> </w:t>
      </w:r>
      <w:proofErr w:type="spellStart"/>
      <w:r>
        <w:t>insertionSort</w:t>
      </w:r>
      <w:proofErr w:type="spellEnd"/>
      <w:r>
        <w:t>(</w:t>
      </w:r>
      <w:r w:rsidR="005F0EBE">
        <w:rPr>
          <w:color w:val="FF0000"/>
        </w:rPr>
        <w:t>String</w:t>
      </w:r>
      <w:r>
        <w:t>[] a) {</w:t>
      </w:r>
      <w:r>
        <w:br/>
      </w:r>
      <w:r>
        <w:tab/>
      </w:r>
      <w:r w:rsidRPr="001B186D">
        <w:t>for (</w:t>
      </w:r>
      <w:proofErr w:type="spellStart"/>
      <w:r w:rsidRPr="001B186D">
        <w:t>int</w:t>
      </w:r>
      <w:proofErr w:type="spellEnd"/>
      <w:r w:rsidRPr="001B186D">
        <w:t xml:space="preserve"> n = 1; n &lt; </w:t>
      </w:r>
      <w:proofErr w:type="spellStart"/>
      <w:r w:rsidRPr="001B186D">
        <w:t>a.length</w:t>
      </w:r>
      <w:proofErr w:type="spellEnd"/>
      <w:r w:rsidRPr="001B186D">
        <w:t>; n++) {</w:t>
      </w:r>
      <w:r w:rsidRPr="001B186D">
        <w:br/>
        <w:t xml:space="preserve">          </w:t>
      </w:r>
      <w:r>
        <w:tab/>
      </w:r>
      <w:r>
        <w:tab/>
      </w:r>
      <w:r w:rsidRPr="001B186D">
        <w:rPr>
          <w:b/>
          <w:bCs/>
        </w:rPr>
        <w:t>// Save the next element to be inserted.</w:t>
      </w:r>
      <w:r w:rsidRPr="001B186D">
        <w:br/>
        <w:t xml:space="preserve">          </w:t>
      </w:r>
      <w:r>
        <w:tab/>
      </w:r>
      <w:r>
        <w:tab/>
      </w:r>
      <w:r w:rsidR="005F0EBE" w:rsidRPr="005F0EBE">
        <w:rPr>
          <w:color w:val="FF0000"/>
        </w:rPr>
        <w:t>String</w:t>
      </w:r>
      <w:r w:rsidRPr="001B186D">
        <w:t xml:space="preserve"> </w:t>
      </w:r>
      <w:proofErr w:type="spellStart"/>
      <w:r w:rsidRPr="001B186D">
        <w:t>aTemp</w:t>
      </w:r>
      <w:proofErr w:type="spellEnd"/>
      <w:r w:rsidRPr="001B186D">
        <w:t xml:space="preserve"> = a[n];</w:t>
      </w:r>
      <w:r w:rsidRPr="001B186D">
        <w:br/>
      </w:r>
      <w:r w:rsidRPr="001B186D">
        <w:rPr>
          <w:b/>
          <w:bCs/>
        </w:rPr>
        <w:t xml:space="preserve">   </w:t>
      </w:r>
      <w:r w:rsidRPr="001B186D">
        <w:rPr>
          <w:b/>
          <w:bCs/>
        </w:rPr>
        <w:tab/>
      </w:r>
      <w:r>
        <w:rPr>
          <w:b/>
          <w:bCs/>
        </w:rPr>
        <w:tab/>
      </w:r>
      <w:r w:rsidRPr="001B186D">
        <w:rPr>
          <w:b/>
          <w:bCs/>
        </w:rPr>
        <w:t xml:space="preserve">// Going backward from </w:t>
      </w:r>
      <w:proofErr w:type="gramStart"/>
      <w:r w:rsidRPr="001B186D">
        <w:rPr>
          <w:b/>
          <w:bCs/>
        </w:rPr>
        <w:t>a[</w:t>
      </w:r>
      <w:proofErr w:type="gramEnd"/>
      <w:r w:rsidRPr="001B186D">
        <w:rPr>
          <w:b/>
          <w:bCs/>
        </w:rPr>
        <w:t xml:space="preserve">n-1], shift </w:t>
      </w:r>
    </w:p>
    <w:p w14:paraId="46D91D15" w14:textId="44C3F1DD" w:rsidR="001B186D" w:rsidRDefault="001B186D" w:rsidP="001B186D">
      <w:r w:rsidRPr="001B186D">
        <w:rPr>
          <w:b/>
          <w:bCs/>
        </w:rPr>
        <w:tab/>
      </w:r>
      <w:r w:rsidRPr="001B186D">
        <w:rPr>
          <w:b/>
          <w:bCs/>
        </w:rPr>
        <w:tab/>
        <w:t>// e</w:t>
      </w:r>
      <w:r w:rsidR="00936B85">
        <w:rPr>
          <w:b/>
          <w:bCs/>
        </w:rPr>
        <w:t>lements to the right until an element</w:t>
      </w:r>
      <w:r w:rsidRPr="001B186D">
        <w:br/>
        <w:t xml:space="preserve">          </w:t>
      </w:r>
      <w:r>
        <w:tab/>
      </w:r>
      <w:r>
        <w:tab/>
      </w:r>
      <w:r w:rsidR="00936B85">
        <w:rPr>
          <w:b/>
          <w:bCs/>
        </w:rPr>
        <w:t xml:space="preserve">// </w:t>
      </w:r>
      <w:r w:rsidRPr="001B186D">
        <w:rPr>
          <w:b/>
          <w:bCs/>
        </w:rPr>
        <w:t>a[</w:t>
      </w:r>
      <w:proofErr w:type="spellStart"/>
      <w:r w:rsidRPr="001B186D">
        <w:rPr>
          <w:b/>
          <w:bCs/>
        </w:rPr>
        <w:t>i</w:t>
      </w:r>
      <w:proofErr w:type="spellEnd"/>
      <w:r w:rsidRPr="001B186D">
        <w:rPr>
          <w:b/>
          <w:bCs/>
        </w:rPr>
        <w:t xml:space="preserve">] &lt;= </w:t>
      </w:r>
      <w:proofErr w:type="spellStart"/>
      <w:r w:rsidRPr="001B186D">
        <w:rPr>
          <w:b/>
          <w:bCs/>
        </w:rPr>
        <w:t>aTemp</w:t>
      </w:r>
      <w:proofErr w:type="spellEnd"/>
      <w:r w:rsidR="00936B85">
        <w:rPr>
          <w:b/>
          <w:bCs/>
        </w:rPr>
        <w:t xml:space="preserve"> is found.</w:t>
      </w:r>
      <w:r w:rsidRPr="001B186D">
        <w:br/>
        <w:t xml:space="preserve">         </w:t>
      </w:r>
      <w:r>
        <w:tab/>
      </w:r>
      <w:r>
        <w:tab/>
      </w:r>
      <w:r w:rsidRPr="001B186D">
        <w:t xml:space="preserve"> </w:t>
      </w:r>
      <w:proofErr w:type="spellStart"/>
      <w:r w:rsidRPr="001B186D">
        <w:t>int</w:t>
      </w:r>
      <w:proofErr w:type="spellEnd"/>
      <w:r w:rsidRPr="001B186D">
        <w:t xml:space="preserve"> </w:t>
      </w:r>
      <w:proofErr w:type="spellStart"/>
      <w:r w:rsidRPr="001B186D">
        <w:t>i</w:t>
      </w:r>
      <w:proofErr w:type="spellEnd"/>
      <w:r w:rsidRPr="001B186D">
        <w:t xml:space="preserve"> = n;</w:t>
      </w:r>
      <w:r w:rsidRPr="001B186D">
        <w:br/>
        <w:t xml:space="preserve">          </w:t>
      </w:r>
      <w:r>
        <w:tab/>
      </w:r>
      <w:r>
        <w:tab/>
      </w:r>
      <w:r w:rsidRPr="001B186D">
        <w:t>while (</w:t>
      </w:r>
      <w:proofErr w:type="spellStart"/>
      <w:r w:rsidRPr="001B186D">
        <w:t>i</w:t>
      </w:r>
      <w:proofErr w:type="spellEnd"/>
      <w:r w:rsidRPr="001B186D">
        <w:t xml:space="preserve"> &gt; 0 </w:t>
      </w:r>
      <w:r w:rsidRPr="005F0EBE">
        <w:rPr>
          <w:color w:val="FF0000"/>
        </w:rPr>
        <w:t xml:space="preserve">&amp;&amp; </w:t>
      </w:r>
      <w:proofErr w:type="spellStart"/>
      <w:proofErr w:type="gramStart"/>
      <w:r w:rsidRPr="005F0EBE">
        <w:rPr>
          <w:color w:val="FF0000"/>
        </w:rPr>
        <w:t>aTemp</w:t>
      </w:r>
      <w:r w:rsidR="005F0EBE" w:rsidRPr="005F0EBE">
        <w:rPr>
          <w:color w:val="FF0000"/>
        </w:rPr>
        <w:t>.compareTo</w:t>
      </w:r>
      <w:proofErr w:type="spellEnd"/>
      <w:r w:rsidR="005F0EBE" w:rsidRPr="005F0EBE">
        <w:rPr>
          <w:color w:val="FF0000"/>
        </w:rPr>
        <w:t>(</w:t>
      </w:r>
      <w:proofErr w:type="gramEnd"/>
      <w:r w:rsidR="005F0EBE" w:rsidRPr="005F0EBE">
        <w:rPr>
          <w:color w:val="FF0000"/>
        </w:rPr>
        <w:t xml:space="preserve">a[i-1]) &lt;= 0 </w:t>
      </w:r>
      <w:r w:rsidRPr="001B186D">
        <w:t>) {</w:t>
      </w:r>
      <w:r w:rsidRPr="001B186D">
        <w:br/>
        <w:t xml:space="preserve">              </w:t>
      </w:r>
      <w:r>
        <w:tab/>
      </w:r>
      <w:r>
        <w:tab/>
      </w:r>
      <w:r w:rsidRPr="001B186D">
        <w:t>a[</w:t>
      </w:r>
      <w:proofErr w:type="spellStart"/>
      <w:r w:rsidRPr="001B186D">
        <w:t>i</w:t>
      </w:r>
      <w:proofErr w:type="spellEnd"/>
      <w:r w:rsidRPr="001B186D">
        <w:t>] = a[i-1];</w:t>
      </w:r>
      <w:r w:rsidRPr="001B186D">
        <w:br/>
        <w:t xml:space="preserve">              </w:t>
      </w:r>
      <w:r>
        <w:tab/>
      </w:r>
      <w:r>
        <w:tab/>
      </w:r>
      <w:proofErr w:type="spellStart"/>
      <w:r w:rsidRPr="001B186D">
        <w:t>i</w:t>
      </w:r>
      <w:proofErr w:type="spellEnd"/>
      <w:r w:rsidRPr="001B186D">
        <w:t>--;</w:t>
      </w:r>
      <w:r w:rsidRPr="001B186D">
        <w:br/>
        <w:t xml:space="preserve">          </w:t>
      </w:r>
      <w:r>
        <w:tab/>
      </w:r>
      <w:r>
        <w:tab/>
      </w:r>
      <w:r w:rsidRPr="001B186D">
        <w:t>}</w:t>
      </w:r>
      <w:r w:rsidRPr="001B186D">
        <w:br/>
      </w:r>
      <w:r w:rsidRPr="001B186D"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r w:rsidRPr="001B186D">
        <w:rPr>
          <w:b/>
          <w:bCs/>
        </w:rPr>
        <w:t>// Insert the saved element into a[</w:t>
      </w:r>
      <w:proofErr w:type="spellStart"/>
      <w:r w:rsidRPr="001B186D">
        <w:rPr>
          <w:b/>
          <w:bCs/>
        </w:rPr>
        <w:t>i</w:t>
      </w:r>
      <w:proofErr w:type="spellEnd"/>
      <w:r w:rsidRPr="001B186D">
        <w:rPr>
          <w:b/>
          <w:bCs/>
        </w:rPr>
        <w:t>];</w:t>
      </w:r>
      <w:r>
        <w:br/>
        <w:t xml:space="preserve">           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aTemp</w:t>
      </w:r>
      <w:proofErr w:type="spellEnd"/>
      <w:r>
        <w:t>;</w:t>
      </w:r>
      <w:r w:rsidRPr="001B186D">
        <w:br/>
        <w:t xml:space="preserve">        </w:t>
      </w:r>
      <w:r>
        <w:tab/>
      </w:r>
      <w:r w:rsidRPr="001B186D">
        <w:t>}</w:t>
      </w:r>
      <w:r w:rsidRPr="001B186D">
        <w:br/>
        <w:t xml:space="preserve">     } </w:t>
      </w:r>
    </w:p>
    <w:p w14:paraId="1DB78F33" w14:textId="77777777" w:rsidR="000F6790" w:rsidRDefault="000F6790" w:rsidP="001B186D"/>
    <w:p w14:paraId="5DCDB81D" w14:textId="77777777" w:rsidR="000F6790" w:rsidRDefault="000F6790" w:rsidP="000F6790">
      <w:pPr>
        <w:rPr>
          <w:b/>
          <w:color w:val="000000" w:themeColor="text1"/>
        </w:rPr>
      </w:pPr>
    </w:p>
    <w:p w14:paraId="25FD502D" w14:textId="381D189D" w:rsidR="000F6790" w:rsidRPr="000F6790" w:rsidRDefault="000F6790" w:rsidP="001B186D">
      <w:pPr>
        <w:rPr>
          <w:b/>
          <w:color w:val="000000" w:themeColor="text1"/>
        </w:rPr>
      </w:pPr>
      <w:r w:rsidRPr="000F6790">
        <w:rPr>
          <w:b/>
          <w:color w:val="000000" w:themeColor="text1"/>
        </w:rPr>
        <w:t>Sorts</w:t>
      </w:r>
    </w:p>
    <w:p w14:paraId="123D87CC" w14:textId="77777777" w:rsidR="001B186D" w:rsidRDefault="001B186D" w:rsidP="00073499"/>
    <w:p w14:paraId="5D8F566E" w14:textId="044D4CA0" w:rsidR="00155505" w:rsidRDefault="00B834D3" w:rsidP="00073499">
      <w:r>
        <w:t>4</w:t>
      </w:r>
      <w:r w:rsidR="00EB5ECF">
        <w:t>.</w:t>
      </w:r>
      <w:r w:rsidR="00155505">
        <w:t xml:space="preserve"> Consider the task of sorting the elements of an array in ascending order. Which of the following statements are true?</w:t>
      </w:r>
      <w:r w:rsidR="00113E44">
        <w:t xml:space="preserve"> (Explain your answer.)</w:t>
      </w:r>
    </w:p>
    <w:p w14:paraId="5EF39213" w14:textId="77777777" w:rsidR="00155505" w:rsidRDefault="00155505" w:rsidP="00073499"/>
    <w:p w14:paraId="4137D41F" w14:textId="77777777" w:rsidR="00155505" w:rsidRDefault="00155505" w:rsidP="00073499">
      <w:r>
        <w:tab/>
        <w:t>I. Selection Sort always requires more comparisons than Insertion Sort.</w:t>
      </w:r>
    </w:p>
    <w:p w14:paraId="15D16E59" w14:textId="77777777" w:rsidR="00155505" w:rsidRDefault="00155505" w:rsidP="00073499">
      <w:r>
        <w:tab/>
        <w:t>II. Insertion Sort always requires more moves than Selection Sort.</w:t>
      </w:r>
    </w:p>
    <w:p w14:paraId="1E8311F1" w14:textId="77777777" w:rsidR="00155505" w:rsidRDefault="00155505" w:rsidP="00073499">
      <w:r>
        <w:tab/>
        <w:t>III. Insertion Sort, on average, requires more moves than Selection Sort.</w:t>
      </w:r>
    </w:p>
    <w:p w14:paraId="25541A93" w14:textId="77777777" w:rsidR="00155505" w:rsidRDefault="00155505" w:rsidP="00073499"/>
    <w:p w14:paraId="268C52F2" w14:textId="77777777" w:rsidR="00CE77AF" w:rsidRDefault="00155505" w:rsidP="001B186D">
      <w:pPr>
        <w:ind w:left="720"/>
      </w:pPr>
      <w:r>
        <w:t>(A) I only</w:t>
      </w:r>
      <w:r w:rsidR="001B186D">
        <w:tab/>
      </w:r>
      <w:r>
        <w:t>(B) II only</w:t>
      </w:r>
      <w:r w:rsidR="001B186D">
        <w:tab/>
      </w:r>
      <w:r w:rsidRPr="001B7CBB">
        <w:rPr>
          <w:b/>
        </w:rPr>
        <w:t>(C) III only</w:t>
      </w:r>
      <w:r w:rsidR="001B186D">
        <w:tab/>
      </w:r>
      <w:r>
        <w:t>(D) I and II</w:t>
      </w:r>
      <w:r w:rsidR="001B186D">
        <w:tab/>
      </w:r>
      <w:r>
        <w:t>(E) II and III</w:t>
      </w:r>
    </w:p>
    <w:p w14:paraId="3254F25E" w14:textId="77777777" w:rsidR="000F6790" w:rsidRDefault="000F6790" w:rsidP="001B186D">
      <w:pPr>
        <w:ind w:left="720"/>
      </w:pPr>
    </w:p>
    <w:p w14:paraId="3992D5F5" w14:textId="6D972AAD" w:rsidR="000F6790" w:rsidRDefault="000F6790" w:rsidP="001B186D">
      <w:pPr>
        <w:ind w:left="720"/>
      </w:pPr>
      <w:r>
        <w:t>Explanation: ___</w:t>
      </w:r>
      <w:r w:rsidR="001B7CBB">
        <w:t>You have to switch each element.</w:t>
      </w:r>
      <w:r>
        <w:t>________________________________________________________________</w:t>
      </w:r>
    </w:p>
    <w:p w14:paraId="5126F331" w14:textId="77777777" w:rsidR="000F6790" w:rsidRDefault="000F6790" w:rsidP="001B186D">
      <w:pPr>
        <w:ind w:left="720"/>
      </w:pPr>
    </w:p>
    <w:p w14:paraId="37105980" w14:textId="6ABCCCAE" w:rsidR="000F6790" w:rsidRDefault="000F6790" w:rsidP="001B186D">
      <w:pPr>
        <w:ind w:left="720"/>
      </w:pPr>
      <w:r>
        <w:t>__________________________________________________________________________________</w:t>
      </w:r>
    </w:p>
    <w:p w14:paraId="09465879" w14:textId="77777777" w:rsidR="000F6790" w:rsidRDefault="000F6790" w:rsidP="001B186D">
      <w:pPr>
        <w:ind w:left="720"/>
      </w:pPr>
    </w:p>
    <w:p w14:paraId="68052E4A" w14:textId="29CDA91F" w:rsidR="000F6790" w:rsidRDefault="000F6790" w:rsidP="001B186D">
      <w:pPr>
        <w:ind w:left="720"/>
      </w:pPr>
      <w:r>
        <w:t>__________________________________________________________________________________</w:t>
      </w:r>
    </w:p>
    <w:p w14:paraId="24DD8CEC" w14:textId="77777777" w:rsidR="000F6790" w:rsidRDefault="000F6790" w:rsidP="001B186D">
      <w:pPr>
        <w:ind w:left="720"/>
      </w:pPr>
    </w:p>
    <w:p w14:paraId="678CCF68" w14:textId="77777777" w:rsidR="000F6790" w:rsidRDefault="000F679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9FE4CC1" w14:textId="7B74A1AB" w:rsidR="000F6790" w:rsidRDefault="000F6790" w:rsidP="000F6790">
      <w:pPr>
        <w:rPr>
          <w:rFonts w:cs="Courier"/>
          <w:color w:val="000000" w:themeColor="text1"/>
        </w:rPr>
      </w:pPr>
      <w:r w:rsidRPr="00193FE4">
        <w:rPr>
          <w:rFonts w:cs="Courier"/>
          <w:color w:val="000000" w:themeColor="text1"/>
        </w:rPr>
        <w:lastRenderedPageBreak/>
        <w:t xml:space="preserve">5. Given the sort method below and array </w:t>
      </w:r>
      <w:r w:rsidRPr="000F6790">
        <w:rPr>
          <w:rFonts w:cs="Courier"/>
          <w:color w:val="000000" w:themeColor="text1"/>
        </w:rPr>
        <w:t xml:space="preserve">letters2[] = </w:t>
      </w:r>
      <w:r w:rsidR="00193FE4" w:rsidRPr="00193FE4">
        <w:rPr>
          <w:rFonts w:cs="Courier"/>
          <w:color w:val="000000" w:themeColor="text1"/>
        </w:rPr>
        <w:t xml:space="preserve">{"R", "W", "D", "A", "M", "O", "D"}, </w:t>
      </w:r>
      <w:r w:rsidRPr="000F6790">
        <w:rPr>
          <w:rFonts w:cs="Courier"/>
          <w:color w:val="000000" w:themeColor="text1"/>
        </w:rPr>
        <w:t>what does the array look like after the first through fourth passes of the outer for loop?</w:t>
      </w:r>
    </w:p>
    <w:p w14:paraId="1BD3445C" w14:textId="77777777" w:rsidR="000F6790" w:rsidRDefault="000F6790" w:rsidP="000F6790">
      <w:pPr>
        <w:rPr>
          <w:rFonts w:cs="Courier"/>
          <w:color w:val="000000" w:themeColor="text1"/>
        </w:rPr>
      </w:pPr>
    </w:p>
    <w:p w14:paraId="12F23266" w14:textId="26522556" w:rsidR="000F6790" w:rsidRDefault="000F6790" w:rsidP="000F6790">
      <w:r>
        <w:t xml:space="preserve">Pass 1: </w:t>
      </w:r>
      <w:r w:rsidR="004D0667" w:rsidRPr="00193FE4">
        <w:rPr>
          <w:rFonts w:cs="Courier"/>
          <w:color w:val="000000" w:themeColor="text1"/>
        </w:rPr>
        <w:t xml:space="preserve">{"W", "R", </w:t>
      </w:r>
      <w:proofErr w:type="gramStart"/>
      <w:r w:rsidR="004D0667" w:rsidRPr="00193FE4">
        <w:rPr>
          <w:rFonts w:cs="Courier"/>
          <w:color w:val="000000" w:themeColor="text1"/>
        </w:rPr>
        <w:t>"</w:t>
      </w:r>
      <w:proofErr w:type="gramEnd"/>
      <w:r w:rsidR="004D0667" w:rsidRPr="00193FE4">
        <w:rPr>
          <w:rFonts w:cs="Courier"/>
          <w:color w:val="000000" w:themeColor="text1"/>
        </w:rPr>
        <w:t xml:space="preserve">D", "A", "M", </w:t>
      </w:r>
      <w:r w:rsidR="004D0667">
        <w:rPr>
          <w:rFonts w:cs="Courier"/>
          <w:color w:val="000000" w:themeColor="text1"/>
        </w:rPr>
        <w:t>"O", "D"}</w:t>
      </w:r>
    </w:p>
    <w:p w14:paraId="708436A3" w14:textId="77777777" w:rsidR="000F6790" w:rsidRDefault="000F6790" w:rsidP="000F6790"/>
    <w:p w14:paraId="1B310547" w14:textId="26C528C2" w:rsidR="000F6790" w:rsidRDefault="000F6790" w:rsidP="000F6790">
      <w:r>
        <w:t xml:space="preserve">Pass 2: </w:t>
      </w:r>
      <w:r w:rsidR="004D0667" w:rsidRPr="00193FE4">
        <w:rPr>
          <w:rFonts w:cs="Courier"/>
          <w:color w:val="000000" w:themeColor="text1"/>
        </w:rPr>
        <w:t xml:space="preserve">{"W", "R", </w:t>
      </w:r>
      <w:r w:rsidR="004D0667">
        <w:rPr>
          <w:rFonts w:cs="Courier"/>
          <w:color w:val="000000" w:themeColor="text1"/>
        </w:rPr>
        <w:t>"O</w:t>
      </w:r>
      <w:r w:rsidR="004D0667" w:rsidRPr="00193FE4">
        <w:rPr>
          <w:rFonts w:cs="Courier"/>
          <w:color w:val="000000" w:themeColor="text1"/>
        </w:rPr>
        <w:t xml:space="preserve">", "A", "M", </w:t>
      </w:r>
      <w:r w:rsidR="004D0667">
        <w:rPr>
          <w:rFonts w:cs="Courier"/>
          <w:color w:val="000000" w:themeColor="text1"/>
        </w:rPr>
        <w:t>"D", "D"}</w:t>
      </w:r>
    </w:p>
    <w:p w14:paraId="42A42439" w14:textId="77777777" w:rsidR="000F6790" w:rsidRDefault="000F6790" w:rsidP="000F6790"/>
    <w:p w14:paraId="4D80C3D3" w14:textId="57BD7F1D" w:rsidR="001B7CBB" w:rsidRDefault="000F6790" w:rsidP="001B7CBB">
      <w:r>
        <w:t xml:space="preserve">Pass 3: </w:t>
      </w:r>
      <w:r w:rsidR="004D0667" w:rsidRPr="00193FE4">
        <w:rPr>
          <w:rFonts w:cs="Courier"/>
          <w:color w:val="000000" w:themeColor="text1"/>
        </w:rPr>
        <w:t xml:space="preserve">{"W", "R", </w:t>
      </w:r>
      <w:r w:rsidR="004D0667">
        <w:rPr>
          <w:rFonts w:cs="Courier"/>
          <w:color w:val="000000" w:themeColor="text1"/>
        </w:rPr>
        <w:t>"O", "M", "A</w:t>
      </w:r>
      <w:r w:rsidR="004D0667" w:rsidRPr="00193FE4">
        <w:rPr>
          <w:rFonts w:cs="Courier"/>
          <w:color w:val="000000" w:themeColor="text1"/>
        </w:rPr>
        <w:t xml:space="preserve">", </w:t>
      </w:r>
      <w:r w:rsidR="004D0667">
        <w:rPr>
          <w:rFonts w:cs="Courier"/>
          <w:color w:val="000000" w:themeColor="text1"/>
        </w:rPr>
        <w:t>"D", "D"}</w:t>
      </w:r>
    </w:p>
    <w:p w14:paraId="7C13C5F3" w14:textId="77777777" w:rsidR="000F6790" w:rsidRDefault="000F6790" w:rsidP="000F6790"/>
    <w:p w14:paraId="1D9E0200" w14:textId="708C292A" w:rsidR="000F6790" w:rsidRDefault="000F6790" w:rsidP="000F6790">
      <w:r>
        <w:t xml:space="preserve">Pass 4: </w:t>
      </w:r>
      <w:r w:rsidR="001B7CBB" w:rsidRPr="00193FE4">
        <w:rPr>
          <w:rFonts w:cs="Courier"/>
          <w:color w:val="000000" w:themeColor="text1"/>
        </w:rPr>
        <w:t xml:space="preserve">{"W", "R", </w:t>
      </w:r>
      <w:r w:rsidR="004D0667">
        <w:rPr>
          <w:rFonts w:cs="Courier"/>
          <w:color w:val="000000" w:themeColor="text1"/>
        </w:rPr>
        <w:t>"O", "M", "D</w:t>
      </w:r>
      <w:r w:rsidR="001B7CBB" w:rsidRPr="00193FE4">
        <w:rPr>
          <w:rFonts w:cs="Courier"/>
          <w:color w:val="000000" w:themeColor="text1"/>
        </w:rPr>
        <w:t xml:space="preserve">", </w:t>
      </w:r>
      <w:r w:rsidR="004D0667">
        <w:rPr>
          <w:rFonts w:cs="Courier"/>
          <w:color w:val="000000" w:themeColor="text1"/>
        </w:rPr>
        <w:t>"A</w:t>
      </w:r>
      <w:bookmarkStart w:id="0" w:name="_GoBack"/>
      <w:bookmarkEnd w:id="0"/>
      <w:r w:rsidR="001B7CBB">
        <w:rPr>
          <w:rFonts w:cs="Courier"/>
          <w:color w:val="000000" w:themeColor="text1"/>
        </w:rPr>
        <w:t>", "D"}</w:t>
      </w:r>
    </w:p>
    <w:p w14:paraId="51BF8441" w14:textId="77777777" w:rsidR="000F6790" w:rsidRDefault="000F6790" w:rsidP="000F6790"/>
    <w:p w14:paraId="448CE4BD" w14:textId="1AE50553" w:rsidR="000F6790" w:rsidRDefault="00594E15" w:rsidP="000F6790">
      <w:pPr>
        <w:rPr>
          <w:color w:val="000000" w:themeColor="text1"/>
        </w:rPr>
      </w:pPr>
      <w:r>
        <w:rPr>
          <w:color w:val="000000" w:themeColor="text1"/>
        </w:rPr>
        <w:t xml:space="preserve"> public static void s</w:t>
      </w:r>
      <w:r w:rsidR="000F6790" w:rsidRPr="000F6790">
        <w:rPr>
          <w:color w:val="000000" w:themeColor="text1"/>
        </w:rPr>
        <w:t>ort(String[] a) {</w:t>
      </w:r>
      <w:r w:rsidR="000F6790" w:rsidRPr="000F6790">
        <w:rPr>
          <w:color w:val="000000" w:themeColor="text1"/>
        </w:rPr>
        <w:br/>
        <w:t xml:space="preserve">      </w:t>
      </w:r>
      <w:proofErr w:type="spellStart"/>
      <w:r w:rsidR="000F6790" w:rsidRPr="000F6790">
        <w:rPr>
          <w:color w:val="000000" w:themeColor="text1"/>
        </w:rPr>
        <w:t>int</w:t>
      </w:r>
      <w:proofErr w:type="spellEnd"/>
      <w:r w:rsidR="000F6790" w:rsidRPr="000F6790">
        <w:rPr>
          <w:color w:val="000000" w:themeColor="text1"/>
        </w:rPr>
        <w:t xml:space="preserve"> </w:t>
      </w:r>
      <w:proofErr w:type="spellStart"/>
      <w:r w:rsidR="000F6790" w:rsidRPr="000F6790">
        <w:rPr>
          <w:color w:val="000000" w:themeColor="text1"/>
        </w:rPr>
        <w:t>pos</w:t>
      </w:r>
      <w:proofErr w:type="spellEnd"/>
      <w:r w:rsidR="000F6790" w:rsidRPr="000F6790">
        <w:rPr>
          <w:color w:val="000000" w:themeColor="text1"/>
        </w:rPr>
        <w:t>; String m;</w:t>
      </w:r>
      <w:r w:rsidR="000F6790" w:rsidRPr="000F6790">
        <w:rPr>
          <w:color w:val="000000" w:themeColor="text1"/>
        </w:rPr>
        <w:br/>
        <w:t xml:space="preserve">      for (</w:t>
      </w:r>
      <w:proofErr w:type="spellStart"/>
      <w:r w:rsidR="000F6790" w:rsidRPr="000F6790">
        <w:rPr>
          <w:color w:val="000000" w:themeColor="text1"/>
        </w:rPr>
        <w:t>int</w:t>
      </w:r>
      <w:proofErr w:type="spellEnd"/>
      <w:r w:rsidR="000F6790" w:rsidRPr="000F6790">
        <w:rPr>
          <w:color w:val="000000" w:themeColor="text1"/>
        </w:rPr>
        <w:t xml:space="preserve"> </w:t>
      </w:r>
      <w:proofErr w:type="spellStart"/>
      <w:r w:rsidR="000F6790" w:rsidRPr="000F6790">
        <w:rPr>
          <w:color w:val="000000" w:themeColor="text1"/>
        </w:rPr>
        <w:t>i</w:t>
      </w:r>
      <w:proofErr w:type="spellEnd"/>
      <w:r w:rsidR="000F6790" w:rsidRPr="000F6790">
        <w:rPr>
          <w:color w:val="000000" w:themeColor="text1"/>
        </w:rPr>
        <w:t xml:space="preserve"> = 0; </w:t>
      </w:r>
      <w:proofErr w:type="spellStart"/>
      <w:r w:rsidR="000F6790" w:rsidRPr="000F6790">
        <w:rPr>
          <w:color w:val="000000" w:themeColor="text1"/>
        </w:rPr>
        <w:t>i</w:t>
      </w:r>
      <w:proofErr w:type="spellEnd"/>
      <w:r w:rsidR="000F6790" w:rsidRPr="000F6790">
        <w:rPr>
          <w:color w:val="000000" w:themeColor="text1"/>
        </w:rPr>
        <w:t xml:space="preserve"> &lt; </w:t>
      </w:r>
      <w:proofErr w:type="spellStart"/>
      <w:r w:rsidR="000F6790" w:rsidRPr="000F6790">
        <w:rPr>
          <w:color w:val="000000" w:themeColor="text1"/>
        </w:rPr>
        <w:t>a.length</w:t>
      </w:r>
      <w:proofErr w:type="spellEnd"/>
      <w:r w:rsidR="000F6790" w:rsidRPr="000F6790">
        <w:rPr>
          <w:color w:val="000000" w:themeColor="text1"/>
        </w:rPr>
        <w:t xml:space="preserve"> - 1; </w:t>
      </w:r>
      <w:proofErr w:type="spellStart"/>
      <w:r w:rsidR="000F6790" w:rsidRPr="000F6790">
        <w:rPr>
          <w:color w:val="000000" w:themeColor="text1"/>
        </w:rPr>
        <w:t>i</w:t>
      </w:r>
      <w:proofErr w:type="spellEnd"/>
      <w:r w:rsidR="000F6790" w:rsidRPr="000F6790">
        <w:rPr>
          <w:color w:val="000000" w:themeColor="text1"/>
        </w:rPr>
        <w:t>++) {</w:t>
      </w:r>
      <w:r w:rsidR="000F6790" w:rsidRPr="000F6790">
        <w:rPr>
          <w:color w:val="000000" w:themeColor="text1"/>
        </w:rPr>
        <w:br/>
        <w:t xml:space="preserve">         m = a[</w:t>
      </w:r>
      <w:proofErr w:type="spellStart"/>
      <w:r w:rsidR="000F6790" w:rsidRPr="000F6790">
        <w:rPr>
          <w:color w:val="000000" w:themeColor="text1"/>
        </w:rPr>
        <w:t>i</w:t>
      </w:r>
      <w:proofErr w:type="spellEnd"/>
      <w:r w:rsidR="000F6790" w:rsidRPr="000F6790">
        <w:rPr>
          <w:color w:val="000000" w:themeColor="text1"/>
        </w:rPr>
        <w:t>];</w:t>
      </w:r>
      <w:r w:rsidR="000F6790" w:rsidRPr="000F6790">
        <w:rPr>
          <w:color w:val="000000" w:themeColor="text1"/>
        </w:rPr>
        <w:br/>
        <w:t xml:space="preserve">         </w:t>
      </w:r>
      <w:proofErr w:type="spellStart"/>
      <w:r w:rsidR="000F6790" w:rsidRPr="000F6790">
        <w:rPr>
          <w:color w:val="000000" w:themeColor="text1"/>
        </w:rPr>
        <w:t>pos</w:t>
      </w:r>
      <w:proofErr w:type="spellEnd"/>
      <w:r w:rsidR="000F6790" w:rsidRPr="000F6790">
        <w:rPr>
          <w:color w:val="000000" w:themeColor="text1"/>
        </w:rPr>
        <w:t xml:space="preserve"> = </w:t>
      </w:r>
      <w:proofErr w:type="spellStart"/>
      <w:r w:rsidR="000F6790" w:rsidRPr="000F6790">
        <w:rPr>
          <w:color w:val="000000" w:themeColor="text1"/>
        </w:rPr>
        <w:t>i</w:t>
      </w:r>
      <w:proofErr w:type="spellEnd"/>
      <w:r w:rsidR="000F6790" w:rsidRPr="000F6790">
        <w:rPr>
          <w:color w:val="000000" w:themeColor="text1"/>
        </w:rPr>
        <w:t>;</w:t>
      </w:r>
      <w:r w:rsidR="000F6790" w:rsidRPr="000F6790">
        <w:rPr>
          <w:color w:val="000000" w:themeColor="text1"/>
        </w:rPr>
        <w:br/>
        <w:t xml:space="preserve">         for (</w:t>
      </w:r>
      <w:proofErr w:type="spellStart"/>
      <w:r w:rsidR="000F6790" w:rsidRPr="000F6790">
        <w:rPr>
          <w:color w:val="000000" w:themeColor="text1"/>
        </w:rPr>
        <w:t>int</w:t>
      </w:r>
      <w:proofErr w:type="spellEnd"/>
      <w:r w:rsidR="000F6790" w:rsidRPr="000F6790">
        <w:rPr>
          <w:color w:val="000000" w:themeColor="text1"/>
        </w:rPr>
        <w:t xml:space="preserve"> j = </w:t>
      </w:r>
      <w:proofErr w:type="spellStart"/>
      <w:r w:rsidR="000F6790" w:rsidRPr="000F6790">
        <w:rPr>
          <w:color w:val="000000" w:themeColor="text1"/>
        </w:rPr>
        <w:t>i</w:t>
      </w:r>
      <w:proofErr w:type="spellEnd"/>
      <w:r w:rsidR="000F6790" w:rsidRPr="000F6790">
        <w:rPr>
          <w:color w:val="000000" w:themeColor="text1"/>
        </w:rPr>
        <w:t xml:space="preserve"> + 1; j &lt; </w:t>
      </w:r>
      <w:proofErr w:type="spellStart"/>
      <w:r w:rsidR="000F6790" w:rsidRPr="000F6790">
        <w:rPr>
          <w:color w:val="000000" w:themeColor="text1"/>
        </w:rPr>
        <w:t>a.length</w:t>
      </w:r>
      <w:proofErr w:type="spellEnd"/>
      <w:r w:rsidR="000F6790" w:rsidRPr="000F6790">
        <w:rPr>
          <w:color w:val="000000" w:themeColor="text1"/>
        </w:rPr>
        <w:t>; j++) {</w:t>
      </w:r>
      <w:r w:rsidR="000F6790" w:rsidRPr="000F6790">
        <w:rPr>
          <w:color w:val="000000" w:themeColor="text1"/>
        </w:rPr>
        <w:br/>
        <w:t xml:space="preserve">            if (</w:t>
      </w:r>
      <w:proofErr w:type="spellStart"/>
      <w:r w:rsidR="000F6790" w:rsidRPr="000F6790">
        <w:rPr>
          <w:color w:val="000000" w:themeColor="text1"/>
        </w:rPr>
        <w:t>m.compareTo</w:t>
      </w:r>
      <w:proofErr w:type="spellEnd"/>
      <w:r w:rsidR="000F6790" w:rsidRPr="000F6790">
        <w:rPr>
          <w:color w:val="000000" w:themeColor="text1"/>
        </w:rPr>
        <w:t>(a[j])&lt;0) {</w:t>
      </w:r>
      <w:r w:rsidR="000F6790" w:rsidRPr="000F6790">
        <w:rPr>
          <w:color w:val="000000" w:themeColor="text1"/>
        </w:rPr>
        <w:br/>
        <w:t xml:space="preserve">               m = a[j];</w:t>
      </w:r>
      <w:r w:rsidR="000F6790" w:rsidRPr="000F6790">
        <w:rPr>
          <w:color w:val="000000" w:themeColor="text1"/>
        </w:rPr>
        <w:br/>
        <w:t xml:space="preserve">              </w:t>
      </w:r>
      <w:proofErr w:type="spellStart"/>
      <w:r w:rsidR="000F6790" w:rsidRPr="000F6790">
        <w:rPr>
          <w:color w:val="000000" w:themeColor="text1"/>
        </w:rPr>
        <w:t>pos</w:t>
      </w:r>
      <w:proofErr w:type="spellEnd"/>
      <w:r w:rsidR="000F6790" w:rsidRPr="000F6790">
        <w:rPr>
          <w:color w:val="000000" w:themeColor="text1"/>
        </w:rPr>
        <w:t xml:space="preserve"> = j;</w:t>
      </w:r>
      <w:r w:rsidR="000F6790" w:rsidRPr="000F6790">
        <w:rPr>
          <w:color w:val="000000" w:themeColor="text1"/>
        </w:rPr>
        <w:br/>
        <w:t xml:space="preserve">            }</w:t>
      </w:r>
      <w:r w:rsidR="000F6790" w:rsidRPr="000F6790">
        <w:rPr>
          <w:color w:val="000000" w:themeColor="text1"/>
        </w:rPr>
        <w:br/>
        <w:t xml:space="preserve">         }</w:t>
      </w:r>
      <w:r w:rsidR="000F6790" w:rsidRPr="000F6790">
        <w:rPr>
          <w:color w:val="000000" w:themeColor="text1"/>
        </w:rPr>
        <w:br/>
        <w:t xml:space="preserve">         String temp = a[</w:t>
      </w:r>
      <w:proofErr w:type="spellStart"/>
      <w:r w:rsidR="000F6790" w:rsidRPr="000F6790">
        <w:rPr>
          <w:color w:val="000000" w:themeColor="text1"/>
        </w:rPr>
        <w:t>i</w:t>
      </w:r>
      <w:proofErr w:type="spellEnd"/>
      <w:r w:rsidR="000F6790" w:rsidRPr="000F6790">
        <w:rPr>
          <w:color w:val="000000" w:themeColor="text1"/>
        </w:rPr>
        <w:t>];</w:t>
      </w:r>
      <w:r w:rsidR="000F6790" w:rsidRPr="000F6790">
        <w:rPr>
          <w:color w:val="000000" w:themeColor="text1"/>
        </w:rPr>
        <w:br/>
        <w:t xml:space="preserve">        a[</w:t>
      </w:r>
      <w:proofErr w:type="spellStart"/>
      <w:r w:rsidR="000F6790" w:rsidRPr="000F6790">
        <w:rPr>
          <w:color w:val="000000" w:themeColor="text1"/>
        </w:rPr>
        <w:t>i</w:t>
      </w:r>
      <w:proofErr w:type="spellEnd"/>
      <w:r w:rsidR="000F6790" w:rsidRPr="000F6790">
        <w:rPr>
          <w:color w:val="000000" w:themeColor="text1"/>
        </w:rPr>
        <w:t>] = a[</w:t>
      </w:r>
      <w:proofErr w:type="spellStart"/>
      <w:r w:rsidR="000F6790" w:rsidRPr="000F6790">
        <w:rPr>
          <w:color w:val="000000" w:themeColor="text1"/>
        </w:rPr>
        <w:t>pos</w:t>
      </w:r>
      <w:proofErr w:type="spellEnd"/>
      <w:r w:rsidR="000F6790" w:rsidRPr="000F6790">
        <w:rPr>
          <w:color w:val="000000" w:themeColor="text1"/>
        </w:rPr>
        <w:t>];</w:t>
      </w:r>
      <w:r w:rsidR="000F6790" w:rsidRPr="000F6790">
        <w:rPr>
          <w:color w:val="000000" w:themeColor="text1"/>
        </w:rPr>
        <w:br/>
        <w:t xml:space="preserve">         a[</w:t>
      </w:r>
      <w:proofErr w:type="spellStart"/>
      <w:r w:rsidR="000F6790" w:rsidRPr="000F6790">
        <w:rPr>
          <w:color w:val="000000" w:themeColor="text1"/>
        </w:rPr>
        <w:t>pos</w:t>
      </w:r>
      <w:proofErr w:type="spellEnd"/>
      <w:r w:rsidR="000F6790" w:rsidRPr="000F6790">
        <w:rPr>
          <w:color w:val="000000" w:themeColor="text1"/>
        </w:rPr>
        <w:t>] = temp;</w:t>
      </w:r>
      <w:r w:rsidR="000F6790" w:rsidRPr="000F6790">
        <w:rPr>
          <w:color w:val="000000" w:themeColor="text1"/>
        </w:rPr>
        <w:br/>
        <w:t xml:space="preserve">      }</w:t>
      </w:r>
      <w:r w:rsidR="000F6790" w:rsidRPr="000F6790">
        <w:rPr>
          <w:color w:val="000000" w:themeColor="text1"/>
        </w:rPr>
        <w:br/>
        <w:t xml:space="preserve">   }</w:t>
      </w:r>
    </w:p>
    <w:p w14:paraId="6C2FFCAD" w14:textId="77777777" w:rsidR="000F6790" w:rsidRDefault="000F6790" w:rsidP="000F6790">
      <w:pPr>
        <w:rPr>
          <w:color w:val="000000" w:themeColor="text1"/>
        </w:rPr>
      </w:pPr>
    </w:p>
    <w:p w14:paraId="1F559C2B" w14:textId="77777777" w:rsidR="000F6790" w:rsidRDefault="000F679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C75220" w14:textId="6FC623BA" w:rsidR="000F6790" w:rsidRDefault="000F6790" w:rsidP="000F6790">
      <w:pPr>
        <w:rPr>
          <w:rFonts w:cs="Courier"/>
          <w:color w:val="000000" w:themeColor="text1"/>
        </w:rPr>
      </w:pPr>
      <w:r>
        <w:rPr>
          <w:color w:val="000000" w:themeColor="text1"/>
        </w:rPr>
        <w:lastRenderedPageBreak/>
        <w:t>6</w:t>
      </w:r>
      <w:r w:rsidRPr="000F6790">
        <w:rPr>
          <w:color w:val="000000" w:themeColor="text1"/>
        </w:rPr>
        <w:t xml:space="preserve">. Given the sort method below and array </w:t>
      </w:r>
      <w:r w:rsidRPr="000F6790">
        <w:rPr>
          <w:rFonts w:cs="Courier"/>
          <w:color w:val="000000" w:themeColor="text1"/>
        </w:rPr>
        <w:t>String letters[] = {"C", "E", "B", "F", "H", "P", "V", "Z", "A", "C"}, what does the array look like after the first through fourth passes of the outer for loop?</w:t>
      </w:r>
    </w:p>
    <w:p w14:paraId="1AA65E9C" w14:textId="77777777" w:rsidR="000F6790" w:rsidRDefault="000F6790" w:rsidP="000F6790">
      <w:pPr>
        <w:rPr>
          <w:rFonts w:cs="Courier"/>
          <w:color w:val="000000" w:themeColor="text1"/>
        </w:rPr>
      </w:pPr>
    </w:p>
    <w:p w14:paraId="7B8836FF" w14:textId="08503E59" w:rsidR="000F6790" w:rsidRDefault="000F6790" w:rsidP="000F6790">
      <w:r>
        <w:t xml:space="preserve">Pass 1: </w:t>
      </w:r>
      <w:r w:rsidR="00644395" w:rsidRPr="000F6790">
        <w:rPr>
          <w:rFonts w:cs="Courier"/>
          <w:color w:val="000000" w:themeColor="text1"/>
        </w:rPr>
        <w:t>{"C", "E", "B", "F"</w:t>
      </w:r>
      <w:r w:rsidR="00644395">
        <w:rPr>
          <w:rFonts w:cs="Courier"/>
          <w:color w:val="000000" w:themeColor="text1"/>
        </w:rPr>
        <w:t>, "H", "P", "V", "C", "A", "Z"}</w:t>
      </w:r>
    </w:p>
    <w:p w14:paraId="33B2DAE9" w14:textId="77777777" w:rsidR="000F6790" w:rsidRDefault="000F6790" w:rsidP="000F6790"/>
    <w:p w14:paraId="6F84E34D" w14:textId="26E37A90" w:rsidR="000F6790" w:rsidRDefault="000F6790" w:rsidP="000F6790">
      <w:r>
        <w:t xml:space="preserve">Pass 2: </w:t>
      </w:r>
      <w:r w:rsidR="00644395" w:rsidRPr="000F6790">
        <w:rPr>
          <w:rFonts w:cs="Courier"/>
          <w:color w:val="000000" w:themeColor="text1"/>
        </w:rPr>
        <w:t>{"C", "E", "B", "F"</w:t>
      </w:r>
      <w:r w:rsidR="00644395">
        <w:rPr>
          <w:rFonts w:cs="Courier"/>
          <w:color w:val="000000" w:themeColor="text1"/>
        </w:rPr>
        <w:t>, "H", "P", "A</w:t>
      </w:r>
      <w:r w:rsidR="00644395">
        <w:rPr>
          <w:rFonts w:cs="Courier"/>
          <w:color w:val="000000" w:themeColor="text1"/>
        </w:rPr>
        <w:t>", "C</w:t>
      </w:r>
      <w:r w:rsidR="00644395">
        <w:rPr>
          <w:rFonts w:cs="Courier"/>
          <w:color w:val="000000" w:themeColor="text1"/>
        </w:rPr>
        <w:t>", "V</w:t>
      </w:r>
      <w:r w:rsidR="00644395">
        <w:rPr>
          <w:rFonts w:cs="Courier"/>
          <w:color w:val="000000" w:themeColor="text1"/>
        </w:rPr>
        <w:t>", "Z"}</w:t>
      </w:r>
    </w:p>
    <w:p w14:paraId="5810E5D3" w14:textId="77777777" w:rsidR="000F6790" w:rsidRDefault="000F6790" w:rsidP="000F6790"/>
    <w:p w14:paraId="1B4DBC60" w14:textId="7DCAD1CB" w:rsidR="000F6790" w:rsidRDefault="000F6790" w:rsidP="000F6790">
      <w:r>
        <w:t xml:space="preserve">Pass 3: </w:t>
      </w:r>
      <w:r w:rsidR="00644395" w:rsidRPr="000F6790">
        <w:rPr>
          <w:rFonts w:cs="Courier"/>
          <w:color w:val="000000" w:themeColor="text1"/>
        </w:rPr>
        <w:t>{"C", "E", "B", "F"</w:t>
      </w:r>
      <w:r w:rsidR="00644395">
        <w:rPr>
          <w:rFonts w:cs="Courier"/>
          <w:color w:val="000000" w:themeColor="text1"/>
        </w:rPr>
        <w:t>, "H", "C</w:t>
      </w:r>
      <w:r w:rsidR="00644395">
        <w:rPr>
          <w:rFonts w:cs="Courier"/>
          <w:color w:val="000000" w:themeColor="text1"/>
        </w:rPr>
        <w:t>", "A</w:t>
      </w:r>
      <w:r w:rsidR="00644395">
        <w:rPr>
          <w:rFonts w:cs="Courier"/>
          <w:color w:val="000000" w:themeColor="text1"/>
        </w:rPr>
        <w:t>", "P</w:t>
      </w:r>
      <w:r w:rsidR="00644395">
        <w:rPr>
          <w:rFonts w:cs="Courier"/>
          <w:color w:val="000000" w:themeColor="text1"/>
        </w:rPr>
        <w:t>", "V", "Z"}</w:t>
      </w:r>
    </w:p>
    <w:p w14:paraId="104077DC" w14:textId="77777777" w:rsidR="000F6790" w:rsidRDefault="000F6790" w:rsidP="000F6790"/>
    <w:p w14:paraId="1442E341" w14:textId="34E1C936" w:rsidR="000F6790" w:rsidRDefault="000F6790" w:rsidP="000F6790">
      <w:r>
        <w:t xml:space="preserve">Pass 4: </w:t>
      </w:r>
      <w:r w:rsidR="00644395" w:rsidRPr="000F6790">
        <w:rPr>
          <w:rFonts w:cs="Courier"/>
          <w:color w:val="000000" w:themeColor="text1"/>
        </w:rPr>
        <w:t>{"C", "E", "B", "F"</w:t>
      </w:r>
      <w:r w:rsidR="00644395">
        <w:rPr>
          <w:rFonts w:cs="Courier"/>
          <w:color w:val="000000" w:themeColor="text1"/>
        </w:rPr>
        <w:t>, "A</w:t>
      </w:r>
      <w:r w:rsidR="00644395">
        <w:rPr>
          <w:rFonts w:cs="Courier"/>
          <w:color w:val="000000" w:themeColor="text1"/>
        </w:rPr>
        <w:t>", "C", "</w:t>
      </w:r>
      <w:r w:rsidR="00644395">
        <w:rPr>
          <w:rFonts w:cs="Courier"/>
          <w:color w:val="000000" w:themeColor="text1"/>
        </w:rPr>
        <w:t>H</w:t>
      </w:r>
      <w:r w:rsidR="00644395">
        <w:rPr>
          <w:rFonts w:cs="Courier"/>
          <w:color w:val="000000" w:themeColor="text1"/>
        </w:rPr>
        <w:t>", "P", "V", "Z"}</w:t>
      </w:r>
    </w:p>
    <w:p w14:paraId="6514EE28" w14:textId="77777777" w:rsidR="000F6790" w:rsidRPr="000F6790" w:rsidRDefault="000F6790" w:rsidP="000F6790">
      <w:pPr>
        <w:rPr>
          <w:rFonts w:cs="Courier"/>
          <w:color w:val="000000" w:themeColor="text1"/>
        </w:rPr>
      </w:pPr>
    </w:p>
    <w:p w14:paraId="6F01618D" w14:textId="77777777" w:rsidR="000F6790" w:rsidRPr="000F6790" w:rsidRDefault="000F6790" w:rsidP="000F6790">
      <w:pPr>
        <w:rPr>
          <w:rFonts w:cs="Courier"/>
          <w:color w:val="000000"/>
        </w:rPr>
      </w:pPr>
      <w:r w:rsidRPr="000F6790">
        <w:rPr>
          <w:rFonts w:cs="Courier"/>
          <w:color w:val="000000"/>
        </w:rPr>
        <w:t xml:space="preserve"> </w:t>
      </w:r>
    </w:p>
    <w:p w14:paraId="23084314" w14:textId="77777777" w:rsidR="000F6790" w:rsidRPr="000F6790" w:rsidRDefault="000F6790" w:rsidP="000F6790">
      <w:pPr>
        <w:rPr>
          <w:b/>
          <w:color w:val="000000" w:themeColor="text1"/>
        </w:rPr>
      </w:pPr>
      <w:r w:rsidRPr="000F6790">
        <w:rPr>
          <w:rFonts w:cs="Courier"/>
          <w:color w:val="000000" w:themeColor="text1"/>
        </w:rPr>
        <w:t xml:space="preserve">   public static void</w:t>
      </w:r>
      <w:r>
        <w:rPr>
          <w:rFonts w:cs="Courier"/>
          <w:color w:val="000000" w:themeColor="text1"/>
        </w:rPr>
        <w:t xml:space="preserve"> s</w:t>
      </w:r>
      <w:r w:rsidRPr="000F6790">
        <w:rPr>
          <w:rFonts w:cs="Courier"/>
          <w:color w:val="000000" w:themeColor="text1"/>
        </w:rPr>
        <w:t>ort(String[] a) {</w:t>
      </w:r>
      <w:r w:rsidRPr="000F6790">
        <w:rPr>
          <w:rFonts w:cs="Courier"/>
          <w:color w:val="000000" w:themeColor="text1"/>
        </w:rPr>
        <w:br/>
        <w:t xml:space="preserve">      </w:t>
      </w:r>
      <w:proofErr w:type="spellStart"/>
      <w:r w:rsidRPr="000F6790">
        <w:rPr>
          <w:rFonts w:cs="Courier"/>
          <w:color w:val="000000" w:themeColor="text1"/>
        </w:rPr>
        <w:t>int</w:t>
      </w:r>
      <w:proofErr w:type="spellEnd"/>
      <w:r w:rsidRPr="000F6790">
        <w:rPr>
          <w:rFonts w:cs="Courier"/>
          <w:color w:val="000000" w:themeColor="text1"/>
        </w:rPr>
        <w:t xml:space="preserve"> </w:t>
      </w:r>
      <w:proofErr w:type="spellStart"/>
      <w:r w:rsidRPr="000F6790">
        <w:rPr>
          <w:rFonts w:cs="Courier"/>
          <w:color w:val="000000" w:themeColor="text1"/>
        </w:rPr>
        <w:t>pos</w:t>
      </w:r>
      <w:proofErr w:type="spellEnd"/>
      <w:r w:rsidRPr="000F6790">
        <w:rPr>
          <w:rFonts w:cs="Courier"/>
          <w:color w:val="000000" w:themeColor="text1"/>
        </w:rPr>
        <w:t>;</w:t>
      </w:r>
      <w:r w:rsidRPr="000F6790">
        <w:rPr>
          <w:rFonts w:cs="Courier"/>
          <w:color w:val="000000" w:themeColor="text1"/>
        </w:rPr>
        <w:br/>
        <w:t xml:space="preserve">      for (</w:t>
      </w:r>
      <w:proofErr w:type="spellStart"/>
      <w:r w:rsidRPr="000F6790">
        <w:rPr>
          <w:rFonts w:cs="Courier"/>
          <w:color w:val="000000" w:themeColor="text1"/>
        </w:rPr>
        <w:t>int</w:t>
      </w:r>
      <w:proofErr w:type="spellEnd"/>
      <w:r w:rsidRPr="000F6790">
        <w:rPr>
          <w:rFonts w:cs="Courier"/>
          <w:color w:val="000000" w:themeColor="text1"/>
        </w:rPr>
        <w:t xml:space="preserve"> </w:t>
      </w:r>
      <w:proofErr w:type="spellStart"/>
      <w:r w:rsidRPr="000F6790">
        <w:rPr>
          <w:rFonts w:cs="Courier"/>
          <w:color w:val="000000" w:themeColor="text1"/>
        </w:rPr>
        <w:t>i</w:t>
      </w:r>
      <w:proofErr w:type="spellEnd"/>
      <w:r w:rsidRPr="000F6790">
        <w:rPr>
          <w:rFonts w:cs="Courier"/>
          <w:color w:val="000000" w:themeColor="text1"/>
        </w:rPr>
        <w:t xml:space="preserve"> = </w:t>
      </w:r>
      <w:proofErr w:type="spellStart"/>
      <w:r w:rsidRPr="000F6790">
        <w:rPr>
          <w:rFonts w:cs="Courier"/>
          <w:color w:val="000000" w:themeColor="text1"/>
        </w:rPr>
        <w:t>a.length</w:t>
      </w:r>
      <w:proofErr w:type="spellEnd"/>
      <w:r w:rsidRPr="000F6790">
        <w:rPr>
          <w:rFonts w:cs="Courier"/>
          <w:color w:val="000000" w:themeColor="text1"/>
        </w:rPr>
        <w:t xml:space="preserve">; </w:t>
      </w:r>
      <w:proofErr w:type="spellStart"/>
      <w:r w:rsidRPr="000F6790">
        <w:rPr>
          <w:rFonts w:cs="Courier"/>
          <w:color w:val="000000" w:themeColor="text1"/>
        </w:rPr>
        <w:t>i</w:t>
      </w:r>
      <w:proofErr w:type="spellEnd"/>
      <w:r w:rsidRPr="000F6790">
        <w:rPr>
          <w:rFonts w:cs="Courier"/>
          <w:color w:val="000000" w:themeColor="text1"/>
        </w:rPr>
        <w:t xml:space="preserve"> &gt;= 2; </w:t>
      </w:r>
      <w:proofErr w:type="spellStart"/>
      <w:r w:rsidRPr="000F6790">
        <w:rPr>
          <w:rFonts w:cs="Courier"/>
          <w:color w:val="000000" w:themeColor="text1"/>
        </w:rPr>
        <w:t>i</w:t>
      </w:r>
      <w:proofErr w:type="spellEnd"/>
      <w:r w:rsidRPr="000F6790">
        <w:rPr>
          <w:rFonts w:cs="Courier"/>
          <w:color w:val="000000" w:themeColor="text1"/>
        </w:rPr>
        <w:t>--) {</w:t>
      </w:r>
      <w:r w:rsidRPr="000F6790">
        <w:rPr>
          <w:rFonts w:cs="Courier"/>
          <w:color w:val="000000" w:themeColor="text1"/>
        </w:rPr>
        <w:br/>
        <w:t xml:space="preserve">      // find index of smallest remaining value</w:t>
      </w:r>
      <w:r w:rsidRPr="000F6790">
        <w:rPr>
          <w:rFonts w:cs="Courier"/>
          <w:color w:val="000000" w:themeColor="text1"/>
        </w:rPr>
        <w:br/>
        <w:t xml:space="preserve">         </w:t>
      </w:r>
      <w:proofErr w:type="spellStart"/>
      <w:r w:rsidRPr="000F6790">
        <w:rPr>
          <w:rFonts w:cs="Courier"/>
          <w:color w:val="000000" w:themeColor="text1"/>
        </w:rPr>
        <w:t>pos</w:t>
      </w:r>
      <w:proofErr w:type="spellEnd"/>
      <w:r w:rsidRPr="000F6790">
        <w:rPr>
          <w:rFonts w:cs="Courier"/>
          <w:color w:val="000000" w:themeColor="text1"/>
        </w:rPr>
        <w:t xml:space="preserve"> = 0;</w:t>
      </w:r>
      <w:r w:rsidRPr="000F6790">
        <w:rPr>
          <w:rFonts w:cs="Courier"/>
          <w:color w:val="000000" w:themeColor="text1"/>
        </w:rPr>
        <w:br/>
        <w:t xml:space="preserve">         for (</w:t>
      </w:r>
      <w:proofErr w:type="spellStart"/>
      <w:r w:rsidRPr="000F6790">
        <w:rPr>
          <w:rFonts w:cs="Courier"/>
          <w:color w:val="000000" w:themeColor="text1"/>
        </w:rPr>
        <w:t>int</w:t>
      </w:r>
      <w:proofErr w:type="spellEnd"/>
      <w:r w:rsidRPr="000F6790">
        <w:rPr>
          <w:rFonts w:cs="Courier"/>
          <w:color w:val="000000" w:themeColor="text1"/>
        </w:rPr>
        <w:t xml:space="preserve"> j = 1; j &lt; </w:t>
      </w:r>
      <w:proofErr w:type="spellStart"/>
      <w:r w:rsidRPr="000F6790">
        <w:rPr>
          <w:rFonts w:cs="Courier"/>
          <w:color w:val="000000" w:themeColor="text1"/>
        </w:rPr>
        <w:t>i</w:t>
      </w:r>
      <w:proofErr w:type="spellEnd"/>
      <w:r w:rsidRPr="000F6790">
        <w:rPr>
          <w:rFonts w:cs="Courier"/>
          <w:color w:val="000000" w:themeColor="text1"/>
        </w:rPr>
        <w:t>; j++) {</w:t>
      </w:r>
      <w:r w:rsidRPr="000F6790">
        <w:rPr>
          <w:rFonts w:cs="Courier"/>
          <w:color w:val="000000" w:themeColor="text1"/>
        </w:rPr>
        <w:br/>
        <w:t xml:space="preserve">            if (a[j].</w:t>
      </w:r>
      <w:proofErr w:type="spellStart"/>
      <w:r w:rsidRPr="000F6790">
        <w:rPr>
          <w:rFonts w:cs="Courier"/>
          <w:color w:val="000000" w:themeColor="text1"/>
        </w:rPr>
        <w:t>compareTo</w:t>
      </w:r>
      <w:proofErr w:type="spellEnd"/>
      <w:r w:rsidRPr="000F6790">
        <w:rPr>
          <w:rFonts w:cs="Courier"/>
          <w:color w:val="000000" w:themeColor="text1"/>
        </w:rPr>
        <w:t>(a[</w:t>
      </w:r>
      <w:proofErr w:type="spellStart"/>
      <w:r w:rsidRPr="000F6790">
        <w:rPr>
          <w:rFonts w:cs="Courier"/>
          <w:color w:val="000000" w:themeColor="text1"/>
        </w:rPr>
        <w:t>pos</w:t>
      </w:r>
      <w:proofErr w:type="spellEnd"/>
      <w:r w:rsidRPr="000F6790">
        <w:rPr>
          <w:rFonts w:cs="Courier"/>
          <w:color w:val="000000" w:themeColor="text1"/>
        </w:rPr>
        <w:t>])&gt;0) {</w:t>
      </w:r>
      <w:r w:rsidRPr="000F6790">
        <w:rPr>
          <w:rFonts w:cs="Courier"/>
          <w:color w:val="000000" w:themeColor="text1"/>
        </w:rPr>
        <w:br/>
        <w:t xml:space="preserve">               </w:t>
      </w:r>
      <w:proofErr w:type="spellStart"/>
      <w:r w:rsidRPr="000F6790">
        <w:rPr>
          <w:rFonts w:cs="Courier"/>
          <w:color w:val="000000" w:themeColor="text1"/>
        </w:rPr>
        <w:t>pos</w:t>
      </w:r>
      <w:proofErr w:type="spellEnd"/>
      <w:r w:rsidRPr="000F6790">
        <w:rPr>
          <w:rFonts w:cs="Courier"/>
          <w:color w:val="000000" w:themeColor="text1"/>
        </w:rPr>
        <w:t xml:space="preserve"> = j;</w:t>
      </w:r>
      <w:r w:rsidRPr="000F6790">
        <w:rPr>
          <w:rFonts w:cs="Courier"/>
          <w:color w:val="000000" w:themeColor="text1"/>
        </w:rPr>
        <w:br/>
        <w:t xml:space="preserve">            }</w:t>
      </w:r>
      <w:r w:rsidRPr="000F6790">
        <w:rPr>
          <w:rFonts w:cs="Courier"/>
          <w:color w:val="000000" w:themeColor="text1"/>
        </w:rPr>
        <w:br/>
        <w:t xml:space="preserve">         }</w:t>
      </w:r>
      <w:r w:rsidRPr="000F6790">
        <w:rPr>
          <w:rFonts w:cs="Courier"/>
          <w:color w:val="000000" w:themeColor="text1"/>
        </w:rPr>
        <w:br/>
        <w:t xml:space="preserve">         // swap smallest value its proper place, a[</w:t>
      </w:r>
      <w:proofErr w:type="spellStart"/>
      <w:r w:rsidRPr="000F6790">
        <w:rPr>
          <w:rFonts w:cs="Courier"/>
          <w:color w:val="000000" w:themeColor="text1"/>
        </w:rPr>
        <w:t>i</w:t>
      </w:r>
      <w:proofErr w:type="spellEnd"/>
      <w:r w:rsidRPr="000F6790">
        <w:rPr>
          <w:rFonts w:cs="Courier"/>
          <w:color w:val="000000" w:themeColor="text1"/>
        </w:rPr>
        <w:t>]</w:t>
      </w:r>
      <w:r w:rsidRPr="000F6790">
        <w:rPr>
          <w:rFonts w:cs="Courier"/>
          <w:color w:val="000000" w:themeColor="text1"/>
        </w:rPr>
        <w:br/>
        <w:t xml:space="preserve">         swap(a, i-1, </w:t>
      </w:r>
      <w:proofErr w:type="spellStart"/>
      <w:r w:rsidRPr="000F6790">
        <w:rPr>
          <w:rFonts w:cs="Courier"/>
          <w:color w:val="000000" w:themeColor="text1"/>
        </w:rPr>
        <w:t>pos</w:t>
      </w:r>
      <w:proofErr w:type="spellEnd"/>
      <w:r w:rsidRPr="000F6790">
        <w:rPr>
          <w:rFonts w:cs="Courier"/>
          <w:color w:val="000000" w:themeColor="text1"/>
        </w:rPr>
        <w:t>);</w:t>
      </w:r>
      <w:r w:rsidRPr="000F6790">
        <w:rPr>
          <w:rFonts w:cs="Courier"/>
          <w:color w:val="000000" w:themeColor="text1"/>
        </w:rPr>
        <w:br/>
        <w:t xml:space="preserve">     }</w:t>
      </w:r>
      <w:r w:rsidRPr="000F6790">
        <w:rPr>
          <w:rFonts w:cs="Courier"/>
          <w:color w:val="000000" w:themeColor="text1"/>
        </w:rPr>
        <w:br/>
        <w:t xml:space="preserve">   }</w:t>
      </w:r>
      <w:r w:rsidRPr="000F6790">
        <w:rPr>
          <w:rFonts w:cs="Courier"/>
          <w:color w:val="000000" w:themeColor="text1"/>
        </w:rPr>
        <w:br/>
        <w:t xml:space="preserve">       </w:t>
      </w:r>
      <w:r w:rsidRPr="000F6790">
        <w:rPr>
          <w:rFonts w:cs="Courier"/>
          <w:color w:val="000000" w:themeColor="text1"/>
        </w:rPr>
        <w:br/>
        <w:t xml:space="preserve">   public static void swap(String[] a, </w:t>
      </w:r>
      <w:proofErr w:type="spellStart"/>
      <w:r w:rsidRPr="000F6790">
        <w:rPr>
          <w:rFonts w:cs="Courier"/>
          <w:color w:val="000000" w:themeColor="text1"/>
        </w:rPr>
        <w:t>int</w:t>
      </w:r>
      <w:proofErr w:type="spellEnd"/>
      <w:r w:rsidRPr="000F6790">
        <w:rPr>
          <w:rFonts w:cs="Courier"/>
          <w:color w:val="000000" w:themeColor="text1"/>
        </w:rPr>
        <w:t xml:space="preserve"> </w:t>
      </w:r>
      <w:proofErr w:type="spellStart"/>
      <w:r w:rsidRPr="000F6790">
        <w:rPr>
          <w:rFonts w:cs="Courier"/>
          <w:color w:val="000000" w:themeColor="text1"/>
        </w:rPr>
        <w:t>i</w:t>
      </w:r>
      <w:proofErr w:type="spellEnd"/>
      <w:r w:rsidRPr="000F6790">
        <w:rPr>
          <w:rFonts w:cs="Courier"/>
          <w:color w:val="000000" w:themeColor="text1"/>
        </w:rPr>
        <w:t xml:space="preserve">, </w:t>
      </w:r>
      <w:proofErr w:type="spellStart"/>
      <w:r w:rsidRPr="000F6790">
        <w:rPr>
          <w:rFonts w:cs="Courier"/>
          <w:color w:val="000000" w:themeColor="text1"/>
        </w:rPr>
        <w:t>int</w:t>
      </w:r>
      <w:proofErr w:type="spellEnd"/>
      <w:r w:rsidRPr="000F6790">
        <w:rPr>
          <w:rFonts w:cs="Courier"/>
          <w:color w:val="000000" w:themeColor="text1"/>
        </w:rPr>
        <w:t xml:space="preserve"> </w:t>
      </w:r>
      <w:proofErr w:type="spellStart"/>
      <w:r w:rsidRPr="000F6790">
        <w:rPr>
          <w:rFonts w:cs="Courier"/>
          <w:color w:val="000000" w:themeColor="text1"/>
        </w:rPr>
        <w:t>pos</w:t>
      </w:r>
      <w:proofErr w:type="spellEnd"/>
      <w:r w:rsidRPr="000F6790">
        <w:rPr>
          <w:rFonts w:cs="Courier"/>
          <w:color w:val="000000" w:themeColor="text1"/>
        </w:rPr>
        <w:t>){</w:t>
      </w:r>
      <w:r w:rsidRPr="000F6790">
        <w:rPr>
          <w:rFonts w:cs="Courier"/>
          <w:color w:val="000000" w:themeColor="text1"/>
        </w:rPr>
        <w:br/>
        <w:t xml:space="preserve">      String temp = a[</w:t>
      </w:r>
      <w:proofErr w:type="spellStart"/>
      <w:r w:rsidRPr="000F6790">
        <w:rPr>
          <w:rFonts w:cs="Courier"/>
          <w:color w:val="000000" w:themeColor="text1"/>
        </w:rPr>
        <w:t>i</w:t>
      </w:r>
      <w:proofErr w:type="spellEnd"/>
      <w:r w:rsidRPr="000F6790">
        <w:rPr>
          <w:rFonts w:cs="Courier"/>
          <w:color w:val="000000" w:themeColor="text1"/>
        </w:rPr>
        <w:t>];</w:t>
      </w:r>
      <w:r w:rsidRPr="000F6790">
        <w:rPr>
          <w:rFonts w:cs="Courier"/>
          <w:color w:val="000000" w:themeColor="text1"/>
        </w:rPr>
        <w:br/>
        <w:t xml:space="preserve">      a[</w:t>
      </w:r>
      <w:proofErr w:type="spellStart"/>
      <w:r w:rsidRPr="000F6790">
        <w:rPr>
          <w:rFonts w:cs="Courier"/>
          <w:color w:val="000000" w:themeColor="text1"/>
        </w:rPr>
        <w:t>i</w:t>
      </w:r>
      <w:proofErr w:type="spellEnd"/>
      <w:r w:rsidRPr="000F6790">
        <w:rPr>
          <w:rFonts w:cs="Courier"/>
          <w:color w:val="000000" w:themeColor="text1"/>
        </w:rPr>
        <w:t>] = a[</w:t>
      </w:r>
      <w:proofErr w:type="spellStart"/>
      <w:r w:rsidRPr="000F6790">
        <w:rPr>
          <w:rFonts w:cs="Courier"/>
          <w:color w:val="000000" w:themeColor="text1"/>
        </w:rPr>
        <w:t>pos</w:t>
      </w:r>
      <w:proofErr w:type="spellEnd"/>
      <w:r w:rsidRPr="000F6790">
        <w:rPr>
          <w:rFonts w:cs="Courier"/>
          <w:color w:val="000000" w:themeColor="text1"/>
        </w:rPr>
        <w:t>];</w:t>
      </w:r>
      <w:r w:rsidRPr="000F6790">
        <w:rPr>
          <w:rFonts w:cs="Courier"/>
          <w:color w:val="000000" w:themeColor="text1"/>
        </w:rPr>
        <w:br/>
        <w:t xml:space="preserve">      a[</w:t>
      </w:r>
      <w:proofErr w:type="spellStart"/>
      <w:r w:rsidRPr="000F6790">
        <w:rPr>
          <w:rFonts w:cs="Courier"/>
          <w:color w:val="000000" w:themeColor="text1"/>
        </w:rPr>
        <w:t>pos</w:t>
      </w:r>
      <w:proofErr w:type="spellEnd"/>
      <w:r w:rsidRPr="000F6790">
        <w:rPr>
          <w:rFonts w:cs="Courier"/>
          <w:color w:val="000000" w:themeColor="text1"/>
        </w:rPr>
        <w:t>] = temp;</w:t>
      </w:r>
      <w:r w:rsidRPr="000F6790">
        <w:rPr>
          <w:rFonts w:cs="Courier"/>
          <w:color w:val="000000" w:themeColor="text1"/>
        </w:rPr>
        <w:br/>
        <w:t xml:space="preserve">   }</w:t>
      </w:r>
    </w:p>
    <w:p w14:paraId="6273F693" w14:textId="77777777" w:rsidR="000F6790" w:rsidRDefault="000F6790" w:rsidP="001B186D">
      <w:pPr>
        <w:ind w:left="720"/>
      </w:pPr>
    </w:p>
    <w:sectPr w:rsidR="000F6790" w:rsidSect="00936B85">
      <w:pgSz w:w="12240" w:h="15840"/>
      <w:pgMar w:top="1008" w:right="1584" w:bottom="1008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0F89164"/>
    <w:lvl w:ilvl="0" w:tplc="577E1150">
      <w:numFmt w:val="none"/>
      <w:lvlText w:val=""/>
      <w:lvlJc w:val="left"/>
      <w:pPr>
        <w:tabs>
          <w:tab w:val="num" w:pos="360"/>
        </w:tabs>
      </w:pPr>
    </w:lvl>
    <w:lvl w:ilvl="1" w:tplc="9B080170">
      <w:numFmt w:val="none"/>
      <w:lvlText w:val=""/>
      <w:lvlJc w:val="left"/>
      <w:pPr>
        <w:tabs>
          <w:tab w:val="num" w:pos="360"/>
        </w:tabs>
      </w:pPr>
    </w:lvl>
    <w:lvl w:ilvl="2" w:tplc="925A09EE">
      <w:numFmt w:val="decimal"/>
      <w:lvlText w:val=""/>
      <w:lvlJc w:val="left"/>
    </w:lvl>
    <w:lvl w:ilvl="3" w:tplc="445AC3DE">
      <w:numFmt w:val="decimal"/>
      <w:lvlText w:val=""/>
      <w:lvlJc w:val="left"/>
    </w:lvl>
    <w:lvl w:ilvl="4" w:tplc="949CCA20">
      <w:numFmt w:val="decimal"/>
      <w:lvlText w:val=""/>
      <w:lvlJc w:val="left"/>
    </w:lvl>
    <w:lvl w:ilvl="5" w:tplc="C6AEB5EE">
      <w:numFmt w:val="decimal"/>
      <w:lvlText w:val=""/>
      <w:lvlJc w:val="left"/>
    </w:lvl>
    <w:lvl w:ilvl="6" w:tplc="05E46D5E">
      <w:numFmt w:val="decimal"/>
      <w:lvlText w:val=""/>
      <w:lvlJc w:val="left"/>
    </w:lvl>
    <w:lvl w:ilvl="7" w:tplc="2228A174">
      <w:numFmt w:val="decimal"/>
      <w:lvlText w:val=""/>
      <w:lvlJc w:val="left"/>
    </w:lvl>
    <w:lvl w:ilvl="8" w:tplc="5BCE655A">
      <w:numFmt w:val="decimal"/>
      <w:lvlText w:val=""/>
      <w:lvlJc w:val="left"/>
    </w:lvl>
  </w:abstractNum>
  <w:abstractNum w:abstractNumId="1">
    <w:nsid w:val="120A3E21"/>
    <w:multiLevelType w:val="hybridMultilevel"/>
    <w:tmpl w:val="D2DAAE18"/>
    <w:lvl w:ilvl="0" w:tplc="E70089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3A"/>
    <w:rsid w:val="00020185"/>
    <w:rsid w:val="00073499"/>
    <w:rsid w:val="000E3A4D"/>
    <w:rsid w:val="000F6790"/>
    <w:rsid w:val="0011307A"/>
    <w:rsid w:val="00113E44"/>
    <w:rsid w:val="00155505"/>
    <w:rsid w:val="00193FE4"/>
    <w:rsid w:val="001B186D"/>
    <w:rsid w:val="001B7CBB"/>
    <w:rsid w:val="001C4CB5"/>
    <w:rsid w:val="001F4ACE"/>
    <w:rsid w:val="0037195E"/>
    <w:rsid w:val="00380512"/>
    <w:rsid w:val="00420A01"/>
    <w:rsid w:val="004333FC"/>
    <w:rsid w:val="00460754"/>
    <w:rsid w:val="004A4061"/>
    <w:rsid w:val="004D0667"/>
    <w:rsid w:val="004F1D94"/>
    <w:rsid w:val="005207F6"/>
    <w:rsid w:val="00594E15"/>
    <w:rsid w:val="005F0EBE"/>
    <w:rsid w:val="00644395"/>
    <w:rsid w:val="006F031A"/>
    <w:rsid w:val="007A7FEE"/>
    <w:rsid w:val="007D38CD"/>
    <w:rsid w:val="00813E20"/>
    <w:rsid w:val="00843575"/>
    <w:rsid w:val="008D7F11"/>
    <w:rsid w:val="00936B85"/>
    <w:rsid w:val="00951782"/>
    <w:rsid w:val="00953F3B"/>
    <w:rsid w:val="00983B31"/>
    <w:rsid w:val="009B3DB4"/>
    <w:rsid w:val="009E5058"/>
    <w:rsid w:val="009F3A9A"/>
    <w:rsid w:val="00A16AA1"/>
    <w:rsid w:val="00A469AB"/>
    <w:rsid w:val="00A56BBB"/>
    <w:rsid w:val="00AD71E1"/>
    <w:rsid w:val="00B630CE"/>
    <w:rsid w:val="00B834D3"/>
    <w:rsid w:val="00BF3C0C"/>
    <w:rsid w:val="00C8108C"/>
    <w:rsid w:val="00CE77AF"/>
    <w:rsid w:val="00D048EA"/>
    <w:rsid w:val="00D1332A"/>
    <w:rsid w:val="00E569A8"/>
    <w:rsid w:val="00EB5ECF"/>
    <w:rsid w:val="00EB75B4"/>
    <w:rsid w:val="00ED784E"/>
    <w:rsid w:val="00EF663A"/>
    <w:rsid w:val="00F46327"/>
    <w:rsid w:val="00F870B9"/>
    <w:rsid w:val="00FE3C55"/>
    <w:rsid w:val="00FE4A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9F06FE"/>
  <w15:docId w15:val="{FF95EA0D-2FC5-43CC-988F-DFF73542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8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8F1E4983</Template>
  <TotalTime>10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 Public Schools</Company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cp:lastModifiedBy>DANIEL GRIMSHAW</cp:lastModifiedBy>
  <cp:revision>3</cp:revision>
  <cp:lastPrinted>2014-03-23T22:11:00Z</cp:lastPrinted>
  <dcterms:created xsi:type="dcterms:W3CDTF">2015-03-13T17:21:00Z</dcterms:created>
  <dcterms:modified xsi:type="dcterms:W3CDTF">2015-03-13T17:31:00Z</dcterms:modified>
</cp:coreProperties>
</file>