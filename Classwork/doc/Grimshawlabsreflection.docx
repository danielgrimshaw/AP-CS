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B2E01" w14:textId="77777777" w:rsidR="009C4823" w:rsidRPr="00F3275C" w:rsidRDefault="00F3275C" w:rsidP="00F3275C">
      <w:pPr>
        <w:jc w:val="center"/>
        <w:rPr>
          <w:b/>
          <w:sz w:val="28"/>
          <w:szCs w:val="28"/>
        </w:rPr>
      </w:pPr>
      <w:bookmarkStart w:id="0" w:name="_GoBack"/>
      <w:r w:rsidRPr="00F3275C">
        <w:rPr>
          <w:b/>
          <w:sz w:val="28"/>
          <w:szCs w:val="28"/>
        </w:rPr>
        <w:t>College Board Labs Reflection</w:t>
      </w:r>
    </w:p>
    <w:bookmarkEnd w:id="0"/>
    <w:p w14:paraId="6470C6D6" w14:textId="77777777" w:rsidR="00F3275C" w:rsidRDefault="00F3275C" w:rsidP="00F3275C">
      <w:pPr>
        <w:jc w:val="center"/>
        <w:rPr>
          <w:sz w:val="28"/>
          <w:szCs w:val="28"/>
        </w:rPr>
      </w:pPr>
    </w:p>
    <w:p w14:paraId="5588DDDA" w14:textId="77777777" w:rsidR="00F3275C" w:rsidRDefault="00F3275C" w:rsidP="00F3275C">
      <w:r>
        <w:t>Please answer the following reflection questions about the three College Board Labs.</w:t>
      </w:r>
    </w:p>
    <w:p w14:paraId="7EB3D36D" w14:textId="77777777" w:rsidR="00F3275C" w:rsidRDefault="00F3275C" w:rsidP="00F3275C"/>
    <w:p w14:paraId="53C2F7A1" w14:textId="77777777" w:rsidR="00F3275C" w:rsidRPr="00F3275C" w:rsidRDefault="00F3275C" w:rsidP="00F3275C">
      <w:pPr>
        <w:rPr>
          <w:b/>
        </w:rPr>
      </w:pPr>
      <w:proofErr w:type="spellStart"/>
      <w:r w:rsidRPr="00F3275C">
        <w:rPr>
          <w:b/>
        </w:rPr>
        <w:t>ChatBot</w:t>
      </w:r>
      <w:proofErr w:type="spellEnd"/>
      <w:r w:rsidRPr="00F3275C">
        <w:rPr>
          <w:b/>
        </w:rPr>
        <w:t xml:space="preserve"> Magpie Lab</w:t>
      </w:r>
    </w:p>
    <w:p w14:paraId="79A2BF37" w14:textId="77777777" w:rsidR="00F3275C" w:rsidRDefault="00F3275C" w:rsidP="00F3275C"/>
    <w:p w14:paraId="738E981D" w14:textId="77777777" w:rsidR="00F3275C" w:rsidRDefault="00F3275C" w:rsidP="00F3275C">
      <w:r>
        <w:t>1. State something you learned by doing this lab.</w:t>
      </w:r>
    </w:p>
    <w:p w14:paraId="6B9F80D2" w14:textId="14CFCD16" w:rsidR="007C0835" w:rsidRDefault="002133FE" w:rsidP="00F3275C">
      <w:r>
        <w:t>I learned that if statements often are not the best way to create natural language interpreters.</w:t>
      </w:r>
    </w:p>
    <w:p w14:paraId="611DE4A2" w14:textId="77777777" w:rsidR="00F3275C" w:rsidRDefault="00F3275C" w:rsidP="00F3275C">
      <w:r>
        <w:t>2. State something you liked about doing this lab.</w:t>
      </w:r>
    </w:p>
    <w:p w14:paraId="6BF5D084" w14:textId="02FB7301" w:rsidR="00F3275C" w:rsidRDefault="002133FE" w:rsidP="00F3275C">
      <w:r>
        <w:t>I liked how the vast majority of the code was written already.</w:t>
      </w:r>
    </w:p>
    <w:p w14:paraId="504D541C" w14:textId="77777777" w:rsidR="00F3275C" w:rsidRDefault="00F3275C" w:rsidP="00F3275C">
      <w:r>
        <w:t>3. State something you would change to make this lab better for next year’s students.</w:t>
      </w:r>
    </w:p>
    <w:p w14:paraId="47A4D60E" w14:textId="03778EB6" w:rsidR="00F3275C" w:rsidRDefault="002133FE" w:rsidP="00F3275C">
      <w:r>
        <w:t>It would be nice if all of the files used a consistent spacing.</w:t>
      </w:r>
    </w:p>
    <w:p w14:paraId="19B4B353" w14:textId="77777777" w:rsidR="00F3275C" w:rsidRPr="00F3275C" w:rsidRDefault="00F3275C" w:rsidP="00F3275C">
      <w:pPr>
        <w:rPr>
          <w:b/>
        </w:rPr>
      </w:pPr>
      <w:r w:rsidRPr="00F3275C">
        <w:rPr>
          <w:b/>
        </w:rPr>
        <w:t>Picture Lab</w:t>
      </w:r>
    </w:p>
    <w:p w14:paraId="445041A2" w14:textId="77777777" w:rsidR="00F3275C" w:rsidRDefault="00F3275C" w:rsidP="00F3275C"/>
    <w:p w14:paraId="55F2AC75" w14:textId="77777777" w:rsidR="00F3275C" w:rsidRDefault="00F3275C" w:rsidP="00F3275C">
      <w:r>
        <w:t>1. State something you learned by doing this lab.</w:t>
      </w:r>
    </w:p>
    <w:p w14:paraId="704306FE" w14:textId="67AEA30D" w:rsidR="00F3275C" w:rsidRDefault="002133FE" w:rsidP="00F3275C">
      <w:r>
        <w:t>I learned how easy it is to manipulate images in Java.</w:t>
      </w:r>
    </w:p>
    <w:p w14:paraId="5670296B" w14:textId="77777777" w:rsidR="00F3275C" w:rsidRDefault="00F3275C" w:rsidP="00F3275C">
      <w:r>
        <w:t>2. State something you liked about doing this lab.</w:t>
      </w:r>
    </w:p>
    <w:p w14:paraId="05D73122" w14:textId="6A9A484D" w:rsidR="00F3275C" w:rsidRDefault="002133FE" w:rsidP="00F3275C">
      <w:r>
        <w:t xml:space="preserve">I liked the </w:t>
      </w:r>
      <w:proofErr w:type="spellStart"/>
      <w:proofErr w:type="gramStart"/>
      <w:r>
        <w:t>fixUnderwater</w:t>
      </w:r>
      <w:proofErr w:type="spellEnd"/>
      <w:r>
        <w:t>(</w:t>
      </w:r>
      <w:proofErr w:type="gramEnd"/>
      <w:r>
        <w:t>) method.</w:t>
      </w:r>
    </w:p>
    <w:p w14:paraId="2B848ECA" w14:textId="77777777" w:rsidR="00F3275C" w:rsidRDefault="00F3275C" w:rsidP="00F3275C">
      <w:r>
        <w:t>3. State something you would change to make this lab better for next year’s students.</w:t>
      </w:r>
    </w:p>
    <w:p w14:paraId="5715A1FA" w14:textId="17928237" w:rsidR="00F3275C" w:rsidRDefault="002133FE" w:rsidP="00F3275C">
      <w:r>
        <w:t xml:space="preserve">More optional methods similar to </w:t>
      </w:r>
      <w:proofErr w:type="spellStart"/>
      <w:proofErr w:type="gramStart"/>
      <w:r>
        <w:t>fixUnderwater</w:t>
      </w:r>
      <w:proofErr w:type="spellEnd"/>
      <w:r>
        <w:t>(</w:t>
      </w:r>
      <w:proofErr w:type="gramEnd"/>
      <w:r>
        <w:t>).</w:t>
      </w:r>
    </w:p>
    <w:p w14:paraId="73F3DC91" w14:textId="77777777" w:rsidR="00F3275C" w:rsidRPr="00F3275C" w:rsidRDefault="00F3275C" w:rsidP="00F3275C">
      <w:pPr>
        <w:rPr>
          <w:b/>
        </w:rPr>
      </w:pPr>
      <w:r w:rsidRPr="00F3275C">
        <w:rPr>
          <w:b/>
        </w:rPr>
        <w:t>Elevens Lab</w:t>
      </w:r>
    </w:p>
    <w:p w14:paraId="6D61A454" w14:textId="77777777" w:rsidR="00F3275C" w:rsidRDefault="00F3275C" w:rsidP="00F3275C"/>
    <w:p w14:paraId="55EA1BE2" w14:textId="77777777" w:rsidR="00F3275C" w:rsidRDefault="00F3275C" w:rsidP="00F3275C">
      <w:r>
        <w:t>1. State something you learned by doing this lab.</w:t>
      </w:r>
    </w:p>
    <w:p w14:paraId="590EE8DC" w14:textId="3BD4A763" w:rsidR="00F3275C" w:rsidRDefault="002133FE" w:rsidP="00F3275C">
      <w:r>
        <w:t>I learned about applications of inheritance and polymorphism.</w:t>
      </w:r>
    </w:p>
    <w:p w14:paraId="2C0832F0" w14:textId="77777777" w:rsidR="00F3275C" w:rsidRDefault="00F3275C" w:rsidP="00F3275C">
      <w:r>
        <w:t>2. State something you liked about doing this lab.</w:t>
      </w:r>
    </w:p>
    <w:p w14:paraId="271DB93E" w14:textId="6650BB4C" w:rsidR="00F3275C" w:rsidRDefault="002133FE" w:rsidP="00F3275C">
      <w:r>
        <w:t>I liked how there were additional tasks to do after the main lab.</w:t>
      </w:r>
    </w:p>
    <w:p w14:paraId="3A58588A" w14:textId="77777777" w:rsidR="00F3275C" w:rsidRDefault="00F3275C" w:rsidP="00F3275C">
      <w:r>
        <w:t>3. State something you would change to make this lab better for next year’s students.</w:t>
      </w:r>
    </w:p>
    <w:p w14:paraId="1F88D319" w14:textId="422E5223" w:rsidR="007C0835" w:rsidRDefault="002133FE" w:rsidP="00F3275C">
      <w:r>
        <w:t>There need to be more tasks that require programming.</w:t>
      </w:r>
    </w:p>
    <w:p w14:paraId="5F17302F" w14:textId="77777777" w:rsidR="007C0835" w:rsidRPr="007C0835" w:rsidRDefault="007C0835" w:rsidP="00F3275C">
      <w:pPr>
        <w:rPr>
          <w:b/>
        </w:rPr>
      </w:pPr>
      <w:r w:rsidRPr="007C0835">
        <w:rPr>
          <w:b/>
        </w:rPr>
        <w:t>Additional Comments?</w:t>
      </w:r>
    </w:p>
    <w:p w14:paraId="17A06D91" w14:textId="77777777" w:rsidR="00F3275C" w:rsidRPr="00F3275C" w:rsidRDefault="00F3275C" w:rsidP="00F3275C"/>
    <w:p w14:paraId="00981C23" w14:textId="77777777" w:rsidR="00F3275C" w:rsidRDefault="00F3275C"/>
    <w:p w14:paraId="667C10A0" w14:textId="77777777" w:rsidR="00F3275C" w:rsidRDefault="00F3275C"/>
    <w:sectPr w:rsidR="00F3275C" w:rsidSect="009C48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5C"/>
    <w:rsid w:val="002133FE"/>
    <w:rsid w:val="007C0835"/>
    <w:rsid w:val="008851CF"/>
    <w:rsid w:val="009C4823"/>
    <w:rsid w:val="00F327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589B99"/>
  <w15:docId w15:val="{FE57FEF2-C5BB-4042-875F-5428F8A6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1F7D0EBA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DANIEL GRIMSHAW</cp:lastModifiedBy>
  <cp:revision>2</cp:revision>
  <dcterms:created xsi:type="dcterms:W3CDTF">2015-04-03T16:53:00Z</dcterms:created>
  <dcterms:modified xsi:type="dcterms:W3CDTF">2015-04-03T16:53:00Z</dcterms:modified>
</cp:coreProperties>
</file>