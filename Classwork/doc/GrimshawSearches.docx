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52C31" w14:textId="750DA7A2" w:rsidR="00EF663A" w:rsidRDefault="00EF663A" w:rsidP="00EF663A">
      <w:pPr>
        <w:jc w:val="right"/>
      </w:pPr>
      <w:r>
        <w:t>Name: __</w:t>
      </w:r>
      <w:r w:rsidR="007C344B">
        <w:t>Daniel Grimshaw</w:t>
      </w:r>
      <w:r>
        <w:t>_________________</w:t>
      </w:r>
    </w:p>
    <w:p w14:paraId="543D0D0C" w14:textId="77777777" w:rsidR="00EF663A" w:rsidRDefault="00EF663A"/>
    <w:p w14:paraId="452A5682" w14:textId="77777777" w:rsidR="00EF663A" w:rsidRPr="00EF663A" w:rsidRDefault="00A572FC" w:rsidP="00EF663A">
      <w:pPr>
        <w:jc w:val="center"/>
        <w:rPr>
          <w:b/>
          <w:sz w:val="28"/>
        </w:rPr>
      </w:pPr>
      <w:r>
        <w:rPr>
          <w:b/>
          <w:sz w:val="28"/>
        </w:rPr>
        <w:t>Searches</w:t>
      </w:r>
      <w:r w:rsidR="00EF663A" w:rsidRPr="00EF663A">
        <w:rPr>
          <w:b/>
          <w:sz w:val="28"/>
        </w:rPr>
        <w:t xml:space="preserve"> Assignment</w:t>
      </w:r>
    </w:p>
    <w:p w14:paraId="04458834" w14:textId="77777777" w:rsidR="0037195E" w:rsidRDefault="0037195E"/>
    <w:p w14:paraId="7A86F799" w14:textId="618A387F" w:rsidR="00CE77AF" w:rsidRPr="008E4D1F" w:rsidRDefault="006C2151">
      <w:pPr>
        <w:rPr>
          <w:rFonts w:ascii="Times" w:hAnsi="Times"/>
        </w:rPr>
      </w:pPr>
      <w:r w:rsidRPr="008E4D1F">
        <w:rPr>
          <w:rFonts w:ascii="Times" w:hAnsi="Times"/>
        </w:rPr>
        <w:t>1</w:t>
      </w:r>
      <w:r w:rsidR="00CE77AF" w:rsidRPr="008E4D1F">
        <w:rPr>
          <w:rFonts w:ascii="Times" w:hAnsi="Times"/>
        </w:rPr>
        <w:t>. Why does the binary search algorithm require the input to be sorted?</w:t>
      </w:r>
    </w:p>
    <w:p w14:paraId="26D59814" w14:textId="77777777" w:rsidR="00552EDB" w:rsidRPr="008E4D1F" w:rsidRDefault="00552EDB">
      <w:pPr>
        <w:rPr>
          <w:rFonts w:ascii="Times" w:hAnsi="Times"/>
        </w:rPr>
      </w:pPr>
    </w:p>
    <w:p w14:paraId="6B37F587" w14:textId="27E4EBE9" w:rsidR="00CE77AF" w:rsidRPr="008E4D1F" w:rsidRDefault="007C344B">
      <w:pPr>
        <w:rPr>
          <w:rFonts w:ascii="Times" w:hAnsi="Times"/>
        </w:rPr>
      </w:pPr>
      <w:r>
        <w:rPr>
          <w:rFonts w:ascii="Times" w:hAnsi="Times"/>
        </w:rPr>
        <w:t>It needs to be able to start at the median value.</w:t>
      </w:r>
    </w:p>
    <w:p w14:paraId="7E0139BB" w14:textId="77777777" w:rsidR="001C4716" w:rsidRPr="008E4D1F" w:rsidRDefault="001C4716">
      <w:pPr>
        <w:rPr>
          <w:rFonts w:ascii="Times" w:hAnsi="Times"/>
        </w:rPr>
      </w:pPr>
    </w:p>
    <w:p w14:paraId="1010B931" w14:textId="77777777" w:rsidR="001C4716" w:rsidRPr="008E4D1F" w:rsidRDefault="001C4716">
      <w:pPr>
        <w:rPr>
          <w:rFonts w:ascii="Times" w:hAnsi="Times"/>
        </w:rPr>
      </w:pPr>
    </w:p>
    <w:p w14:paraId="6C9D42D2" w14:textId="77777777" w:rsidR="001C4716" w:rsidRPr="008E4D1F" w:rsidRDefault="001C4716">
      <w:pPr>
        <w:rPr>
          <w:rFonts w:ascii="Times" w:hAnsi="Times"/>
        </w:rPr>
      </w:pPr>
    </w:p>
    <w:p w14:paraId="3A64DD85" w14:textId="77777777" w:rsidR="006C2151" w:rsidRPr="008E4D1F" w:rsidRDefault="006C2151">
      <w:pPr>
        <w:rPr>
          <w:rFonts w:ascii="Times" w:hAnsi="Times"/>
        </w:rPr>
      </w:pPr>
    </w:p>
    <w:p w14:paraId="2E67B276" w14:textId="77777777" w:rsidR="00A75864" w:rsidRPr="008E4D1F" w:rsidRDefault="00A75864">
      <w:pPr>
        <w:rPr>
          <w:rFonts w:ascii="Times" w:hAnsi="Times"/>
        </w:rPr>
      </w:pPr>
    </w:p>
    <w:p w14:paraId="5B361E40" w14:textId="1ABA559B" w:rsidR="00E569A8" w:rsidRPr="008E4D1F" w:rsidRDefault="006C2151" w:rsidP="00E569A8">
      <w:pPr>
        <w:rPr>
          <w:rFonts w:ascii="Times" w:hAnsi="Times"/>
        </w:rPr>
      </w:pPr>
      <w:r w:rsidRPr="008E4D1F">
        <w:rPr>
          <w:rFonts w:ascii="Times" w:hAnsi="Times"/>
        </w:rPr>
        <w:t>2</w:t>
      </w:r>
      <w:r w:rsidR="00E569A8" w:rsidRPr="008E4D1F">
        <w:rPr>
          <w:rFonts w:ascii="Times" w:hAnsi="Times"/>
        </w:rPr>
        <w:t>. How many elements (at most) does a binary search examine if the array contains 60 elements?</w:t>
      </w:r>
    </w:p>
    <w:p w14:paraId="46335EBB" w14:textId="3B31E4B4" w:rsidR="00552EDB" w:rsidRPr="008E4D1F" w:rsidRDefault="007C344B" w:rsidP="00E569A8">
      <w:pPr>
        <w:rPr>
          <w:rFonts w:ascii="Times" w:hAnsi="Times"/>
        </w:rPr>
      </w:pPr>
      <w:r>
        <w:rPr>
          <w:rFonts w:ascii="Times" w:hAnsi="Times"/>
        </w:rPr>
        <w:t>5 elements.</w:t>
      </w:r>
    </w:p>
    <w:p w14:paraId="4ED80A74" w14:textId="77777777" w:rsidR="007C3D27" w:rsidRPr="008E4D1F" w:rsidRDefault="007C3D27" w:rsidP="00E569A8">
      <w:pPr>
        <w:rPr>
          <w:rFonts w:ascii="Times" w:hAnsi="Times"/>
        </w:rPr>
      </w:pPr>
    </w:p>
    <w:p w14:paraId="5115E147" w14:textId="77777777" w:rsidR="007C3D27" w:rsidRPr="008E4D1F" w:rsidRDefault="007C3D27" w:rsidP="00E569A8">
      <w:pPr>
        <w:rPr>
          <w:rFonts w:ascii="Times" w:hAnsi="Times"/>
        </w:rPr>
      </w:pPr>
    </w:p>
    <w:p w14:paraId="4F70322A" w14:textId="77777777" w:rsidR="007C3D27" w:rsidRDefault="007C3D27" w:rsidP="00E569A8"/>
    <w:p w14:paraId="68197111" w14:textId="77777777" w:rsidR="001C4716" w:rsidRDefault="001C4716" w:rsidP="00E569A8"/>
    <w:p w14:paraId="33137FE7" w14:textId="77777777" w:rsidR="001C4716" w:rsidRDefault="001C4716" w:rsidP="00E569A8"/>
    <w:p w14:paraId="1E415924" w14:textId="77777777" w:rsidR="007C3D27" w:rsidRDefault="007C3D27" w:rsidP="00E569A8"/>
    <w:p w14:paraId="3BC611D6" w14:textId="77777777" w:rsidR="00552EDB" w:rsidRDefault="00552EDB" w:rsidP="00E569A8"/>
    <w:p w14:paraId="3AFB7D8E" w14:textId="77777777" w:rsidR="001C4716" w:rsidRDefault="001C4716">
      <w:pPr>
        <w:rPr>
          <w:rFonts w:cs="Courier"/>
        </w:rPr>
      </w:pPr>
      <w:r>
        <w:rPr>
          <w:rFonts w:cs="Courier"/>
        </w:rPr>
        <w:br w:type="page"/>
      </w:r>
    </w:p>
    <w:p w14:paraId="3B3A88F4" w14:textId="474EF435" w:rsidR="007C3D27" w:rsidRPr="008E4D1F" w:rsidRDefault="006C2151" w:rsidP="007C3D27">
      <w:pPr>
        <w:rPr>
          <w:rFonts w:ascii="Times" w:hAnsi="Times" w:cs="Courier"/>
        </w:rPr>
      </w:pPr>
      <w:r w:rsidRPr="008E4D1F">
        <w:rPr>
          <w:rFonts w:ascii="Times" w:hAnsi="Times" w:cs="Courier"/>
        </w:rPr>
        <w:lastRenderedPageBreak/>
        <w:t>3</w:t>
      </w:r>
      <w:r w:rsidR="007C3D27" w:rsidRPr="008E4D1F">
        <w:rPr>
          <w:rFonts w:ascii="Times" w:hAnsi="Times" w:cs="Courier"/>
        </w:rPr>
        <w:t xml:space="preserve">. Complete the table below for the </w:t>
      </w:r>
      <w:proofErr w:type="spellStart"/>
      <w:r w:rsidR="007C3D27" w:rsidRPr="008E4D1F">
        <w:rPr>
          <w:rFonts w:ascii="Times" w:hAnsi="Times" w:cs="Courier"/>
        </w:rPr>
        <w:t>binarySearch</w:t>
      </w:r>
      <w:proofErr w:type="spellEnd"/>
      <w:r w:rsidR="007C3D27" w:rsidRPr="008E4D1F">
        <w:rPr>
          <w:rFonts w:ascii="Times" w:hAnsi="Times" w:cs="Courier"/>
        </w:rPr>
        <w:t xml:space="preserve"> method. Replace each ‘?’ with a value.</w:t>
      </w:r>
    </w:p>
    <w:p w14:paraId="0E1E9BE2" w14:textId="77777777" w:rsidR="001C4716" w:rsidRPr="008E4D1F" w:rsidRDefault="001C4716" w:rsidP="007C3D27">
      <w:pPr>
        <w:rPr>
          <w:rFonts w:ascii="Times" w:hAnsi="Times" w:cs="Courier"/>
        </w:rPr>
      </w:pPr>
    </w:p>
    <w:p w14:paraId="78A0E01C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>/**</w:t>
      </w:r>
    </w:p>
    <w:p w14:paraId="22DD35DC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 Find the index of a value in an array of integers sorted </w:t>
      </w:r>
    </w:p>
    <w:p w14:paraId="18BDF985" w14:textId="002C30F8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 </w:t>
      </w:r>
      <w:proofErr w:type="gramStart"/>
      <w:r w:rsidRPr="008E4D1F">
        <w:rPr>
          <w:rFonts w:ascii="Times" w:hAnsi="Times" w:cs="Times"/>
        </w:rPr>
        <w:t>in</w:t>
      </w:r>
      <w:proofErr w:type="gramEnd"/>
      <w:r w:rsidRPr="008E4D1F">
        <w:rPr>
          <w:rFonts w:ascii="Times" w:hAnsi="Times" w:cs="Times"/>
        </w:rPr>
        <w:t xml:space="preserve"> ascending order. </w:t>
      </w:r>
    </w:p>
    <w:p w14:paraId="39CDDA24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 @</w:t>
      </w:r>
      <w:proofErr w:type="spellStart"/>
      <w:r w:rsidRPr="008E4D1F">
        <w:rPr>
          <w:rFonts w:ascii="Times" w:hAnsi="Times" w:cs="Times"/>
        </w:rPr>
        <w:t>param</w:t>
      </w:r>
      <w:proofErr w:type="spellEnd"/>
      <w:r w:rsidRPr="008E4D1F">
        <w:rPr>
          <w:rFonts w:ascii="Times" w:hAnsi="Times" w:cs="Times"/>
        </w:rPr>
        <w:t xml:space="preserve"> elements an array containing the items to be searched.</w:t>
      </w:r>
    </w:p>
    <w:p w14:paraId="60584841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 </w:t>
      </w:r>
      <w:r w:rsidRPr="008E4D1F">
        <w:rPr>
          <w:rFonts w:ascii="Times" w:hAnsi="Times" w:cs="Times"/>
          <w:b/>
          <w:bCs/>
        </w:rPr>
        <w:t xml:space="preserve">Precondition: </w:t>
      </w:r>
      <w:r w:rsidRPr="008E4D1F">
        <w:rPr>
          <w:rFonts w:ascii="Times" w:hAnsi="Times" w:cs="Times"/>
        </w:rPr>
        <w:t xml:space="preserve">items in elements are sorted in ascending order. </w:t>
      </w:r>
    </w:p>
    <w:p w14:paraId="7E7E4D4D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 @</w:t>
      </w:r>
      <w:proofErr w:type="spellStart"/>
      <w:r w:rsidRPr="008E4D1F">
        <w:rPr>
          <w:rFonts w:ascii="Times" w:hAnsi="Times" w:cs="Times"/>
        </w:rPr>
        <w:t>param</w:t>
      </w:r>
      <w:proofErr w:type="spellEnd"/>
      <w:r w:rsidRPr="008E4D1F">
        <w:rPr>
          <w:rFonts w:ascii="Times" w:hAnsi="Times" w:cs="Times"/>
        </w:rPr>
        <w:t xml:space="preserve"> target the item to be found in elements. </w:t>
      </w:r>
    </w:p>
    <w:p w14:paraId="7066BA26" w14:textId="4EE4AF8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</w:t>
      </w:r>
      <w:r w:rsidR="008E4D1F" w:rsidRPr="008E4D1F">
        <w:rPr>
          <w:rFonts w:ascii="Times" w:hAnsi="Times" w:cs="Times"/>
        </w:rPr>
        <w:t xml:space="preserve"> </w:t>
      </w:r>
      <w:r w:rsidRPr="008E4D1F">
        <w:rPr>
          <w:rFonts w:ascii="Times" w:hAnsi="Times" w:cs="Times"/>
        </w:rPr>
        <w:t xml:space="preserve">@return an index of target in elements if target found; </w:t>
      </w:r>
    </w:p>
    <w:p w14:paraId="70F1EA84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 </w:t>
      </w:r>
      <w:r w:rsidRPr="008E4D1F">
        <w:rPr>
          <w:rFonts w:ascii="Times" w:hAnsi="Times" w:cs="Times"/>
        </w:rPr>
        <w:tab/>
        <w:t xml:space="preserve">-1 otherwise. </w:t>
      </w:r>
    </w:p>
    <w:p w14:paraId="3DFD79E3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*/</w:t>
      </w:r>
    </w:p>
    <w:p w14:paraId="06663DC3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 public static </w:t>
      </w:r>
      <w:proofErr w:type="spellStart"/>
      <w:r w:rsidRPr="008E4D1F">
        <w:rPr>
          <w:rFonts w:ascii="Times" w:hAnsi="Times" w:cs="Times"/>
        </w:rPr>
        <w:t>int</w:t>
      </w:r>
      <w:proofErr w:type="spellEnd"/>
      <w:r w:rsidRPr="008E4D1F">
        <w:rPr>
          <w:rFonts w:ascii="Times" w:hAnsi="Times" w:cs="Times"/>
        </w:rPr>
        <w:t xml:space="preserve"> </w:t>
      </w:r>
      <w:proofErr w:type="spellStart"/>
      <w:proofErr w:type="gramStart"/>
      <w:r w:rsidRPr="008E4D1F">
        <w:rPr>
          <w:rFonts w:ascii="Times" w:hAnsi="Times" w:cs="Times"/>
        </w:rPr>
        <w:t>binarySearch</w:t>
      </w:r>
      <w:proofErr w:type="spellEnd"/>
      <w:r w:rsidRPr="008E4D1F">
        <w:rPr>
          <w:rFonts w:ascii="Times" w:hAnsi="Times" w:cs="Times"/>
        </w:rPr>
        <w:t>(</w:t>
      </w:r>
      <w:proofErr w:type="spellStart"/>
      <w:proofErr w:type="gramEnd"/>
      <w:r w:rsidRPr="008E4D1F">
        <w:rPr>
          <w:rFonts w:ascii="Times" w:hAnsi="Times" w:cs="Times"/>
        </w:rPr>
        <w:t>int</w:t>
      </w:r>
      <w:proofErr w:type="spellEnd"/>
      <w:r w:rsidRPr="008E4D1F">
        <w:rPr>
          <w:rFonts w:ascii="Times" w:hAnsi="Times" w:cs="Times"/>
        </w:rPr>
        <w:t xml:space="preserve">[] elements, </w:t>
      </w:r>
      <w:proofErr w:type="spellStart"/>
      <w:r w:rsidRPr="008E4D1F">
        <w:rPr>
          <w:rFonts w:ascii="Times" w:hAnsi="Times" w:cs="Times"/>
        </w:rPr>
        <w:t>int</w:t>
      </w:r>
      <w:proofErr w:type="spellEnd"/>
      <w:r w:rsidRPr="008E4D1F">
        <w:rPr>
          <w:rFonts w:ascii="Times" w:hAnsi="Times" w:cs="Times"/>
        </w:rPr>
        <w:t xml:space="preserve"> target) </w:t>
      </w:r>
    </w:p>
    <w:p w14:paraId="02C7AE11" w14:textId="1B5C079B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{ </w:t>
      </w:r>
    </w:p>
    <w:p w14:paraId="362E9F31" w14:textId="77777777" w:rsid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</w:t>
      </w:r>
      <w:proofErr w:type="spellStart"/>
      <w:proofErr w:type="gramStart"/>
      <w:r w:rsidRPr="008E4D1F">
        <w:rPr>
          <w:rFonts w:ascii="Times" w:hAnsi="Times" w:cs="Times"/>
        </w:rPr>
        <w:t>int</w:t>
      </w:r>
      <w:proofErr w:type="spellEnd"/>
      <w:proofErr w:type="gramEnd"/>
      <w:r w:rsidRPr="008E4D1F">
        <w:rPr>
          <w:rFonts w:ascii="Times" w:hAnsi="Times" w:cs="Times"/>
        </w:rPr>
        <w:t xml:space="preserve"> left = 0; </w:t>
      </w:r>
    </w:p>
    <w:p w14:paraId="416D76C7" w14:textId="061E3C02" w:rsidR="001C4716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</w:t>
      </w:r>
      <w:proofErr w:type="spellStart"/>
      <w:proofErr w:type="gramStart"/>
      <w:r w:rsidR="001C4716" w:rsidRPr="008E4D1F">
        <w:rPr>
          <w:rFonts w:ascii="Times" w:hAnsi="Times" w:cs="Times"/>
        </w:rPr>
        <w:t>int</w:t>
      </w:r>
      <w:proofErr w:type="spellEnd"/>
      <w:proofErr w:type="gramEnd"/>
      <w:r w:rsidR="001C4716" w:rsidRPr="008E4D1F">
        <w:rPr>
          <w:rFonts w:ascii="Times" w:hAnsi="Times" w:cs="Times"/>
        </w:rPr>
        <w:t xml:space="preserve"> right = </w:t>
      </w:r>
      <w:proofErr w:type="spellStart"/>
      <w:r w:rsidR="001C4716" w:rsidRPr="008E4D1F">
        <w:rPr>
          <w:rFonts w:ascii="Times" w:hAnsi="Times" w:cs="Times"/>
        </w:rPr>
        <w:t>elements.length</w:t>
      </w:r>
      <w:proofErr w:type="spellEnd"/>
      <w:r w:rsidR="001C4716" w:rsidRPr="008E4D1F">
        <w:rPr>
          <w:rFonts w:ascii="Times" w:hAnsi="Times" w:cs="Times"/>
        </w:rPr>
        <w:t xml:space="preserve"> − 1; </w:t>
      </w:r>
    </w:p>
    <w:p w14:paraId="1E3A38FD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</w:t>
      </w:r>
      <w:proofErr w:type="gramStart"/>
      <w:r w:rsidRPr="008E4D1F">
        <w:rPr>
          <w:rFonts w:ascii="Times" w:hAnsi="Times" w:cs="Times"/>
        </w:rPr>
        <w:t>while</w:t>
      </w:r>
      <w:proofErr w:type="gramEnd"/>
      <w:r w:rsidRPr="008E4D1F">
        <w:rPr>
          <w:rFonts w:ascii="Times" w:hAnsi="Times" w:cs="Times"/>
        </w:rPr>
        <w:t xml:space="preserve"> (left &lt;= right) </w:t>
      </w:r>
    </w:p>
    <w:p w14:paraId="1F727768" w14:textId="7FA99F52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{ </w:t>
      </w:r>
    </w:p>
    <w:p w14:paraId="021EEBF7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</w:t>
      </w:r>
      <w:proofErr w:type="spellStart"/>
      <w:proofErr w:type="gramStart"/>
      <w:r w:rsidRPr="008E4D1F">
        <w:rPr>
          <w:rFonts w:ascii="Times" w:hAnsi="Times" w:cs="Times"/>
        </w:rPr>
        <w:t>int</w:t>
      </w:r>
      <w:proofErr w:type="spellEnd"/>
      <w:proofErr w:type="gramEnd"/>
      <w:r w:rsidRPr="008E4D1F">
        <w:rPr>
          <w:rFonts w:ascii="Times" w:hAnsi="Times" w:cs="Times"/>
        </w:rPr>
        <w:t xml:space="preserve"> middle = (left + right) / 2;</w:t>
      </w:r>
    </w:p>
    <w:p w14:paraId="53BFDC34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</w:t>
      </w:r>
      <w:proofErr w:type="gramStart"/>
      <w:r w:rsidRPr="008E4D1F">
        <w:rPr>
          <w:rFonts w:ascii="Times" w:hAnsi="Times" w:cs="Times"/>
        </w:rPr>
        <w:t>if</w:t>
      </w:r>
      <w:proofErr w:type="gramEnd"/>
      <w:r w:rsidRPr="008E4D1F">
        <w:rPr>
          <w:rFonts w:ascii="Times" w:hAnsi="Times" w:cs="Times"/>
        </w:rPr>
        <w:t xml:space="preserve"> (target &lt; elements[middle]) </w:t>
      </w:r>
    </w:p>
    <w:p w14:paraId="055B835D" w14:textId="0DF61D43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{ </w:t>
      </w:r>
    </w:p>
    <w:p w14:paraId="35CD55F4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     </w:t>
      </w:r>
      <w:proofErr w:type="gramStart"/>
      <w:r w:rsidRPr="008E4D1F">
        <w:rPr>
          <w:rFonts w:ascii="Times" w:hAnsi="Times" w:cs="Times"/>
        </w:rPr>
        <w:t>right</w:t>
      </w:r>
      <w:proofErr w:type="gramEnd"/>
      <w:r w:rsidRPr="008E4D1F">
        <w:rPr>
          <w:rFonts w:ascii="Times" w:hAnsi="Times" w:cs="Times"/>
        </w:rPr>
        <w:t xml:space="preserve"> = middle − 1; </w:t>
      </w:r>
    </w:p>
    <w:p w14:paraId="22CB2B34" w14:textId="133A7A2F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} </w:t>
      </w:r>
    </w:p>
    <w:p w14:paraId="2E77551D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</w:t>
      </w:r>
      <w:proofErr w:type="gramStart"/>
      <w:r w:rsidRPr="008E4D1F">
        <w:rPr>
          <w:rFonts w:ascii="Times" w:hAnsi="Times" w:cs="Times"/>
        </w:rPr>
        <w:t>else</w:t>
      </w:r>
      <w:proofErr w:type="gramEnd"/>
      <w:r w:rsidRPr="008E4D1F">
        <w:rPr>
          <w:rFonts w:ascii="Times" w:hAnsi="Times" w:cs="Times"/>
        </w:rPr>
        <w:t xml:space="preserve"> if (target &gt; elements[middle]) </w:t>
      </w:r>
    </w:p>
    <w:p w14:paraId="67452801" w14:textId="7DFF9E21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{ </w:t>
      </w:r>
    </w:p>
    <w:p w14:paraId="22A7587F" w14:textId="7777777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     </w:t>
      </w:r>
      <w:proofErr w:type="gramStart"/>
      <w:r w:rsidRPr="008E4D1F">
        <w:rPr>
          <w:rFonts w:ascii="Times" w:hAnsi="Times" w:cs="Times"/>
        </w:rPr>
        <w:t>left</w:t>
      </w:r>
      <w:proofErr w:type="gramEnd"/>
      <w:r w:rsidRPr="008E4D1F">
        <w:rPr>
          <w:rFonts w:ascii="Times" w:hAnsi="Times" w:cs="Times"/>
        </w:rPr>
        <w:t xml:space="preserve"> = middle + 1; </w:t>
      </w:r>
    </w:p>
    <w:p w14:paraId="631C9E74" w14:textId="188694A5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} </w:t>
      </w:r>
    </w:p>
    <w:p w14:paraId="213B04B7" w14:textId="77777777" w:rsidR="008E4D1F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</w:t>
      </w:r>
      <w:proofErr w:type="gramStart"/>
      <w:r w:rsidR="001C4716" w:rsidRPr="008E4D1F">
        <w:rPr>
          <w:rFonts w:ascii="Times" w:hAnsi="Times" w:cs="Times"/>
        </w:rPr>
        <w:t>else</w:t>
      </w:r>
      <w:proofErr w:type="gramEnd"/>
      <w:r w:rsidR="001C4716" w:rsidRPr="008E4D1F">
        <w:rPr>
          <w:rFonts w:ascii="Times" w:hAnsi="Times" w:cs="Times"/>
        </w:rPr>
        <w:t xml:space="preserve"> </w:t>
      </w:r>
    </w:p>
    <w:p w14:paraId="5BF7BE27" w14:textId="17015DA1" w:rsidR="001C4716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</w:t>
      </w:r>
      <w:r w:rsidR="001C4716" w:rsidRPr="008E4D1F">
        <w:rPr>
          <w:rFonts w:ascii="Times" w:hAnsi="Times" w:cs="Times"/>
        </w:rPr>
        <w:t xml:space="preserve">{ </w:t>
      </w:r>
    </w:p>
    <w:p w14:paraId="6606A5B9" w14:textId="77777777" w:rsidR="008E4D1F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     </w:t>
      </w:r>
      <w:proofErr w:type="gramStart"/>
      <w:r w:rsidR="001C4716" w:rsidRPr="008E4D1F">
        <w:rPr>
          <w:rFonts w:ascii="Times" w:hAnsi="Times" w:cs="Times"/>
        </w:rPr>
        <w:t>return</w:t>
      </w:r>
      <w:proofErr w:type="gramEnd"/>
      <w:r w:rsidR="001C4716" w:rsidRPr="008E4D1F">
        <w:rPr>
          <w:rFonts w:ascii="Times" w:hAnsi="Times" w:cs="Times"/>
        </w:rPr>
        <w:t xml:space="preserve"> middle; </w:t>
      </w:r>
    </w:p>
    <w:p w14:paraId="4A46BB3B" w14:textId="22664FD2" w:rsidR="001C4716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     </w:t>
      </w:r>
      <w:r w:rsidR="001C4716" w:rsidRPr="008E4D1F">
        <w:rPr>
          <w:rFonts w:ascii="Times" w:hAnsi="Times" w:cs="Times"/>
        </w:rPr>
        <w:t xml:space="preserve">} </w:t>
      </w:r>
    </w:p>
    <w:p w14:paraId="168990D7" w14:textId="4A10DE51" w:rsidR="001C4716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</w:t>
      </w:r>
      <w:r w:rsidR="001C4716" w:rsidRPr="008E4D1F">
        <w:rPr>
          <w:rFonts w:ascii="Times" w:hAnsi="Times" w:cs="Times"/>
        </w:rPr>
        <w:t xml:space="preserve">} </w:t>
      </w:r>
    </w:p>
    <w:p w14:paraId="641FAD6B" w14:textId="77777777" w:rsidR="008E4D1F" w:rsidRPr="008E4D1F" w:rsidRDefault="008E4D1F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     </w:t>
      </w:r>
      <w:proofErr w:type="gramStart"/>
      <w:r w:rsidR="001C4716" w:rsidRPr="008E4D1F">
        <w:rPr>
          <w:rFonts w:ascii="Times" w:hAnsi="Times" w:cs="Times"/>
        </w:rPr>
        <w:t>return</w:t>
      </w:r>
      <w:proofErr w:type="gramEnd"/>
      <w:r w:rsidR="001C4716" w:rsidRPr="008E4D1F">
        <w:rPr>
          <w:rFonts w:ascii="Times" w:hAnsi="Times" w:cs="Times"/>
        </w:rPr>
        <w:t xml:space="preserve"> −1; </w:t>
      </w:r>
    </w:p>
    <w:p w14:paraId="368649BE" w14:textId="2E4CD437" w:rsidR="001C4716" w:rsidRPr="008E4D1F" w:rsidRDefault="001C4716" w:rsidP="001C471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8E4D1F">
        <w:rPr>
          <w:rFonts w:ascii="Times" w:hAnsi="Times" w:cs="Times"/>
        </w:rPr>
        <w:t xml:space="preserve">} </w:t>
      </w:r>
    </w:p>
    <w:p w14:paraId="12656FF2" w14:textId="77777777" w:rsidR="007C3D27" w:rsidRPr="008E4D1F" w:rsidRDefault="007C3D27" w:rsidP="007C3D27">
      <w:pPr>
        <w:rPr>
          <w:rFonts w:ascii="Times" w:hAnsi="Times" w:cs="Courier"/>
          <w:color w:val="000000"/>
        </w:rPr>
      </w:pPr>
    </w:p>
    <w:p w14:paraId="58844FA2" w14:textId="77777777" w:rsidR="007C3D27" w:rsidRPr="008E4D1F" w:rsidRDefault="007C3D27" w:rsidP="007C3D27">
      <w:pPr>
        <w:rPr>
          <w:rFonts w:ascii="Times" w:hAnsi="Times" w:cs="Courier"/>
          <w:color w:val="000000"/>
        </w:rPr>
      </w:pPr>
      <w:proofErr w:type="spellStart"/>
      <w:proofErr w:type="gramStart"/>
      <w:r w:rsidRPr="008E4D1F">
        <w:rPr>
          <w:rFonts w:ascii="Times" w:hAnsi="Times" w:cs="Courier"/>
          <w:color w:val="000000"/>
        </w:rPr>
        <w:t>int</w:t>
      </w:r>
      <w:proofErr w:type="spellEnd"/>
      <w:r w:rsidRPr="008E4D1F">
        <w:rPr>
          <w:rFonts w:ascii="Times" w:hAnsi="Times" w:cs="Courier"/>
          <w:color w:val="000000"/>
        </w:rPr>
        <w:t>[</w:t>
      </w:r>
      <w:proofErr w:type="gramEnd"/>
      <w:r w:rsidRPr="008E4D1F">
        <w:rPr>
          <w:rFonts w:ascii="Times" w:hAnsi="Times" w:cs="Courier"/>
          <w:color w:val="000000"/>
        </w:rPr>
        <w:t xml:space="preserve">] </w:t>
      </w:r>
      <w:proofErr w:type="spellStart"/>
      <w:r w:rsidRPr="008E4D1F">
        <w:rPr>
          <w:rFonts w:ascii="Times" w:hAnsi="Times" w:cs="Courier"/>
          <w:color w:val="000000"/>
        </w:rPr>
        <w:t>vals</w:t>
      </w:r>
      <w:proofErr w:type="spellEnd"/>
      <w:r w:rsidRPr="008E4D1F">
        <w:rPr>
          <w:rFonts w:ascii="Times" w:hAnsi="Times" w:cs="Courier"/>
          <w:color w:val="000000"/>
        </w:rPr>
        <w:t xml:space="preserve"> = { 5, 10, 25, 40, 60, 80, 95 }; </w:t>
      </w:r>
      <w:proofErr w:type="spellStart"/>
      <w:r w:rsidRPr="008E4D1F">
        <w:rPr>
          <w:rFonts w:ascii="Times" w:hAnsi="Times" w:cs="Courier"/>
          <w:color w:val="000000"/>
        </w:rPr>
        <w:t>int</w:t>
      </w:r>
      <w:proofErr w:type="spellEnd"/>
      <w:r w:rsidRPr="008E4D1F">
        <w:rPr>
          <w:rFonts w:ascii="Times" w:hAnsi="Times" w:cs="Courier"/>
          <w:color w:val="000000"/>
        </w:rPr>
        <w:t xml:space="preserve"> target = 5;</w:t>
      </w:r>
    </w:p>
    <w:p w14:paraId="25B2E1F3" w14:textId="77777777" w:rsidR="008E4D1F" w:rsidRPr="008E4D1F" w:rsidRDefault="008E4D1F" w:rsidP="007C3D27">
      <w:pPr>
        <w:rPr>
          <w:rFonts w:ascii="Times" w:hAnsi="Times" w:cs="Courier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7C3D27" w:rsidRPr="008E4D1F" w14:paraId="36648F09" w14:textId="77777777" w:rsidTr="006C2151">
        <w:tc>
          <w:tcPr>
            <w:tcW w:w="1771" w:type="dxa"/>
          </w:tcPr>
          <w:p w14:paraId="66EFE6F2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Pass #</w:t>
            </w:r>
          </w:p>
        </w:tc>
        <w:tc>
          <w:tcPr>
            <w:tcW w:w="1771" w:type="dxa"/>
          </w:tcPr>
          <w:p w14:paraId="1C7BBDBD" w14:textId="4D9833F9" w:rsidR="007C3D27" w:rsidRPr="008E4D1F" w:rsidRDefault="00A24C0D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left</w:t>
            </w:r>
          </w:p>
        </w:tc>
        <w:tc>
          <w:tcPr>
            <w:tcW w:w="1771" w:type="dxa"/>
          </w:tcPr>
          <w:p w14:paraId="522ABDBF" w14:textId="47948CAF" w:rsidR="007C3D27" w:rsidRPr="008E4D1F" w:rsidRDefault="00A24C0D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right</w:t>
            </w:r>
          </w:p>
        </w:tc>
        <w:tc>
          <w:tcPr>
            <w:tcW w:w="1771" w:type="dxa"/>
          </w:tcPr>
          <w:p w14:paraId="4CBE2A2B" w14:textId="28E5F14A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mid</w:t>
            </w:r>
            <w:r w:rsidR="00A24C0D">
              <w:rPr>
                <w:rFonts w:ascii="Times" w:hAnsi="Times" w:cs="Courier"/>
                <w:color w:val="000000"/>
                <w:sz w:val="24"/>
                <w:szCs w:val="24"/>
              </w:rPr>
              <w:t>dle</w:t>
            </w:r>
          </w:p>
        </w:tc>
      </w:tr>
      <w:tr w:rsidR="007C3D27" w:rsidRPr="008E4D1F" w14:paraId="1CED1049" w14:textId="77777777" w:rsidTr="006C2151">
        <w:tc>
          <w:tcPr>
            <w:tcW w:w="1771" w:type="dxa"/>
          </w:tcPr>
          <w:p w14:paraId="4AD016D3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2C086C3A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5A2CC329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71" w:type="dxa"/>
          </w:tcPr>
          <w:p w14:paraId="0247F0C9" w14:textId="4C28E212" w:rsidR="007C3D27" w:rsidRPr="008E4D1F" w:rsidRDefault="007C344B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3</w:t>
            </w:r>
          </w:p>
        </w:tc>
      </w:tr>
      <w:tr w:rsidR="007C3D27" w:rsidRPr="008E4D1F" w14:paraId="21F2CDC4" w14:textId="77777777" w:rsidTr="006C2151">
        <w:tc>
          <w:tcPr>
            <w:tcW w:w="1771" w:type="dxa"/>
          </w:tcPr>
          <w:p w14:paraId="4D967C04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1" w:type="dxa"/>
          </w:tcPr>
          <w:p w14:paraId="2120787A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75BA9DAF" w14:textId="0C90CCE7" w:rsidR="007C3D27" w:rsidRPr="008E4D1F" w:rsidRDefault="00267D60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1" w:type="dxa"/>
          </w:tcPr>
          <w:p w14:paraId="134039B7" w14:textId="7A08E893" w:rsidR="007C3D27" w:rsidRPr="008E4D1F" w:rsidRDefault="00267D60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1</w:t>
            </w:r>
          </w:p>
        </w:tc>
      </w:tr>
      <w:tr w:rsidR="007C3D27" w:rsidRPr="008E4D1F" w14:paraId="5B025AB1" w14:textId="77777777" w:rsidTr="006C2151">
        <w:tc>
          <w:tcPr>
            <w:tcW w:w="1771" w:type="dxa"/>
          </w:tcPr>
          <w:p w14:paraId="7ACC9916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1" w:type="dxa"/>
          </w:tcPr>
          <w:p w14:paraId="1619ECBD" w14:textId="5B0CE64A" w:rsidR="007C3D27" w:rsidRPr="008E4D1F" w:rsidRDefault="007C344B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7B9BB8FE" w14:textId="243D157E" w:rsidR="007C3D27" w:rsidRPr="008E4D1F" w:rsidRDefault="00267D60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2014DA2B" w14:textId="77777777" w:rsidR="007C3D27" w:rsidRPr="008E4D1F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8E4D1F">
              <w:rPr>
                <w:rFonts w:ascii="Times" w:hAnsi="Times" w:cs="Courier"/>
                <w:color w:val="000000"/>
                <w:sz w:val="24"/>
                <w:szCs w:val="24"/>
              </w:rPr>
              <w:t>0</w:t>
            </w:r>
          </w:p>
        </w:tc>
      </w:tr>
    </w:tbl>
    <w:p w14:paraId="0306C7B0" w14:textId="77777777" w:rsidR="008E4D1F" w:rsidRPr="008E4D1F" w:rsidRDefault="008E4D1F" w:rsidP="007C3D27">
      <w:pPr>
        <w:rPr>
          <w:rFonts w:ascii="Times" w:hAnsi="Times" w:cs="Courier"/>
        </w:rPr>
      </w:pPr>
    </w:p>
    <w:p w14:paraId="75A77EA8" w14:textId="5E859703" w:rsidR="007C3D27" w:rsidRDefault="006C2151" w:rsidP="007C3D27">
      <w:pPr>
        <w:rPr>
          <w:rFonts w:ascii="Times" w:hAnsi="Times" w:cs="Courier"/>
        </w:rPr>
      </w:pPr>
      <w:r w:rsidRPr="008E4D1F">
        <w:rPr>
          <w:rFonts w:ascii="Times" w:hAnsi="Times" w:cs="Courier"/>
        </w:rPr>
        <w:t>4</w:t>
      </w:r>
      <w:r w:rsidR="007C3D27" w:rsidRPr="008E4D1F">
        <w:rPr>
          <w:rFonts w:ascii="Times" w:hAnsi="Times" w:cs="Courier"/>
        </w:rPr>
        <w:t>. Assume the code</w:t>
      </w:r>
      <w:r w:rsidR="00A24C0D">
        <w:rPr>
          <w:rFonts w:ascii="Times" w:hAnsi="Times" w:cs="Courier"/>
        </w:rPr>
        <w:t xml:space="preserve"> above is changed to “while (left &lt; right</w:t>
      </w:r>
      <w:r w:rsidR="007C3D27" w:rsidRPr="008E4D1F">
        <w:rPr>
          <w:rFonts w:ascii="Times" w:hAnsi="Times" w:cs="Courier"/>
        </w:rPr>
        <w:t xml:space="preserve">)”. What value is returned from the call to </w:t>
      </w:r>
      <w:proofErr w:type="spellStart"/>
      <w:proofErr w:type="gramStart"/>
      <w:r w:rsidR="007C3D27" w:rsidRPr="008E4D1F">
        <w:rPr>
          <w:rFonts w:ascii="Times" w:hAnsi="Times" w:cs="Courier"/>
        </w:rPr>
        <w:t>binarySearch</w:t>
      </w:r>
      <w:proofErr w:type="spellEnd"/>
      <w:r w:rsidR="007C3D27" w:rsidRPr="008E4D1F">
        <w:rPr>
          <w:rFonts w:ascii="Times" w:hAnsi="Times" w:cs="Courier"/>
        </w:rPr>
        <w:t>(</w:t>
      </w:r>
      <w:proofErr w:type="spellStart"/>
      <w:proofErr w:type="gramEnd"/>
      <w:r w:rsidR="007C3D27" w:rsidRPr="008E4D1F">
        <w:rPr>
          <w:rFonts w:ascii="Times" w:hAnsi="Times" w:cs="Courier"/>
        </w:rPr>
        <w:t>vals</w:t>
      </w:r>
      <w:proofErr w:type="spellEnd"/>
      <w:r w:rsidR="007C3D27" w:rsidRPr="008E4D1F">
        <w:rPr>
          <w:rFonts w:ascii="Times" w:hAnsi="Times" w:cs="Courier"/>
        </w:rPr>
        <w:t xml:space="preserve">, 5)? </w:t>
      </w:r>
      <w:r w:rsidR="00267D60">
        <w:rPr>
          <w:rFonts w:ascii="Times" w:hAnsi="Times" w:cs="Courier"/>
        </w:rPr>
        <w:t>-1</w:t>
      </w:r>
      <w:r w:rsidR="007C3D27" w:rsidRPr="008E4D1F">
        <w:rPr>
          <w:rFonts w:ascii="Times" w:hAnsi="Times" w:cs="Courier"/>
        </w:rPr>
        <w:t>_____</w:t>
      </w:r>
      <w:r w:rsidR="00920553" w:rsidRPr="008E4D1F">
        <w:rPr>
          <w:rFonts w:ascii="Times" w:hAnsi="Times" w:cs="Courier"/>
        </w:rPr>
        <w:t>___</w:t>
      </w:r>
      <w:r w:rsidR="007C3D27" w:rsidRPr="008E4D1F">
        <w:rPr>
          <w:rFonts w:ascii="Times" w:hAnsi="Times" w:cs="Courier"/>
        </w:rPr>
        <w:t>__</w:t>
      </w:r>
      <w:r w:rsidR="008E4D1F" w:rsidRPr="008E4D1F">
        <w:rPr>
          <w:rFonts w:ascii="Times" w:hAnsi="Times" w:cs="Courier"/>
        </w:rPr>
        <w:br w:type="page"/>
      </w:r>
      <w:r w:rsidRPr="008E4D1F">
        <w:rPr>
          <w:rFonts w:ascii="Times" w:hAnsi="Times" w:cs="Courier"/>
        </w:rPr>
        <w:lastRenderedPageBreak/>
        <w:t>5</w:t>
      </w:r>
      <w:r w:rsidR="007C3D27" w:rsidRPr="008E4D1F">
        <w:rPr>
          <w:rFonts w:ascii="Times" w:hAnsi="Times" w:cs="Courier"/>
        </w:rPr>
        <w:t>. Complete the table below for the following method. Replace each ‘?’ with a value.</w:t>
      </w:r>
    </w:p>
    <w:p w14:paraId="791D0815" w14:textId="77777777" w:rsidR="00F03E55" w:rsidRPr="008E4D1F" w:rsidRDefault="00F03E55" w:rsidP="007C3D27">
      <w:pPr>
        <w:rPr>
          <w:rFonts w:ascii="Times" w:hAnsi="Times" w:cs="Courier"/>
        </w:rPr>
      </w:pPr>
    </w:p>
    <w:p w14:paraId="35B2E11A" w14:textId="18CF832D" w:rsidR="007C3D27" w:rsidRPr="00F03E55" w:rsidRDefault="00F03E55" w:rsidP="007C3D27">
      <w:pPr>
        <w:rPr>
          <w:rFonts w:ascii="Times" w:hAnsi="Times" w:cs="Courier"/>
        </w:rPr>
      </w:pPr>
      <w:r>
        <w:rPr>
          <w:rFonts w:ascii="Times" w:hAnsi="Times" w:cs="Courier"/>
        </w:rPr>
        <w:t xml:space="preserve">    </w:t>
      </w:r>
      <w:r w:rsidR="007C3D27" w:rsidRPr="00F03E55">
        <w:rPr>
          <w:rFonts w:ascii="Times" w:hAnsi="Times" w:cs="Courier"/>
        </w:rPr>
        <w:t>// Recursive helper to implement search behavior.</w:t>
      </w:r>
      <w:r w:rsidR="007C3D27" w:rsidRPr="00F03E55">
        <w:rPr>
          <w:rFonts w:ascii="Times" w:hAnsi="Times" w:cs="Courier"/>
        </w:rPr>
        <w:br/>
      </w:r>
      <w:r>
        <w:rPr>
          <w:rFonts w:ascii="Times" w:hAnsi="Times" w:cs="Courier"/>
        </w:rPr>
        <w:t xml:space="preserve">    </w:t>
      </w:r>
      <w:r w:rsidR="007C3D27" w:rsidRPr="00F03E55">
        <w:rPr>
          <w:rFonts w:ascii="Times" w:hAnsi="Times" w:cs="Courier"/>
        </w:rPr>
        <w:t xml:space="preserve">private static </w:t>
      </w:r>
      <w:proofErr w:type="spellStart"/>
      <w:r w:rsidR="007C3D27" w:rsidRPr="00F03E55">
        <w:rPr>
          <w:rFonts w:ascii="Times" w:hAnsi="Times" w:cs="Courier"/>
        </w:rPr>
        <w:t>int</w:t>
      </w:r>
      <w:proofErr w:type="spellEnd"/>
      <w:r w:rsidR="007C3D27" w:rsidRPr="00F03E55">
        <w:rPr>
          <w:rFonts w:ascii="Times" w:hAnsi="Times" w:cs="Courier"/>
        </w:rPr>
        <w:t xml:space="preserve"> </w:t>
      </w:r>
      <w:proofErr w:type="spellStart"/>
      <w:r w:rsidR="007C3D27" w:rsidRPr="00F03E55">
        <w:rPr>
          <w:rFonts w:ascii="Times" w:hAnsi="Times" w:cs="Courier"/>
        </w:rPr>
        <w:t>binarySearchR</w:t>
      </w:r>
      <w:proofErr w:type="spellEnd"/>
      <w:r w:rsidR="007C3D27" w:rsidRPr="00F03E55">
        <w:rPr>
          <w:rFonts w:ascii="Times" w:hAnsi="Times" w:cs="Courier"/>
        </w:rPr>
        <w:t>(</w:t>
      </w:r>
      <w:proofErr w:type="spellStart"/>
      <w:r w:rsidR="007C3D27" w:rsidRPr="00F03E55">
        <w:rPr>
          <w:rFonts w:ascii="Times" w:hAnsi="Times" w:cs="Courier"/>
        </w:rPr>
        <w:t>int</w:t>
      </w:r>
      <w:proofErr w:type="spellEnd"/>
      <w:r w:rsidR="007C3D27" w:rsidRPr="00F03E55">
        <w:rPr>
          <w:rFonts w:ascii="Times" w:hAnsi="Times" w:cs="Courier"/>
        </w:rPr>
        <w:t xml:space="preserve">[] a, </w:t>
      </w:r>
      <w:proofErr w:type="spellStart"/>
      <w:r w:rsidR="007C3D27" w:rsidRPr="00F03E55">
        <w:rPr>
          <w:rFonts w:ascii="Times" w:hAnsi="Times" w:cs="Courier"/>
        </w:rPr>
        <w:t>int</w:t>
      </w:r>
      <w:proofErr w:type="spellEnd"/>
      <w:r w:rsidR="007C3D27" w:rsidRPr="00F03E55">
        <w:rPr>
          <w:rFonts w:ascii="Times" w:hAnsi="Times" w:cs="Courier"/>
        </w:rPr>
        <w:t xml:space="preserve"> target, </w:t>
      </w:r>
      <w:proofErr w:type="spellStart"/>
      <w:r w:rsidR="007C3D27" w:rsidRPr="00F03E55">
        <w:rPr>
          <w:rFonts w:ascii="Times" w:hAnsi="Times" w:cs="Courier"/>
        </w:rPr>
        <w:t>int</w:t>
      </w:r>
      <w:proofErr w:type="spellEnd"/>
      <w:r w:rsidR="007C3D27" w:rsidRPr="00F03E55">
        <w:rPr>
          <w:rFonts w:ascii="Times" w:hAnsi="Times" w:cs="Courier"/>
        </w:rPr>
        <w:t xml:space="preserve"> min, </w:t>
      </w:r>
      <w:proofErr w:type="spellStart"/>
      <w:r w:rsidR="007C3D27" w:rsidRPr="00F03E55">
        <w:rPr>
          <w:rFonts w:ascii="Times" w:hAnsi="Times" w:cs="Courier"/>
        </w:rPr>
        <w:t>int</w:t>
      </w:r>
      <w:proofErr w:type="spellEnd"/>
      <w:r>
        <w:rPr>
          <w:rFonts w:ascii="Times" w:hAnsi="Times" w:cs="Courier"/>
        </w:rPr>
        <w:t xml:space="preserve"> max) {</w:t>
      </w:r>
      <w:r>
        <w:rPr>
          <w:rFonts w:ascii="Times" w:hAnsi="Times" w:cs="Courier"/>
        </w:rPr>
        <w:br/>
        <w:t xml:space="preserve">         </w:t>
      </w:r>
      <w:r w:rsidR="007C3D27" w:rsidRPr="00F03E55">
        <w:rPr>
          <w:rFonts w:ascii="Times" w:hAnsi="Times" w:cs="Courier"/>
        </w:rPr>
        <w:t>if (min &gt; max) {</w:t>
      </w:r>
      <w:r w:rsidR="007C3D27" w:rsidRPr="00F03E55">
        <w:rPr>
          <w:rFonts w:ascii="Times" w:hAnsi="Times" w:cs="Courier"/>
        </w:rPr>
        <w:br/>
        <w:t xml:space="preserve">            return -1;</w:t>
      </w:r>
      <w:r w:rsidR="007C3D27" w:rsidRPr="00F03E55">
        <w:rPr>
          <w:rFonts w:ascii="Times" w:hAnsi="Times" w:cs="Courier"/>
        </w:rPr>
        <w:br/>
        <w:t xml:space="preserve">         } </w:t>
      </w:r>
      <w:r w:rsidR="007C3D27" w:rsidRPr="00F03E55">
        <w:rPr>
          <w:rFonts w:ascii="Times" w:hAnsi="Times" w:cs="Courier"/>
        </w:rPr>
        <w:br/>
        <w:t xml:space="preserve">         else {</w:t>
      </w:r>
      <w:r w:rsidR="007C3D27" w:rsidRPr="00F03E55">
        <w:rPr>
          <w:rFonts w:ascii="Times" w:hAnsi="Times" w:cs="Courier"/>
        </w:rPr>
        <w:br/>
        <w:t xml:space="preserve">           </w:t>
      </w:r>
      <w:r>
        <w:rPr>
          <w:rFonts w:ascii="Times" w:hAnsi="Times" w:cs="Courier"/>
        </w:rPr>
        <w:t xml:space="preserve">  </w:t>
      </w:r>
      <w:proofErr w:type="spellStart"/>
      <w:r w:rsidR="007C3D27" w:rsidRPr="00F03E55">
        <w:rPr>
          <w:rFonts w:ascii="Times" w:hAnsi="Times" w:cs="Courier"/>
        </w:rPr>
        <w:t>int</w:t>
      </w:r>
      <w:proofErr w:type="spellEnd"/>
      <w:r w:rsidR="007C3D27" w:rsidRPr="00F03E55">
        <w:rPr>
          <w:rFonts w:ascii="Times" w:hAnsi="Times" w:cs="Courier"/>
        </w:rPr>
        <w:t xml:space="preserve"> mid = (min + max) / 2;</w:t>
      </w:r>
      <w:r w:rsidR="007C3D27" w:rsidRPr="00F03E55">
        <w:rPr>
          <w:rFonts w:ascii="Times" w:hAnsi="Times" w:cs="Courier"/>
        </w:rPr>
        <w:br/>
        <w:t xml:space="preserve">          </w:t>
      </w:r>
      <w:r>
        <w:rPr>
          <w:rFonts w:ascii="Times" w:hAnsi="Times" w:cs="Courier"/>
        </w:rPr>
        <w:t xml:space="preserve">  </w:t>
      </w:r>
      <w:r w:rsidR="007C3D27" w:rsidRPr="00F03E55">
        <w:rPr>
          <w:rFonts w:ascii="Times" w:hAnsi="Times" w:cs="Courier"/>
        </w:rPr>
        <w:t xml:space="preserve"> if (a[mid] &lt; target) { </w:t>
      </w:r>
      <w:r w:rsidR="007C3D27" w:rsidRPr="00F03E55">
        <w:rPr>
          <w:rFonts w:ascii="Times" w:hAnsi="Times" w:cs="Courier"/>
        </w:rPr>
        <w:br/>
        <w:t xml:space="preserve">               </w:t>
      </w:r>
      <w:r>
        <w:rPr>
          <w:rFonts w:ascii="Times" w:hAnsi="Times" w:cs="Courier"/>
        </w:rPr>
        <w:t xml:space="preserve">     </w:t>
      </w:r>
      <w:r w:rsidR="007C3D27" w:rsidRPr="00F03E55">
        <w:rPr>
          <w:rFonts w:ascii="Times" w:hAnsi="Times" w:cs="Courier"/>
        </w:rPr>
        <w:t xml:space="preserve">return </w:t>
      </w:r>
      <w:proofErr w:type="spellStart"/>
      <w:r w:rsidR="007C3D27" w:rsidRPr="00F03E55">
        <w:rPr>
          <w:rFonts w:ascii="Times" w:hAnsi="Times" w:cs="Courier"/>
        </w:rPr>
        <w:t>binarySearchR</w:t>
      </w:r>
      <w:proofErr w:type="spellEnd"/>
      <w:r w:rsidR="007C3D27" w:rsidRPr="00F03E55">
        <w:rPr>
          <w:rFonts w:ascii="Times" w:hAnsi="Times" w:cs="Courier"/>
        </w:rPr>
        <w:t>(a, target, mid + 1, max);</w:t>
      </w:r>
      <w:r w:rsidR="007C3D27" w:rsidRPr="00F03E55">
        <w:rPr>
          <w:rFonts w:ascii="Times" w:hAnsi="Times" w:cs="Courier"/>
        </w:rPr>
        <w:br/>
        <w:t xml:space="preserve">            </w:t>
      </w:r>
      <w:r>
        <w:rPr>
          <w:rFonts w:ascii="Times" w:hAnsi="Times" w:cs="Courier"/>
        </w:rPr>
        <w:t xml:space="preserve">  } </w:t>
      </w:r>
      <w:r w:rsidR="007C3D27" w:rsidRPr="00F03E55">
        <w:rPr>
          <w:rFonts w:ascii="Times" w:hAnsi="Times" w:cs="Courier"/>
        </w:rPr>
        <w:t xml:space="preserve">else if (a[mid] &gt; target) { </w:t>
      </w:r>
      <w:r w:rsidR="007C3D27" w:rsidRPr="00F03E55">
        <w:rPr>
          <w:rFonts w:ascii="Times" w:hAnsi="Times" w:cs="Courier"/>
        </w:rPr>
        <w:br/>
        <w:t xml:space="preserve">               </w:t>
      </w:r>
      <w:r>
        <w:rPr>
          <w:rFonts w:ascii="Times" w:hAnsi="Times" w:cs="Courier"/>
        </w:rPr>
        <w:t xml:space="preserve">     </w:t>
      </w:r>
      <w:r w:rsidR="007C3D27" w:rsidRPr="00F03E55">
        <w:rPr>
          <w:rFonts w:ascii="Times" w:hAnsi="Times" w:cs="Courier"/>
        </w:rPr>
        <w:t xml:space="preserve">return </w:t>
      </w:r>
      <w:proofErr w:type="spellStart"/>
      <w:r w:rsidR="007C3D27" w:rsidRPr="00F03E55">
        <w:rPr>
          <w:rFonts w:ascii="Times" w:hAnsi="Times" w:cs="Courier"/>
        </w:rPr>
        <w:t>binarySearchR</w:t>
      </w:r>
      <w:proofErr w:type="spellEnd"/>
      <w:r w:rsidR="007C3D27" w:rsidRPr="00F03E55">
        <w:rPr>
          <w:rFonts w:ascii="Times" w:hAnsi="Times" w:cs="Courier"/>
        </w:rPr>
        <w:t>(a, target, min, mid -</w:t>
      </w:r>
      <w:r>
        <w:rPr>
          <w:rFonts w:ascii="Times" w:hAnsi="Times" w:cs="Courier"/>
        </w:rPr>
        <w:t xml:space="preserve"> 1);</w:t>
      </w:r>
      <w:r>
        <w:rPr>
          <w:rFonts w:ascii="Times" w:hAnsi="Times" w:cs="Courier"/>
        </w:rPr>
        <w:br/>
        <w:t xml:space="preserve">              } </w:t>
      </w:r>
      <w:r w:rsidR="007C3D27" w:rsidRPr="00F03E55">
        <w:rPr>
          <w:rFonts w:ascii="Times" w:hAnsi="Times" w:cs="Courier"/>
        </w:rPr>
        <w:t>else {</w:t>
      </w:r>
      <w:r w:rsidR="007C3D27" w:rsidRPr="00F03E55">
        <w:rPr>
          <w:rFonts w:ascii="Times" w:hAnsi="Times" w:cs="Courier"/>
        </w:rPr>
        <w:br/>
        <w:t xml:space="preserve">               </w:t>
      </w:r>
      <w:r>
        <w:rPr>
          <w:rFonts w:ascii="Times" w:hAnsi="Times" w:cs="Courier"/>
        </w:rPr>
        <w:t xml:space="preserve">     </w:t>
      </w:r>
      <w:r w:rsidR="007C3D27" w:rsidRPr="00F03E55">
        <w:rPr>
          <w:rFonts w:ascii="Times" w:hAnsi="Times" w:cs="Courier"/>
        </w:rPr>
        <w:t xml:space="preserve">return mid; </w:t>
      </w:r>
      <w:r w:rsidR="007C3D27" w:rsidRPr="00F03E55">
        <w:rPr>
          <w:rFonts w:ascii="Times" w:hAnsi="Times" w:cs="Courier"/>
        </w:rPr>
        <w:br/>
        <w:t xml:space="preserve">            </w:t>
      </w:r>
      <w:r>
        <w:rPr>
          <w:rFonts w:ascii="Times" w:hAnsi="Times" w:cs="Courier"/>
        </w:rPr>
        <w:t xml:space="preserve">  </w:t>
      </w:r>
      <w:r w:rsidR="007C3D27" w:rsidRPr="00F03E55">
        <w:rPr>
          <w:rFonts w:ascii="Times" w:hAnsi="Times" w:cs="Courier"/>
        </w:rPr>
        <w:t>}</w:t>
      </w:r>
      <w:r w:rsidR="007C3D27" w:rsidRPr="00F03E55">
        <w:rPr>
          <w:rFonts w:ascii="Times" w:hAnsi="Times" w:cs="Courier"/>
        </w:rPr>
        <w:br/>
        <w:t xml:space="preserve">         </w:t>
      </w:r>
      <w:r>
        <w:rPr>
          <w:rFonts w:ascii="Times" w:hAnsi="Times" w:cs="Courier"/>
        </w:rPr>
        <w:t xml:space="preserve"> </w:t>
      </w:r>
      <w:r w:rsidR="007C3D27" w:rsidRPr="00F03E55">
        <w:rPr>
          <w:rFonts w:ascii="Times" w:hAnsi="Times" w:cs="Courier"/>
        </w:rPr>
        <w:t>}</w:t>
      </w:r>
      <w:r w:rsidR="007C3D27" w:rsidRPr="00F03E55">
        <w:rPr>
          <w:rFonts w:ascii="Times" w:hAnsi="Times" w:cs="Courier"/>
        </w:rPr>
        <w:br/>
        <w:t xml:space="preserve">      }</w:t>
      </w:r>
    </w:p>
    <w:p w14:paraId="2A7275D8" w14:textId="77777777" w:rsidR="007C3D27" w:rsidRPr="008E4D1F" w:rsidRDefault="007C3D27" w:rsidP="007C3D27">
      <w:pPr>
        <w:rPr>
          <w:rFonts w:ascii="Times" w:hAnsi="Times" w:cs="Courier"/>
          <w:color w:val="000000"/>
        </w:rPr>
      </w:pPr>
    </w:p>
    <w:p w14:paraId="4B497498" w14:textId="41FA5D8E" w:rsidR="007C3D27" w:rsidRPr="00F03E55" w:rsidRDefault="007C3D27" w:rsidP="007C3D27">
      <w:pPr>
        <w:rPr>
          <w:rFonts w:ascii="Times" w:hAnsi="Times" w:cs="Courier"/>
          <w:color w:val="000000"/>
        </w:rPr>
      </w:pPr>
      <w:proofErr w:type="spellStart"/>
      <w:proofErr w:type="gramStart"/>
      <w:r w:rsidRPr="00F03E55">
        <w:rPr>
          <w:rFonts w:ascii="Times" w:hAnsi="Times" w:cs="Courier"/>
          <w:color w:val="000000"/>
        </w:rPr>
        <w:t>int</w:t>
      </w:r>
      <w:proofErr w:type="spellEnd"/>
      <w:r w:rsidRPr="00F03E55">
        <w:rPr>
          <w:rFonts w:ascii="Times" w:hAnsi="Times" w:cs="Courier"/>
          <w:color w:val="000000"/>
        </w:rPr>
        <w:t>[</w:t>
      </w:r>
      <w:proofErr w:type="gramEnd"/>
      <w:r w:rsidRPr="00F03E55">
        <w:rPr>
          <w:rFonts w:ascii="Times" w:hAnsi="Times" w:cs="Courier"/>
          <w:color w:val="000000"/>
        </w:rPr>
        <w:t xml:space="preserve">] </w:t>
      </w:r>
      <w:proofErr w:type="spellStart"/>
      <w:r w:rsidRPr="00F03E55">
        <w:rPr>
          <w:rFonts w:ascii="Times" w:hAnsi="Times" w:cs="Courier"/>
          <w:color w:val="000000"/>
        </w:rPr>
        <w:t>vals</w:t>
      </w:r>
      <w:proofErr w:type="spellEnd"/>
      <w:r w:rsidRPr="00F03E55">
        <w:rPr>
          <w:rFonts w:ascii="Times" w:hAnsi="Times" w:cs="Courier"/>
          <w:color w:val="000000"/>
        </w:rPr>
        <w:t xml:space="preserve"> = { 5, 10, 25, 40, 60, 80, 95 }; </w:t>
      </w:r>
      <w:proofErr w:type="spellStart"/>
      <w:r w:rsidRPr="00F03E55">
        <w:rPr>
          <w:rFonts w:ascii="Times" w:hAnsi="Times" w:cs="Courier"/>
          <w:color w:val="000000"/>
        </w:rPr>
        <w:t>int</w:t>
      </w:r>
      <w:proofErr w:type="spellEnd"/>
      <w:r w:rsidRPr="00F03E55">
        <w:rPr>
          <w:rFonts w:ascii="Times" w:hAnsi="Times" w:cs="Courier"/>
          <w:color w:val="000000"/>
        </w:rPr>
        <w:t xml:space="preserve"> target = 5;</w:t>
      </w:r>
      <w:r w:rsidR="00F03E55" w:rsidRPr="00F03E55">
        <w:rPr>
          <w:rFonts w:ascii="Times" w:hAnsi="Times" w:cs="Courier"/>
          <w:color w:val="000000"/>
        </w:rPr>
        <w:t xml:space="preserve"> </w:t>
      </w:r>
      <w:r w:rsidRPr="00F03E55">
        <w:rPr>
          <w:rFonts w:ascii="Times" w:hAnsi="Times" w:cs="Courier"/>
          <w:color w:val="000000"/>
        </w:rPr>
        <w:t>min = 0; max = 6;</w:t>
      </w:r>
    </w:p>
    <w:p w14:paraId="3CE3E0FC" w14:textId="77777777" w:rsidR="00F03E55" w:rsidRPr="00F03E55" w:rsidRDefault="00F03E55" w:rsidP="007C3D27">
      <w:pPr>
        <w:rPr>
          <w:rFonts w:ascii="Times" w:hAnsi="Times" w:cs="Courier"/>
          <w:color w:val="000000"/>
        </w:rPr>
      </w:pPr>
    </w:p>
    <w:tbl>
      <w:tblPr>
        <w:tblStyle w:val="TableGrid"/>
        <w:tblW w:w="6318" w:type="dxa"/>
        <w:tblLayout w:type="fixed"/>
        <w:tblLook w:val="04A0" w:firstRow="1" w:lastRow="0" w:firstColumn="1" w:lastColumn="0" w:noHBand="0" w:noVBand="1"/>
      </w:tblPr>
      <w:tblGrid>
        <w:gridCol w:w="4788"/>
        <w:gridCol w:w="1530"/>
      </w:tblGrid>
      <w:tr w:rsidR="007C3D27" w:rsidRPr="00F03E55" w14:paraId="6CE226A1" w14:textId="77777777" w:rsidTr="006C2151">
        <w:tc>
          <w:tcPr>
            <w:tcW w:w="4788" w:type="dxa"/>
          </w:tcPr>
          <w:p w14:paraId="5C0ABF96" w14:textId="77777777" w:rsidR="007C3D27" w:rsidRPr="00F03E55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Method call</w:t>
            </w:r>
          </w:p>
        </w:tc>
        <w:tc>
          <w:tcPr>
            <w:tcW w:w="1530" w:type="dxa"/>
          </w:tcPr>
          <w:p w14:paraId="2364CB90" w14:textId="77777777" w:rsidR="007C3D27" w:rsidRPr="00F03E55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mid</w:t>
            </w:r>
          </w:p>
        </w:tc>
      </w:tr>
      <w:tr w:rsidR="007C3D27" w:rsidRPr="00F03E55" w14:paraId="16173398" w14:textId="77777777" w:rsidTr="006C2151">
        <w:tc>
          <w:tcPr>
            <w:tcW w:w="4788" w:type="dxa"/>
          </w:tcPr>
          <w:p w14:paraId="3AF0EE18" w14:textId="77777777" w:rsidR="007C3D27" w:rsidRPr="00F03E55" w:rsidRDefault="007C3D27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proofErr w:type="spellStart"/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binarySearchR</w:t>
            </w:r>
            <w:proofErr w:type="spellEnd"/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(a, 5, 0, 6)</w:t>
            </w:r>
          </w:p>
        </w:tc>
        <w:tc>
          <w:tcPr>
            <w:tcW w:w="1530" w:type="dxa"/>
          </w:tcPr>
          <w:p w14:paraId="47EACF15" w14:textId="47F7218D" w:rsidR="007C3D27" w:rsidRPr="00F03E55" w:rsidRDefault="00267D60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3</w:t>
            </w:r>
          </w:p>
        </w:tc>
      </w:tr>
      <w:tr w:rsidR="007C3D27" w:rsidRPr="00F03E55" w14:paraId="4E6FAAFC" w14:textId="77777777" w:rsidTr="006C2151">
        <w:tc>
          <w:tcPr>
            <w:tcW w:w="4788" w:type="dxa"/>
          </w:tcPr>
          <w:p w14:paraId="13231554" w14:textId="6C440492" w:rsidR="007C3D27" w:rsidRPr="00F03E55" w:rsidRDefault="007C3D27" w:rsidP="00267D60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proofErr w:type="spellStart"/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binarySearchR</w:t>
            </w:r>
            <w:proofErr w:type="spellEnd"/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 xml:space="preserve">(a, </w:t>
            </w:r>
            <w:r w:rsidR="00267D60">
              <w:rPr>
                <w:rFonts w:ascii="Times" w:hAnsi="Times" w:cs="Courier"/>
                <w:color w:val="000000"/>
                <w:sz w:val="24"/>
                <w:szCs w:val="24"/>
              </w:rPr>
              <w:t>5, 0, 2</w:t>
            </w:r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14:paraId="43F5F974" w14:textId="5466EC9A" w:rsidR="007C3D27" w:rsidRPr="00F03E55" w:rsidRDefault="00267D60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1</w:t>
            </w:r>
          </w:p>
        </w:tc>
      </w:tr>
      <w:tr w:rsidR="007C3D27" w:rsidRPr="00F03E55" w14:paraId="3BA7B848" w14:textId="77777777" w:rsidTr="006C2151">
        <w:tc>
          <w:tcPr>
            <w:tcW w:w="4788" w:type="dxa"/>
          </w:tcPr>
          <w:p w14:paraId="2CFF6934" w14:textId="39DD53E6" w:rsidR="007C3D27" w:rsidRPr="00F03E55" w:rsidRDefault="007C3D27" w:rsidP="00267D60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proofErr w:type="spellStart"/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binarySearchR</w:t>
            </w:r>
            <w:proofErr w:type="spellEnd"/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(a,</w:t>
            </w:r>
            <w:r w:rsidR="00267D60">
              <w:rPr>
                <w:rFonts w:ascii="Times" w:hAnsi="Times" w:cs="Courier"/>
                <w:color w:val="000000"/>
                <w:sz w:val="24"/>
                <w:szCs w:val="24"/>
              </w:rPr>
              <w:t xml:space="preserve"> 5</w:t>
            </w:r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 xml:space="preserve">, </w:t>
            </w:r>
            <w:r w:rsidR="00267D60">
              <w:rPr>
                <w:rFonts w:ascii="Times" w:hAnsi="Times" w:cs="Courier"/>
                <w:color w:val="000000"/>
                <w:sz w:val="24"/>
                <w:szCs w:val="24"/>
              </w:rPr>
              <w:t>0, 0</w:t>
            </w:r>
            <w:r w:rsidRPr="00F03E55">
              <w:rPr>
                <w:rFonts w:ascii="Times" w:hAnsi="Times" w:cs="Courier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14:paraId="5D73B9B2" w14:textId="40CD49FB" w:rsidR="007C3D27" w:rsidRPr="00F03E55" w:rsidRDefault="00267D60" w:rsidP="006C2151">
            <w:pPr>
              <w:rPr>
                <w:rFonts w:ascii="Times" w:hAnsi="Times" w:cs="Courier"/>
                <w:color w:val="000000"/>
                <w:sz w:val="24"/>
                <w:szCs w:val="24"/>
              </w:rPr>
            </w:pPr>
            <w:r>
              <w:rPr>
                <w:rFonts w:ascii="Times" w:hAnsi="Times" w:cs="Courier"/>
                <w:color w:val="000000"/>
                <w:sz w:val="24"/>
                <w:szCs w:val="24"/>
              </w:rPr>
              <w:t>0</w:t>
            </w:r>
          </w:p>
        </w:tc>
      </w:tr>
    </w:tbl>
    <w:p w14:paraId="2C557B19" w14:textId="77777777" w:rsidR="007C3D27" w:rsidRPr="00F03E55" w:rsidRDefault="007C3D27" w:rsidP="007C3D27">
      <w:pPr>
        <w:rPr>
          <w:rFonts w:ascii="Times" w:hAnsi="Times" w:cs="Courier"/>
          <w:color w:val="FA6400"/>
        </w:rPr>
      </w:pPr>
    </w:p>
    <w:p w14:paraId="7D94DBBA" w14:textId="77777777" w:rsidR="0037195E" w:rsidRPr="00F03E55" w:rsidRDefault="0037195E" w:rsidP="004333FC">
      <w:pPr>
        <w:rPr>
          <w:rFonts w:ascii="Times" w:hAnsi="Times"/>
        </w:rPr>
      </w:pPr>
    </w:p>
    <w:p w14:paraId="52BE791D" w14:textId="424404F9" w:rsidR="00420A01" w:rsidRPr="00F03E55" w:rsidRDefault="006C2151" w:rsidP="00420A01">
      <w:pPr>
        <w:rPr>
          <w:rFonts w:ascii="Times" w:hAnsi="Times"/>
        </w:rPr>
      </w:pPr>
      <w:r w:rsidRPr="00F03E55">
        <w:rPr>
          <w:rFonts w:ascii="Times" w:hAnsi="Times"/>
        </w:rPr>
        <w:t>6</w:t>
      </w:r>
      <w:r w:rsidR="00420A01" w:rsidRPr="00F03E55">
        <w:rPr>
          <w:rFonts w:ascii="Times" w:hAnsi="Times"/>
        </w:rPr>
        <w:t>. Suppose the following array has been declared:</w:t>
      </w:r>
    </w:p>
    <w:p w14:paraId="703921D4" w14:textId="77777777" w:rsidR="00420A01" w:rsidRPr="008E4D1F" w:rsidRDefault="00420A01" w:rsidP="00420A01">
      <w:pPr>
        <w:rPr>
          <w:rFonts w:ascii="Times" w:hAnsi="Times"/>
        </w:rPr>
      </w:pPr>
    </w:p>
    <w:p w14:paraId="5AD3A91E" w14:textId="77777777" w:rsidR="00420A01" w:rsidRPr="008E4D1F" w:rsidRDefault="00420A01" w:rsidP="00420A01">
      <w:pPr>
        <w:rPr>
          <w:rFonts w:ascii="Times" w:hAnsi="Times"/>
        </w:rPr>
      </w:pPr>
      <w:r w:rsidRPr="008E4D1F">
        <w:rPr>
          <w:rFonts w:ascii="Times" w:hAnsi="Times"/>
        </w:rPr>
        <w:tab/>
      </w:r>
      <w:proofErr w:type="spellStart"/>
      <w:proofErr w:type="gramStart"/>
      <w:r w:rsidRPr="008E4D1F">
        <w:rPr>
          <w:rFonts w:ascii="Times" w:hAnsi="Times"/>
        </w:rPr>
        <w:t>int</w:t>
      </w:r>
      <w:proofErr w:type="spellEnd"/>
      <w:r w:rsidRPr="008E4D1F">
        <w:rPr>
          <w:rFonts w:ascii="Times" w:hAnsi="Times"/>
        </w:rPr>
        <w:t>[</w:t>
      </w:r>
      <w:proofErr w:type="gramEnd"/>
      <w:r w:rsidRPr="008E4D1F">
        <w:rPr>
          <w:rFonts w:ascii="Times" w:hAnsi="Times"/>
        </w:rPr>
        <w:t>] list = { -2, 8, 13, 22, 25, 25, 38, 42, 51, 103 }</w:t>
      </w:r>
    </w:p>
    <w:p w14:paraId="050BBB58" w14:textId="77777777" w:rsidR="00420A01" w:rsidRPr="008E4D1F" w:rsidRDefault="00420A01" w:rsidP="00420A01">
      <w:pPr>
        <w:rPr>
          <w:rFonts w:ascii="Times" w:hAnsi="Times"/>
        </w:rPr>
      </w:pPr>
    </w:p>
    <w:p w14:paraId="2E1ED179" w14:textId="77777777" w:rsidR="00420A01" w:rsidRPr="008E4D1F" w:rsidRDefault="00420A01" w:rsidP="00420A01">
      <w:pPr>
        <w:rPr>
          <w:rFonts w:ascii="Times" w:hAnsi="Times"/>
        </w:rPr>
      </w:pPr>
      <w:r w:rsidRPr="008E4D1F">
        <w:rPr>
          <w:rFonts w:ascii="Times" w:hAnsi="Times"/>
        </w:rPr>
        <w:t>What indexes will be examined as the middle element by a binary search for each of the following target values?</w:t>
      </w:r>
    </w:p>
    <w:p w14:paraId="6F56D2C4" w14:textId="77777777" w:rsidR="00420A01" w:rsidRPr="008E4D1F" w:rsidRDefault="00420A01" w:rsidP="00420A01">
      <w:pPr>
        <w:rPr>
          <w:rFonts w:ascii="Times" w:hAnsi="Times"/>
        </w:rPr>
      </w:pPr>
      <w:r w:rsidRPr="008E4D1F">
        <w:rPr>
          <w:rFonts w:ascii="Times" w:hAnsi="Times"/>
        </w:rPr>
        <w:tab/>
      </w:r>
    </w:p>
    <w:p w14:paraId="72465530" w14:textId="2676CA99" w:rsidR="00A75864" w:rsidRPr="008E4D1F" w:rsidRDefault="00D21959" w:rsidP="00D21959">
      <w:pPr>
        <w:spacing w:line="360" w:lineRule="auto"/>
        <w:rPr>
          <w:rFonts w:ascii="Times" w:hAnsi="Times"/>
          <w:u w:val="single"/>
        </w:rPr>
      </w:pPr>
      <w:r w:rsidRPr="008E4D1F">
        <w:rPr>
          <w:rFonts w:ascii="Times" w:hAnsi="Times"/>
        </w:rPr>
        <w:tab/>
      </w:r>
      <w:r w:rsidRPr="008E4D1F">
        <w:rPr>
          <w:rFonts w:ascii="Times" w:hAnsi="Times"/>
          <w:u w:val="single"/>
        </w:rPr>
        <w:t>Target Values</w:t>
      </w:r>
      <w:r w:rsidRPr="008E4D1F">
        <w:rPr>
          <w:rFonts w:ascii="Times" w:hAnsi="Times"/>
          <w:u w:val="single"/>
        </w:rPr>
        <w:tab/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Pr="008E4D1F">
        <w:rPr>
          <w:rFonts w:ascii="Times" w:hAnsi="Times"/>
          <w:u w:val="single"/>
        </w:rPr>
        <w:t>Indexes</w:t>
      </w:r>
    </w:p>
    <w:p w14:paraId="00BDFAB6" w14:textId="03E2CE1C" w:rsidR="00A75864" w:rsidRPr="008E4D1F" w:rsidRDefault="00420A01" w:rsidP="00D21959">
      <w:pPr>
        <w:spacing w:line="360" w:lineRule="auto"/>
        <w:ind w:left="720"/>
        <w:rPr>
          <w:rFonts w:ascii="Times" w:hAnsi="Times"/>
        </w:rPr>
      </w:pPr>
      <w:r w:rsidRPr="008E4D1F">
        <w:rPr>
          <w:rFonts w:ascii="Times" w:hAnsi="Times"/>
        </w:rPr>
        <w:t>a. 103</w:t>
      </w:r>
      <w:r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  <w:t>_</w:t>
      </w:r>
      <w:r w:rsidR="00267D60">
        <w:rPr>
          <w:rFonts w:ascii="Times" w:hAnsi="Times"/>
        </w:rPr>
        <w:t>4, 7, 8, 9</w:t>
      </w:r>
      <w:r w:rsidR="00D21959" w:rsidRPr="008E4D1F">
        <w:rPr>
          <w:rFonts w:ascii="Times" w:hAnsi="Times"/>
        </w:rPr>
        <w:t>______________________________</w:t>
      </w:r>
    </w:p>
    <w:p w14:paraId="422F90DA" w14:textId="15F6CA7F" w:rsidR="00A75864" w:rsidRPr="008E4D1F" w:rsidRDefault="00420A01" w:rsidP="00D21959">
      <w:pPr>
        <w:spacing w:line="360" w:lineRule="auto"/>
        <w:ind w:left="720"/>
        <w:rPr>
          <w:rFonts w:ascii="Times" w:hAnsi="Times"/>
        </w:rPr>
      </w:pPr>
      <w:r w:rsidRPr="008E4D1F">
        <w:rPr>
          <w:rFonts w:ascii="Times" w:hAnsi="Times"/>
        </w:rPr>
        <w:t>b. 30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  <w:t>_</w:t>
      </w:r>
      <w:r w:rsidR="00267D60">
        <w:rPr>
          <w:rFonts w:ascii="Times" w:hAnsi="Times"/>
        </w:rPr>
        <w:t>4, 7, 5</w:t>
      </w:r>
      <w:r w:rsidR="00DB5D06">
        <w:rPr>
          <w:rFonts w:ascii="Times" w:hAnsi="Times"/>
        </w:rPr>
        <w:t>, 6</w:t>
      </w:r>
      <w:r w:rsidR="00D21959" w:rsidRPr="008E4D1F">
        <w:rPr>
          <w:rFonts w:ascii="Times" w:hAnsi="Times"/>
        </w:rPr>
        <w:t>______________________________</w:t>
      </w:r>
    </w:p>
    <w:p w14:paraId="411BBA8C" w14:textId="026037C6" w:rsidR="00A75864" w:rsidRPr="008E4D1F" w:rsidRDefault="00420A01" w:rsidP="00D21959">
      <w:pPr>
        <w:spacing w:line="360" w:lineRule="auto"/>
        <w:ind w:left="720"/>
        <w:rPr>
          <w:rFonts w:ascii="Times" w:hAnsi="Times"/>
        </w:rPr>
      </w:pPr>
      <w:r w:rsidRPr="008E4D1F">
        <w:rPr>
          <w:rFonts w:ascii="Times" w:hAnsi="Times"/>
        </w:rPr>
        <w:t>c. 8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  <w:t>_</w:t>
      </w:r>
      <w:r w:rsidR="00267D60">
        <w:rPr>
          <w:rFonts w:ascii="Times" w:hAnsi="Times"/>
        </w:rPr>
        <w:t>4, 1</w:t>
      </w:r>
      <w:r w:rsidR="00D21959" w:rsidRPr="008E4D1F">
        <w:rPr>
          <w:rFonts w:ascii="Times" w:hAnsi="Times"/>
        </w:rPr>
        <w:t>______________________________</w:t>
      </w:r>
    </w:p>
    <w:p w14:paraId="5FD05DDB" w14:textId="452AB866" w:rsidR="00420A01" w:rsidRPr="008E4D1F" w:rsidRDefault="00420A01" w:rsidP="00D21959">
      <w:pPr>
        <w:spacing w:line="360" w:lineRule="auto"/>
        <w:ind w:left="720"/>
        <w:rPr>
          <w:rFonts w:ascii="Times" w:hAnsi="Times"/>
        </w:rPr>
      </w:pPr>
      <w:r w:rsidRPr="008E4D1F">
        <w:rPr>
          <w:rFonts w:ascii="Times" w:hAnsi="Times"/>
        </w:rPr>
        <w:t xml:space="preserve">d. -1 </w:t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</w:r>
      <w:r w:rsidR="00D21959" w:rsidRPr="008E4D1F">
        <w:rPr>
          <w:rFonts w:ascii="Times" w:hAnsi="Times"/>
        </w:rPr>
        <w:tab/>
        <w:t>_</w:t>
      </w:r>
      <w:r w:rsidR="00267D60">
        <w:rPr>
          <w:rFonts w:ascii="Times" w:hAnsi="Times"/>
        </w:rPr>
        <w:t xml:space="preserve">4, </w:t>
      </w:r>
      <w:r w:rsidR="00D8631B">
        <w:rPr>
          <w:rFonts w:ascii="Times" w:hAnsi="Times"/>
        </w:rPr>
        <w:t>1, 0</w:t>
      </w:r>
      <w:r w:rsidR="00D21959" w:rsidRPr="008E4D1F">
        <w:rPr>
          <w:rFonts w:ascii="Times" w:hAnsi="Times"/>
        </w:rPr>
        <w:t>______________________________</w:t>
      </w:r>
    </w:p>
    <w:p w14:paraId="0D3AF991" w14:textId="77777777" w:rsidR="00F03E55" w:rsidRDefault="00F03E55" w:rsidP="00920553">
      <w:pPr>
        <w:spacing w:after="200" w:line="276" w:lineRule="auto"/>
        <w:ind w:left="360"/>
        <w:rPr>
          <w:rFonts w:ascii="Times" w:hAnsi="Times"/>
        </w:rPr>
      </w:pPr>
    </w:p>
    <w:p w14:paraId="4A0D7E2E" w14:textId="77777777" w:rsidR="00F03E55" w:rsidRDefault="00F03E5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52A53C4B" w14:textId="2A84F73C" w:rsidR="007C3D27" w:rsidRPr="008E4D1F" w:rsidRDefault="006C2151" w:rsidP="00920553">
      <w:pPr>
        <w:spacing w:after="200" w:line="276" w:lineRule="auto"/>
        <w:ind w:left="360"/>
        <w:rPr>
          <w:rFonts w:ascii="Times" w:hAnsi="Times"/>
        </w:rPr>
      </w:pPr>
      <w:r w:rsidRPr="008E4D1F">
        <w:rPr>
          <w:rFonts w:ascii="Times" w:hAnsi="Times"/>
        </w:rPr>
        <w:lastRenderedPageBreak/>
        <w:t xml:space="preserve">7. </w:t>
      </w:r>
      <w:r w:rsidR="007C3D27" w:rsidRPr="008E4D1F">
        <w:rPr>
          <w:rFonts w:ascii="Times" w:hAnsi="Times"/>
        </w:rPr>
        <w:t>Suppose the following array has been declared:</w:t>
      </w:r>
    </w:p>
    <w:p w14:paraId="2806FA64" w14:textId="77777777" w:rsidR="007C3D27" w:rsidRPr="008E4D1F" w:rsidRDefault="007C3D27" w:rsidP="007C3D27">
      <w:pPr>
        <w:pStyle w:val="ListParagraph"/>
        <w:rPr>
          <w:rFonts w:ascii="Times" w:hAnsi="Times"/>
        </w:rPr>
      </w:pPr>
      <w:proofErr w:type="spellStart"/>
      <w:proofErr w:type="gramStart"/>
      <w:r w:rsidRPr="008E4D1F">
        <w:rPr>
          <w:rFonts w:ascii="Times" w:hAnsi="Times"/>
        </w:rPr>
        <w:t>int</w:t>
      </w:r>
      <w:proofErr w:type="spellEnd"/>
      <w:r w:rsidRPr="008E4D1F">
        <w:rPr>
          <w:rFonts w:ascii="Times" w:hAnsi="Times"/>
        </w:rPr>
        <w:t>[</w:t>
      </w:r>
      <w:proofErr w:type="gramEnd"/>
      <w:r w:rsidRPr="008E4D1F">
        <w:rPr>
          <w:rFonts w:ascii="Times" w:hAnsi="Times"/>
        </w:rPr>
        <w:t xml:space="preserve">] list = </w:t>
      </w:r>
      <w:bookmarkStart w:id="0" w:name="_GoBack"/>
      <w:r w:rsidRPr="008E4D1F">
        <w:rPr>
          <w:rFonts w:ascii="Times" w:hAnsi="Times"/>
        </w:rPr>
        <w:t>{-10, -5, 0, 5, 10, 20, 30, 40, 50, 60, 70, 100};</w:t>
      </w:r>
      <w:bookmarkEnd w:id="0"/>
    </w:p>
    <w:p w14:paraId="2EC08C72" w14:textId="77777777" w:rsidR="007C3D27" w:rsidRPr="008E4D1F" w:rsidRDefault="007C3D27" w:rsidP="007C3D27">
      <w:pPr>
        <w:pStyle w:val="ListParagraph"/>
        <w:rPr>
          <w:rFonts w:ascii="Times" w:hAnsi="Times"/>
        </w:rPr>
      </w:pPr>
    </w:p>
    <w:p w14:paraId="2BD8BB25" w14:textId="77777777" w:rsidR="007C3D27" w:rsidRPr="008E4D1F" w:rsidRDefault="007C3D27" w:rsidP="007C3D27">
      <w:pPr>
        <w:pStyle w:val="ListParagraph"/>
        <w:rPr>
          <w:rFonts w:ascii="Times" w:hAnsi="Times"/>
        </w:rPr>
      </w:pPr>
      <w:r w:rsidRPr="008E4D1F">
        <w:rPr>
          <w:rFonts w:ascii="Times" w:hAnsi="Times"/>
        </w:rPr>
        <w:t>What indexes will be examined as the middle element by a binary search for each of the following target values?</w:t>
      </w:r>
    </w:p>
    <w:p w14:paraId="613E1ABA" w14:textId="77777777" w:rsidR="00920553" w:rsidRPr="008E4D1F" w:rsidRDefault="00920553" w:rsidP="007C3D27">
      <w:pPr>
        <w:pStyle w:val="ListParagraph"/>
        <w:rPr>
          <w:rFonts w:ascii="Times" w:hAnsi="Times"/>
        </w:rPr>
      </w:pPr>
    </w:p>
    <w:p w14:paraId="34904A17" w14:textId="3F403C09" w:rsidR="007C3D27" w:rsidRPr="008E4D1F" w:rsidRDefault="00920553" w:rsidP="00920553">
      <w:pPr>
        <w:pStyle w:val="ListParagraph"/>
        <w:spacing w:line="360" w:lineRule="auto"/>
        <w:ind w:left="1080"/>
        <w:rPr>
          <w:rFonts w:ascii="Times" w:hAnsi="Times"/>
        </w:rPr>
      </w:pPr>
      <w:r w:rsidRPr="008E4D1F">
        <w:rPr>
          <w:rFonts w:ascii="Times" w:hAnsi="Times"/>
          <w:u w:val="single"/>
        </w:rPr>
        <w:t>Target Values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Pr="008E4D1F">
        <w:rPr>
          <w:rFonts w:ascii="Times" w:hAnsi="Times"/>
          <w:u w:val="single"/>
        </w:rPr>
        <w:t>Indexes</w:t>
      </w:r>
    </w:p>
    <w:p w14:paraId="4972080D" w14:textId="6568AB29" w:rsidR="00920553" w:rsidRPr="008E4D1F" w:rsidRDefault="007C3D27" w:rsidP="00920553">
      <w:pPr>
        <w:pStyle w:val="ListParagraph"/>
        <w:numPr>
          <w:ilvl w:val="0"/>
          <w:numId w:val="4"/>
        </w:numPr>
        <w:spacing w:after="200" w:line="360" w:lineRule="auto"/>
        <w:rPr>
          <w:rFonts w:ascii="Times" w:hAnsi="Times"/>
        </w:rPr>
      </w:pPr>
      <w:r w:rsidRPr="008E4D1F">
        <w:rPr>
          <w:rFonts w:ascii="Times" w:hAnsi="Times"/>
        </w:rPr>
        <w:t>40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</w:r>
      <w:r w:rsidRPr="008E4D1F">
        <w:rPr>
          <w:rFonts w:ascii="Times" w:hAnsi="Times"/>
        </w:rPr>
        <w:t>_</w:t>
      </w:r>
      <w:r w:rsidR="00D8631B">
        <w:rPr>
          <w:rFonts w:ascii="Times" w:hAnsi="Times"/>
        </w:rPr>
        <w:t>5, 8, 6, 7</w:t>
      </w:r>
      <w:r w:rsidRPr="008E4D1F">
        <w:rPr>
          <w:rFonts w:ascii="Times" w:hAnsi="Times"/>
        </w:rPr>
        <w:t>__________</w:t>
      </w:r>
      <w:r w:rsidR="00920553" w:rsidRPr="008E4D1F">
        <w:rPr>
          <w:rFonts w:ascii="Times" w:hAnsi="Times"/>
        </w:rPr>
        <w:t>__________</w:t>
      </w:r>
      <w:r w:rsidRPr="008E4D1F">
        <w:rPr>
          <w:rFonts w:ascii="Times" w:hAnsi="Times"/>
        </w:rPr>
        <w:t>______</w:t>
      </w:r>
    </w:p>
    <w:p w14:paraId="5DAFA046" w14:textId="7B7B3E8D" w:rsidR="007C3D27" w:rsidRPr="008E4D1F" w:rsidRDefault="007C3D27" w:rsidP="00920553">
      <w:pPr>
        <w:pStyle w:val="ListParagraph"/>
        <w:numPr>
          <w:ilvl w:val="0"/>
          <w:numId w:val="4"/>
        </w:numPr>
        <w:spacing w:after="200" w:line="360" w:lineRule="auto"/>
        <w:rPr>
          <w:rFonts w:ascii="Times" w:hAnsi="Times"/>
        </w:rPr>
      </w:pPr>
      <w:r w:rsidRPr="008E4D1F">
        <w:rPr>
          <w:rFonts w:ascii="Times" w:hAnsi="Times"/>
        </w:rPr>
        <w:t>-20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  <w:t>_</w:t>
      </w:r>
      <w:r w:rsidR="00D8631B">
        <w:rPr>
          <w:rFonts w:ascii="Times" w:hAnsi="Times"/>
        </w:rPr>
        <w:t>5, 2, 0</w:t>
      </w:r>
      <w:r w:rsidR="00920553" w:rsidRPr="008E4D1F">
        <w:rPr>
          <w:rFonts w:ascii="Times" w:hAnsi="Times"/>
        </w:rPr>
        <w:t>__________________________</w:t>
      </w:r>
    </w:p>
    <w:p w14:paraId="35A4856E" w14:textId="6554E915" w:rsidR="007C3D27" w:rsidRPr="008E4D1F" w:rsidRDefault="007C3D27" w:rsidP="00920553">
      <w:pPr>
        <w:pStyle w:val="ListParagraph"/>
        <w:numPr>
          <w:ilvl w:val="0"/>
          <w:numId w:val="4"/>
        </w:numPr>
        <w:spacing w:after="200" w:line="360" w:lineRule="auto"/>
        <w:rPr>
          <w:rFonts w:ascii="Times" w:hAnsi="Times"/>
        </w:rPr>
      </w:pPr>
      <w:r w:rsidRPr="008E4D1F">
        <w:rPr>
          <w:rFonts w:ascii="Times" w:hAnsi="Times"/>
        </w:rPr>
        <w:t>150</w:t>
      </w:r>
      <w:r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  <w:t>_</w:t>
      </w:r>
      <w:r w:rsidR="00D8631B">
        <w:rPr>
          <w:rFonts w:ascii="Times" w:hAnsi="Times"/>
        </w:rPr>
        <w:t>5, 8, 10, 11</w:t>
      </w:r>
      <w:r w:rsidR="00920553" w:rsidRPr="008E4D1F">
        <w:rPr>
          <w:rFonts w:ascii="Times" w:hAnsi="Times"/>
        </w:rPr>
        <w:t>__________________________</w:t>
      </w:r>
    </w:p>
    <w:p w14:paraId="039FAB4D" w14:textId="7CD639A2" w:rsidR="007C3D27" w:rsidRPr="008E4D1F" w:rsidRDefault="007C3D27" w:rsidP="00920553">
      <w:pPr>
        <w:pStyle w:val="ListParagraph"/>
        <w:numPr>
          <w:ilvl w:val="0"/>
          <w:numId w:val="4"/>
        </w:numPr>
        <w:spacing w:after="200" w:line="360" w:lineRule="auto"/>
        <w:rPr>
          <w:rFonts w:ascii="Times" w:hAnsi="Times"/>
        </w:rPr>
      </w:pPr>
      <w:r w:rsidRPr="008E4D1F">
        <w:rPr>
          <w:rFonts w:ascii="Times" w:hAnsi="Times"/>
        </w:rPr>
        <w:t>-10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  <w:t>_</w:t>
      </w:r>
      <w:r w:rsidR="00D8631B">
        <w:rPr>
          <w:rFonts w:ascii="Times" w:hAnsi="Times"/>
        </w:rPr>
        <w:t xml:space="preserve">5, 2, </w:t>
      </w:r>
      <w:r w:rsidR="00DB5D06">
        <w:rPr>
          <w:rFonts w:ascii="Times" w:hAnsi="Times"/>
        </w:rPr>
        <w:t>0</w:t>
      </w:r>
      <w:r w:rsidR="00920553" w:rsidRPr="008E4D1F">
        <w:rPr>
          <w:rFonts w:ascii="Times" w:hAnsi="Times"/>
        </w:rPr>
        <w:t>__________________________</w:t>
      </w:r>
    </w:p>
    <w:p w14:paraId="1F7B5063" w14:textId="416DF47D" w:rsidR="007C3D27" w:rsidRPr="008E4D1F" w:rsidRDefault="007C3D27" w:rsidP="00920553">
      <w:pPr>
        <w:pStyle w:val="ListParagraph"/>
        <w:numPr>
          <w:ilvl w:val="0"/>
          <w:numId w:val="4"/>
        </w:numPr>
        <w:spacing w:after="200" w:line="360" w:lineRule="auto"/>
        <w:rPr>
          <w:rFonts w:ascii="Times" w:hAnsi="Times"/>
        </w:rPr>
      </w:pPr>
      <w:r w:rsidRPr="008E4D1F">
        <w:rPr>
          <w:rFonts w:ascii="Times" w:hAnsi="Times"/>
        </w:rPr>
        <w:t>0</w:t>
      </w:r>
      <w:r w:rsidRPr="008E4D1F">
        <w:rPr>
          <w:rFonts w:ascii="Times" w:hAnsi="Times"/>
        </w:rPr>
        <w:tab/>
      </w:r>
      <w:r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  <w:t>_</w:t>
      </w:r>
      <w:r w:rsidR="00D8631B">
        <w:rPr>
          <w:rFonts w:ascii="Times" w:hAnsi="Times"/>
        </w:rPr>
        <w:t>5</w:t>
      </w:r>
      <w:r w:rsidR="00DB5D06">
        <w:rPr>
          <w:rFonts w:ascii="Times" w:hAnsi="Times"/>
        </w:rPr>
        <w:t>, 2</w:t>
      </w:r>
      <w:r w:rsidR="00920553" w:rsidRPr="008E4D1F">
        <w:rPr>
          <w:rFonts w:ascii="Times" w:hAnsi="Times"/>
        </w:rPr>
        <w:t>__________________________</w:t>
      </w:r>
    </w:p>
    <w:p w14:paraId="58C7AE45" w14:textId="324923F9" w:rsidR="007C3D27" w:rsidRPr="008E4D1F" w:rsidRDefault="007C3D27" w:rsidP="00920553">
      <w:pPr>
        <w:pStyle w:val="ListParagraph"/>
        <w:numPr>
          <w:ilvl w:val="0"/>
          <w:numId w:val="4"/>
        </w:numPr>
        <w:spacing w:after="200" w:line="360" w:lineRule="auto"/>
        <w:rPr>
          <w:rFonts w:ascii="Times" w:hAnsi="Times"/>
        </w:rPr>
      </w:pPr>
      <w:r w:rsidRPr="008E4D1F">
        <w:rPr>
          <w:rFonts w:ascii="Times" w:hAnsi="Times"/>
        </w:rPr>
        <w:t>100</w:t>
      </w:r>
      <w:r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</w:r>
      <w:r w:rsidR="00920553" w:rsidRPr="008E4D1F">
        <w:rPr>
          <w:rFonts w:ascii="Times" w:hAnsi="Times"/>
        </w:rPr>
        <w:tab/>
        <w:t>_</w:t>
      </w:r>
      <w:r w:rsidR="00D8631B">
        <w:rPr>
          <w:rFonts w:ascii="Times" w:hAnsi="Times"/>
        </w:rPr>
        <w:t>5</w:t>
      </w:r>
      <w:r w:rsidR="00DB5D06">
        <w:rPr>
          <w:rFonts w:ascii="Times" w:hAnsi="Times"/>
        </w:rPr>
        <w:t>, 8, 10, 11</w:t>
      </w:r>
      <w:r w:rsidR="00920553" w:rsidRPr="008E4D1F">
        <w:rPr>
          <w:rFonts w:ascii="Times" w:hAnsi="Times"/>
        </w:rPr>
        <w:t>__________________________</w:t>
      </w:r>
    </w:p>
    <w:p w14:paraId="7D1B2CEE" w14:textId="77777777" w:rsidR="007C3D27" w:rsidRPr="008E4D1F" w:rsidRDefault="007C3D27" w:rsidP="007C3D27">
      <w:pPr>
        <w:spacing w:line="360" w:lineRule="auto"/>
        <w:rPr>
          <w:rFonts w:ascii="Times" w:hAnsi="Times"/>
        </w:rPr>
      </w:pPr>
    </w:p>
    <w:p w14:paraId="57AD81F5" w14:textId="77777777" w:rsidR="00420A01" w:rsidRPr="008E4D1F" w:rsidRDefault="00420A01" w:rsidP="004333FC">
      <w:pPr>
        <w:rPr>
          <w:rFonts w:ascii="Times" w:hAnsi="Times"/>
        </w:rPr>
      </w:pPr>
    </w:p>
    <w:p w14:paraId="365F8752" w14:textId="77777777" w:rsidR="00CE77AF" w:rsidRPr="008E4D1F" w:rsidRDefault="00CE77AF">
      <w:pPr>
        <w:rPr>
          <w:rFonts w:ascii="Times" w:hAnsi="Times"/>
        </w:rPr>
      </w:pPr>
    </w:p>
    <w:sectPr w:rsidR="00CE77AF" w:rsidRPr="008E4D1F" w:rsidSect="008E4D1F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F89164"/>
    <w:lvl w:ilvl="0" w:tplc="577E1150">
      <w:numFmt w:val="none"/>
      <w:lvlText w:val=""/>
      <w:lvlJc w:val="left"/>
      <w:pPr>
        <w:tabs>
          <w:tab w:val="num" w:pos="360"/>
        </w:tabs>
      </w:pPr>
    </w:lvl>
    <w:lvl w:ilvl="1" w:tplc="9B080170">
      <w:numFmt w:val="none"/>
      <w:lvlText w:val=""/>
      <w:lvlJc w:val="left"/>
      <w:pPr>
        <w:tabs>
          <w:tab w:val="num" w:pos="360"/>
        </w:tabs>
      </w:pPr>
    </w:lvl>
    <w:lvl w:ilvl="2" w:tplc="925A09EE">
      <w:numFmt w:val="decimal"/>
      <w:lvlText w:val=""/>
      <w:lvlJc w:val="left"/>
    </w:lvl>
    <w:lvl w:ilvl="3" w:tplc="445AC3DE">
      <w:numFmt w:val="decimal"/>
      <w:lvlText w:val=""/>
      <w:lvlJc w:val="left"/>
    </w:lvl>
    <w:lvl w:ilvl="4" w:tplc="949CCA20">
      <w:numFmt w:val="decimal"/>
      <w:lvlText w:val=""/>
      <w:lvlJc w:val="left"/>
    </w:lvl>
    <w:lvl w:ilvl="5" w:tplc="C6AEB5EE">
      <w:numFmt w:val="decimal"/>
      <w:lvlText w:val=""/>
      <w:lvlJc w:val="left"/>
    </w:lvl>
    <w:lvl w:ilvl="6" w:tplc="05E46D5E">
      <w:numFmt w:val="decimal"/>
      <w:lvlText w:val=""/>
      <w:lvlJc w:val="left"/>
    </w:lvl>
    <w:lvl w:ilvl="7" w:tplc="2228A174">
      <w:numFmt w:val="decimal"/>
      <w:lvlText w:val=""/>
      <w:lvlJc w:val="left"/>
    </w:lvl>
    <w:lvl w:ilvl="8" w:tplc="5BCE655A">
      <w:numFmt w:val="decimal"/>
      <w:lvlText w:val=""/>
      <w:lvlJc w:val="left"/>
    </w:lvl>
  </w:abstractNum>
  <w:abstractNum w:abstractNumId="1">
    <w:nsid w:val="120A3E21"/>
    <w:multiLevelType w:val="hybridMultilevel"/>
    <w:tmpl w:val="D2DAAE18"/>
    <w:lvl w:ilvl="0" w:tplc="E70089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84F45"/>
    <w:multiLevelType w:val="hybridMultilevel"/>
    <w:tmpl w:val="1C54240A"/>
    <w:lvl w:ilvl="0" w:tplc="63C02C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A64B2"/>
    <w:multiLevelType w:val="hybridMultilevel"/>
    <w:tmpl w:val="4510CD5E"/>
    <w:lvl w:ilvl="0" w:tplc="30F45C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3A"/>
    <w:rsid w:val="00073499"/>
    <w:rsid w:val="000E3A4D"/>
    <w:rsid w:val="00113E44"/>
    <w:rsid w:val="00155505"/>
    <w:rsid w:val="001930CC"/>
    <w:rsid w:val="001C4716"/>
    <w:rsid w:val="001C4CB5"/>
    <w:rsid w:val="001F4ACE"/>
    <w:rsid w:val="00267D60"/>
    <w:rsid w:val="0037195E"/>
    <w:rsid w:val="00380512"/>
    <w:rsid w:val="00420A01"/>
    <w:rsid w:val="004333FC"/>
    <w:rsid w:val="004F1D94"/>
    <w:rsid w:val="005207F6"/>
    <w:rsid w:val="00552EDB"/>
    <w:rsid w:val="006C2151"/>
    <w:rsid w:val="007A7FEE"/>
    <w:rsid w:val="007C344B"/>
    <w:rsid w:val="007C3D27"/>
    <w:rsid w:val="007D38CD"/>
    <w:rsid w:val="008D7F11"/>
    <w:rsid w:val="008E4D1F"/>
    <w:rsid w:val="00920553"/>
    <w:rsid w:val="00951782"/>
    <w:rsid w:val="00983B31"/>
    <w:rsid w:val="009B3DB4"/>
    <w:rsid w:val="009B60CF"/>
    <w:rsid w:val="009F3A9A"/>
    <w:rsid w:val="00A16AA1"/>
    <w:rsid w:val="00A24C0D"/>
    <w:rsid w:val="00A572FC"/>
    <w:rsid w:val="00A75864"/>
    <w:rsid w:val="00B630CE"/>
    <w:rsid w:val="00BF3C0C"/>
    <w:rsid w:val="00C8108C"/>
    <w:rsid w:val="00CE77AF"/>
    <w:rsid w:val="00D21959"/>
    <w:rsid w:val="00D8631B"/>
    <w:rsid w:val="00DB5D06"/>
    <w:rsid w:val="00E569A8"/>
    <w:rsid w:val="00EB5ECF"/>
    <w:rsid w:val="00EB75B4"/>
    <w:rsid w:val="00ED784E"/>
    <w:rsid w:val="00EF663A"/>
    <w:rsid w:val="00F03E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86E64C"/>
  <w15:docId w15:val="{E6945614-BE7E-4272-A64F-E6F5DDB0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  <w:style w:type="table" w:styleId="TableGrid">
    <w:name w:val="Table Grid"/>
    <w:basedOn w:val="TableNormal"/>
    <w:uiPriority w:val="59"/>
    <w:rsid w:val="007C3D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C0A543C6</Template>
  <TotalTime>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DANIEL GRIMSHAW</cp:lastModifiedBy>
  <cp:revision>2</cp:revision>
  <dcterms:created xsi:type="dcterms:W3CDTF">2015-03-11T17:46:00Z</dcterms:created>
  <dcterms:modified xsi:type="dcterms:W3CDTF">2015-03-11T17:46:00Z</dcterms:modified>
</cp:coreProperties>
</file>